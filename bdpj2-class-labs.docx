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C9673" w14:textId="77777777" w:rsidR="00E957F0" w:rsidRDefault="00F7213B" w:rsidP="00E957F0">
      <w:pPr>
        <w:jc w:val="center"/>
        <w:rPr>
          <w:b/>
        </w:rPr>
      </w:pPr>
      <w:r>
        <w:rPr>
          <w:b/>
        </w:rPr>
        <w:t>Building</w:t>
      </w:r>
      <w:r w:rsidR="00E203B7" w:rsidRPr="00E957F0">
        <w:rPr>
          <w:b/>
        </w:rPr>
        <w:t xml:space="preserve"> a Deployment Pipeline with Jenkins</w:t>
      </w:r>
      <w:r w:rsidR="003F73FF">
        <w:rPr>
          <w:b/>
        </w:rPr>
        <w:t xml:space="preserve"> 2</w:t>
      </w:r>
    </w:p>
    <w:p w14:paraId="0EC4714D" w14:textId="77777777" w:rsidR="009D6B0B" w:rsidRDefault="009D6B0B" w:rsidP="00E957F0">
      <w:pPr>
        <w:jc w:val="center"/>
        <w:rPr>
          <w:b/>
        </w:rPr>
      </w:pPr>
      <w:r>
        <w:rPr>
          <w:b/>
        </w:rPr>
        <w:t>Class Labs</w:t>
      </w:r>
    </w:p>
    <w:p w14:paraId="213B614E" w14:textId="3D138926" w:rsidR="004E3BE2" w:rsidRDefault="00F7213B" w:rsidP="00E957F0">
      <w:pPr>
        <w:jc w:val="center"/>
        <w:rPr>
          <w:b/>
        </w:rPr>
      </w:pPr>
      <w:r>
        <w:rPr>
          <w:b/>
        </w:rPr>
        <w:t>Version 1.</w:t>
      </w:r>
      <w:r w:rsidR="00815CCE">
        <w:rPr>
          <w:b/>
        </w:rPr>
        <w:t>5</w:t>
      </w:r>
      <w:r w:rsidR="004E3BE2">
        <w:rPr>
          <w:b/>
        </w:rPr>
        <w:t xml:space="preserve"> – </w:t>
      </w:r>
      <w:r w:rsidR="00815CCE">
        <w:rPr>
          <w:b/>
        </w:rPr>
        <w:t>9</w:t>
      </w:r>
      <w:r>
        <w:rPr>
          <w:b/>
        </w:rPr>
        <w:t>/</w:t>
      </w:r>
      <w:r w:rsidR="00815CCE">
        <w:rPr>
          <w:b/>
        </w:rPr>
        <w:t>3</w:t>
      </w:r>
      <w:r w:rsidR="00565A94">
        <w:rPr>
          <w:b/>
        </w:rPr>
        <w:t>/</w:t>
      </w:r>
      <w:r w:rsidR="00815CCE">
        <w:rPr>
          <w:b/>
        </w:rPr>
        <w:t>20</w:t>
      </w:r>
    </w:p>
    <w:p w14:paraId="7E10A800" w14:textId="77777777" w:rsidR="00BA43DC" w:rsidRDefault="00BA43DC" w:rsidP="00E957F0">
      <w:pPr>
        <w:jc w:val="center"/>
        <w:rPr>
          <w:b/>
        </w:rPr>
      </w:pPr>
      <w:r>
        <w:rPr>
          <w:b/>
        </w:rPr>
        <w:t>Brent Laster</w:t>
      </w:r>
    </w:p>
    <w:p w14:paraId="600A10D1" w14:textId="77777777" w:rsidR="00E203B7" w:rsidRDefault="00E203B7">
      <w:pPr>
        <w:rPr>
          <w:b/>
        </w:rPr>
      </w:pPr>
      <w:r w:rsidRPr="00E957F0">
        <w:rPr>
          <w:b/>
        </w:rPr>
        <w:t>Lab 1</w:t>
      </w:r>
      <w:r w:rsidR="0092235D" w:rsidRPr="00E957F0">
        <w:rPr>
          <w:b/>
        </w:rPr>
        <w:t xml:space="preserve"> </w:t>
      </w:r>
      <w:r w:rsidR="003408DF">
        <w:rPr>
          <w:b/>
        </w:rPr>
        <w:t>–</w:t>
      </w:r>
      <w:r w:rsidR="0092235D" w:rsidRPr="00E957F0">
        <w:rPr>
          <w:b/>
        </w:rPr>
        <w:t xml:space="preserve"> </w:t>
      </w:r>
      <w:r w:rsidR="000E5CFE">
        <w:rPr>
          <w:b/>
        </w:rPr>
        <w:t>Node setup</w:t>
      </w:r>
    </w:p>
    <w:p w14:paraId="7D3415D6" w14:textId="77777777" w:rsidR="002F33B2" w:rsidRPr="00E957F0" w:rsidRDefault="002F33B2">
      <w:pPr>
        <w:rPr>
          <w:b/>
        </w:rPr>
      </w:pPr>
      <w:r>
        <w:rPr>
          <w:b/>
        </w:rPr>
        <w:t xml:space="preserve">Purpose:  In this first lab, we’ll </w:t>
      </w:r>
      <w:r w:rsidR="00C730C0">
        <w:rPr>
          <w:b/>
        </w:rPr>
        <w:t xml:space="preserve">create a new </w:t>
      </w:r>
      <w:r w:rsidR="003408DF">
        <w:rPr>
          <w:b/>
        </w:rPr>
        <w:t>worker node</w:t>
      </w:r>
      <w:r w:rsidR="00D31DEA">
        <w:rPr>
          <w:b/>
        </w:rPr>
        <w:t>/agent</w:t>
      </w:r>
      <w:r w:rsidR="003408DF">
        <w:rPr>
          <w:b/>
        </w:rPr>
        <w:t xml:space="preserve"> to</w:t>
      </w:r>
      <w:r w:rsidR="00C730C0">
        <w:rPr>
          <w:b/>
        </w:rPr>
        <w:t xml:space="preserve"> use</w:t>
      </w:r>
      <w:r w:rsidR="003408DF">
        <w:rPr>
          <w:b/>
        </w:rPr>
        <w:t xml:space="preserve"> to execute our pipeline</w:t>
      </w:r>
      <w:r w:rsidR="00C730C0">
        <w:rPr>
          <w:b/>
        </w:rPr>
        <w:t>.  Then, we’ll</w:t>
      </w:r>
      <w:r w:rsidR="00FF48FB">
        <w:rPr>
          <w:b/>
        </w:rPr>
        <w:t xml:space="preserve"> add the basic node block to use it. </w:t>
      </w:r>
      <w:r>
        <w:rPr>
          <w:b/>
        </w:rPr>
        <w:t xml:space="preserve">(Note that you </w:t>
      </w:r>
      <w:r w:rsidR="00D31DEA">
        <w:rPr>
          <w:b/>
        </w:rPr>
        <w:t>wouldn’t normally create a node/agent</w:t>
      </w:r>
      <w:r>
        <w:rPr>
          <w:b/>
        </w:rPr>
        <w:t xml:space="preserve"> on the same machine as the </w:t>
      </w:r>
      <w:r w:rsidR="000E5CFE">
        <w:rPr>
          <w:b/>
        </w:rPr>
        <w:t>master,</w:t>
      </w:r>
      <w:r>
        <w:rPr>
          <w:b/>
        </w:rPr>
        <w:t xml:space="preserve"> but we’ll do this here for simplicity.)</w:t>
      </w:r>
    </w:p>
    <w:p w14:paraId="5236B2DE" w14:textId="77777777" w:rsidR="002F33B2" w:rsidRDefault="002F33B2"/>
    <w:p w14:paraId="1778DFDE" w14:textId="77777777" w:rsidR="00E203B7" w:rsidRDefault="00E203B7">
      <w:r>
        <w:t>1.  Start Jenkins by clicking on the “</w:t>
      </w:r>
      <w:r w:rsidR="00D31DEA">
        <w:rPr>
          <w:b/>
        </w:rPr>
        <w:t>Jenkins</w:t>
      </w:r>
      <w:r>
        <w:t>” shortcut on the desktop OR opening the Firefox browser and navigating to “</w:t>
      </w:r>
      <w:r w:rsidRPr="002F33B2">
        <w:rPr>
          <w:b/>
        </w:rPr>
        <w:t>http://localhost:8080</w:t>
      </w:r>
      <w:r>
        <w:t>”.</w:t>
      </w:r>
    </w:p>
    <w:p w14:paraId="13310CBC" w14:textId="0205DBA5" w:rsidR="002F33B2" w:rsidRDefault="00E203B7">
      <w:r>
        <w:t xml:space="preserve">2.  Log in to Jenkins.   User = </w:t>
      </w:r>
      <w:r w:rsidR="00D31DEA">
        <w:rPr>
          <w:b/>
        </w:rPr>
        <w:t>jenkins</w:t>
      </w:r>
      <w:r w:rsidR="000E5CFE">
        <w:rPr>
          <w:b/>
        </w:rPr>
        <w:t>2</w:t>
      </w:r>
      <w:r w:rsidR="000E5CFE">
        <w:t xml:space="preserve"> and</w:t>
      </w:r>
      <w:r>
        <w:t xml:space="preserve"> Password = </w:t>
      </w:r>
      <w:r w:rsidR="00D31DEA">
        <w:rPr>
          <w:b/>
        </w:rPr>
        <w:t>jenkins2</w:t>
      </w:r>
      <w:r w:rsidR="00B46BC5">
        <w:t xml:space="preserve">  </w:t>
      </w:r>
    </w:p>
    <w:p w14:paraId="5BC24DE7" w14:textId="77777777" w:rsidR="00E203B7" w:rsidRDefault="00B46BC5">
      <w:r>
        <w:t>(</w:t>
      </w:r>
      <w:r w:rsidRPr="002F33B2">
        <w:rPr>
          <w:b/>
        </w:rPr>
        <w:t>Note:  If at some point during the workshop you try to do something in Jenkins and find that you can’t, check to see if you’ve been logged out.  Log back in if needed</w:t>
      </w:r>
      <w:r>
        <w:t>.)</w:t>
      </w:r>
    </w:p>
    <w:p w14:paraId="48338D4E" w14:textId="77777777" w:rsidR="00E203B7" w:rsidRDefault="00E203B7"/>
    <w:p w14:paraId="7CC0C2DF" w14:textId="2588DCB9" w:rsidR="00E203B7" w:rsidRDefault="00E203B7">
      <w:r>
        <w:t>3.  Click on the “</w:t>
      </w:r>
      <w:r w:rsidRPr="002F33B2">
        <w:rPr>
          <w:b/>
        </w:rPr>
        <w:t>Manage Jenkins</w:t>
      </w:r>
      <w:r>
        <w:t>” link in the menu on the left-hand side.  Next, look in the list of selections in the middle of the screen, and find and click on “</w:t>
      </w:r>
      <w:r w:rsidRPr="002F33B2">
        <w:rPr>
          <w:b/>
        </w:rPr>
        <w:t>Manage Nodes</w:t>
      </w:r>
      <w:r w:rsidR="00C04188">
        <w:rPr>
          <w:b/>
        </w:rPr>
        <w:t xml:space="preserve"> and Clouds</w:t>
      </w:r>
      <w:r>
        <w:t>”.</w:t>
      </w:r>
      <w:r w:rsidR="00C730C0">
        <w:t xml:space="preserve">  </w:t>
      </w:r>
    </w:p>
    <w:p w14:paraId="0A00E78A" w14:textId="73717F89" w:rsidR="00263946" w:rsidRDefault="00C04188">
      <w:r w:rsidRPr="00C04188">
        <w:drawing>
          <wp:inline distT="0" distB="0" distL="0" distR="0" wp14:anchorId="6436ADD1" wp14:editId="1C6988E7">
            <wp:extent cx="1866275" cy="1632991"/>
            <wp:effectExtent l="0" t="0" r="635"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8"/>
                    <a:stretch>
                      <a:fillRect/>
                    </a:stretch>
                  </pic:blipFill>
                  <pic:spPr>
                    <a:xfrm>
                      <a:off x="0" y="0"/>
                      <a:ext cx="1893162" cy="1656517"/>
                    </a:xfrm>
                    <a:prstGeom prst="rect">
                      <a:avLst/>
                    </a:prstGeom>
                  </pic:spPr>
                </pic:pic>
              </a:graphicData>
            </a:graphic>
          </wp:inline>
        </w:drawing>
      </w:r>
    </w:p>
    <w:p w14:paraId="5FBF5CCB" w14:textId="77777777" w:rsidR="00E203B7" w:rsidRDefault="00E203B7"/>
    <w:p w14:paraId="4B57B269" w14:textId="77777777" w:rsidR="00E203B7" w:rsidRDefault="00E203B7">
      <w:r>
        <w:t>4. On the next screen,</w:t>
      </w:r>
      <w:r w:rsidR="00C46EC4">
        <w:t xml:space="preserve"> notice that we already have several nodes listed here, including </w:t>
      </w:r>
      <w:r w:rsidR="00C46EC4" w:rsidRPr="00C46EC4">
        <w:rPr>
          <w:b/>
        </w:rPr>
        <w:t>master</w:t>
      </w:r>
      <w:r w:rsidR="00C46EC4">
        <w:t xml:space="preserve"> and two </w:t>
      </w:r>
      <w:r w:rsidR="00C46EC4" w:rsidRPr="00C46EC4">
        <w:rPr>
          <w:b/>
        </w:rPr>
        <w:t>worker nodes</w:t>
      </w:r>
      <w:r w:rsidR="00C46EC4">
        <w:t xml:space="preserve">. </w:t>
      </w:r>
      <w:r>
        <w:t xml:space="preserve"> </w:t>
      </w:r>
      <w:r w:rsidR="00C46EC4">
        <w:t>Now, we’re going to create a new worker node to use in our pipeline.  C</w:t>
      </w:r>
      <w:r>
        <w:t>lick on “</w:t>
      </w:r>
      <w:r w:rsidRPr="002F33B2">
        <w:rPr>
          <w:b/>
        </w:rPr>
        <w:t>New Node</w:t>
      </w:r>
      <w:r>
        <w:t>” on the menu on the left-hand side.</w:t>
      </w:r>
    </w:p>
    <w:p w14:paraId="7E6437BD" w14:textId="01EB6881" w:rsidR="00C46EC4" w:rsidRDefault="00C04188">
      <w:r w:rsidRPr="00C04188">
        <w:drawing>
          <wp:inline distT="0" distB="0" distL="0" distR="0" wp14:anchorId="3F14DF53" wp14:editId="78DCA96A">
            <wp:extent cx="1543987" cy="1450765"/>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9"/>
                    <a:stretch>
                      <a:fillRect/>
                    </a:stretch>
                  </pic:blipFill>
                  <pic:spPr>
                    <a:xfrm>
                      <a:off x="0" y="0"/>
                      <a:ext cx="1560601" cy="1466376"/>
                    </a:xfrm>
                    <a:prstGeom prst="rect">
                      <a:avLst/>
                    </a:prstGeom>
                  </pic:spPr>
                </pic:pic>
              </a:graphicData>
            </a:graphic>
          </wp:inline>
        </w:drawing>
      </w:r>
    </w:p>
    <w:p w14:paraId="65BB4671" w14:textId="77777777" w:rsidR="00E203B7" w:rsidRDefault="00E203B7"/>
    <w:p w14:paraId="5C8A55C2" w14:textId="77777777" w:rsidR="00DF1E36" w:rsidRDefault="00E203B7">
      <w:r>
        <w:lastRenderedPageBreak/>
        <w:t xml:space="preserve">5.  For </w:t>
      </w:r>
      <w:r w:rsidR="002F33B2">
        <w:t>“</w:t>
      </w:r>
      <w:r w:rsidRPr="002F33B2">
        <w:rPr>
          <w:b/>
        </w:rPr>
        <w:t>Node name</w:t>
      </w:r>
      <w:r w:rsidR="002F33B2">
        <w:rPr>
          <w:b/>
        </w:rPr>
        <w:t>”</w:t>
      </w:r>
      <w:r>
        <w:t xml:space="preserve">, type in </w:t>
      </w:r>
    </w:p>
    <w:p w14:paraId="4208E538" w14:textId="77777777" w:rsidR="00DF1E36" w:rsidRDefault="00DF1E36">
      <w:pPr>
        <w:rPr>
          <w:b/>
        </w:rPr>
      </w:pPr>
      <w:r>
        <w:tab/>
      </w:r>
      <w:r w:rsidR="00C46EC4">
        <w:rPr>
          <w:b/>
        </w:rPr>
        <w:t>worker_node1</w:t>
      </w:r>
    </w:p>
    <w:p w14:paraId="6A4E64D7" w14:textId="77777777" w:rsidR="00C46EC4" w:rsidRPr="00002826" w:rsidRDefault="00C46EC4">
      <w:pPr>
        <w:rPr>
          <w:b/>
        </w:rPr>
      </w:pPr>
    </w:p>
    <w:p w14:paraId="5C7F8197" w14:textId="77777777" w:rsidR="00E203B7" w:rsidRDefault="00E203B7">
      <w:r>
        <w:t xml:space="preserve">  Click on the “</w:t>
      </w:r>
      <w:r w:rsidR="00C46EC4" w:rsidRPr="00C46EC4">
        <w:rPr>
          <w:b/>
        </w:rPr>
        <w:t>Permanent Agent</w:t>
      </w:r>
      <w:r>
        <w:t>” radio button.  Then click on “</w:t>
      </w:r>
      <w:r w:rsidRPr="002F33B2">
        <w:rPr>
          <w:b/>
        </w:rPr>
        <w:t>OK</w:t>
      </w:r>
      <w:r>
        <w:t>”.</w:t>
      </w:r>
    </w:p>
    <w:p w14:paraId="229B76DE" w14:textId="77777777" w:rsidR="00E203B7" w:rsidRDefault="00E203B7"/>
    <w:p w14:paraId="412BE389" w14:textId="77777777" w:rsidR="00C46EC4" w:rsidRDefault="00E203B7">
      <w:r>
        <w:t xml:space="preserve">6.  You should now be on the configuration screen for the new node.  </w:t>
      </w:r>
    </w:p>
    <w:p w14:paraId="4BC4E426" w14:textId="77777777" w:rsidR="00C46EC4" w:rsidRDefault="00C46EC4">
      <w:r>
        <w:t xml:space="preserve">For </w:t>
      </w:r>
      <w:r w:rsidRPr="00C46EC4">
        <w:rPr>
          <w:b/>
        </w:rPr>
        <w:t>Description</w:t>
      </w:r>
      <w:r>
        <w:t>, you can enter “</w:t>
      </w:r>
      <w:r w:rsidRPr="00C46EC4">
        <w:rPr>
          <w:b/>
        </w:rPr>
        <w:t>Main pipeline worker node</w:t>
      </w:r>
      <w:r>
        <w:t>” (or whatever you wish).</w:t>
      </w:r>
    </w:p>
    <w:p w14:paraId="5B71566D" w14:textId="77777777" w:rsidR="00C46EC4" w:rsidRDefault="00C46EC4">
      <w:r>
        <w:t xml:space="preserve">Set the </w:t>
      </w:r>
      <w:r w:rsidRPr="00C46EC4">
        <w:t>“</w:t>
      </w:r>
      <w:r w:rsidRPr="00C46EC4">
        <w:rPr>
          <w:b/>
        </w:rPr>
        <w:t># of executors</w:t>
      </w:r>
      <w:r>
        <w:t xml:space="preserve">” </w:t>
      </w:r>
      <w:r w:rsidR="001D6FE3">
        <w:t>to</w:t>
      </w:r>
      <w:r w:rsidR="001D6FE3" w:rsidRPr="00C46EC4">
        <w:rPr>
          <w:b/>
        </w:rPr>
        <w:t xml:space="preserve"> 2</w:t>
      </w:r>
      <w:r>
        <w:t>.</w:t>
      </w:r>
    </w:p>
    <w:p w14:paraId="260D7E86" w14:textId="77777777" w:rsidR="00DF1E36" w:rsidRDefault="00C46EC4">
      <w:pPr>
        <w:rPr>
          <w:b/>
        </w:rPr>
      </w:pPr>
      <w:r>
        <w:t xml:space="preserve">In the </w:t>
      </w:r>
      <w:r w:rsidR="00E203B7" w:rsidRPr="002F33B2">
        <w:rPr>
          <w:b/>
        </w:rPr>
        <w:t xml:space="preserve">Remote root </w:t>
      </w:r>
      <w:r w:rsidR="001D6FE3" w:rsidRPr="002F33B2">
        <w:rPr>
          <w:b/>
        </w:rPr>
        <w:t>directory</w:t>
      </w:r>
      <w:r w:rsidR="001D6FE3">
        <w:t xml:space="preserve"> field</w:t>
      </w:r>
      <w:r>
        <w:t>, enter “</w:t>
      </w:r>
      <w:r w:rsidR="00DF1E36" w:rsidRPr="00002826">
        <w:rPr>
          <w:b/>
        </w:rPr>
        <w:t>/</w:t>
      </w:r>
      <w:r w:rsidR="00B46BC5" w:rsidRPr="00002826">
        <w:rPr>
          <w:b/>
        </w:rPr>
        <w:t>home/jenkins</w:t>
      </w:r>
      <w:r>
        <w:rPr>
          <w:b/>
        </w:rPr>
        <w:t xml:space="preserve">2/worker_node1”.  </w:t>
      </w:r>
      <w:r w:rsidRPr="002C58BB">
        <w:t>This is the working area for the node.</w:t>
      </w:r>
    </w:p>
    <w:p w14:paraId="6EBB95DF" w14:textId="2462D56B" w:rsidR="00C46EC4" w:rsidRPr="002C58BB" w:rsidRDefault="00C46EC4">
      <w:r w:rsidRPr="00C46EC4">
        <w:t xml:space="preserve">For </w:t>
      </w:r>
      <w:r>
        <w:rPr>
          <w:b/>
        </w:rPr>
        <w:t xml:space="preserve">Labels </w:t>
      </w:r>
      <w:r w:rsidRPr="00C46EC4">
        <w:t>enter “</w:t>
      </w:r>
      <w:r>
        <w:rPr>
          <w:b/>
        </w:rPr>
        <w:t xml:space="preserve">worker_node1 </w:t>
      </w:r>
      <w:r w:rsidR="00C04188">
        <w:rPr>
          <w:b/>
        </w:rPr>
        <w:t xml:space="preserve">  </w:t>
      </w:r>
      <w:r>
        <w:rPr>
          <w:b/>
        </w:rPr>
        <w:t>docker</w:t>
      </w:r>
      <w:r w:rsidRPr="00C46EC4">
        <w:t>”</w:t>
      </w:r>
      <w:r>
        <w:rPr>
          <w:b/>
        </w:rPr>
        <w:t>.</w:t>
      </w:r>
      <w:r w:rsidR="002C58BB">
        <w:rPr>
          <w:b/>
        </w:rPr>
        <w:t xml:space="preserve">  </w:t>
      </w:r>
      <w:r w:rsidR="002C58BB" w:rsidRPr="002C58BB">
        <w:t>These are identifiers that can be used in the pipeline to refer to the node.</w:t>
      </w:r>
    </w:p>
    <w:p w14:paraId="2D7178E2" w14:textId="77777777" w:rsidR="006A3CE2" w:rsidRDefault="002C58BB">
      <w:r>
        <w:t xml:space="preserve">For </w:t>
      </w:r>
      <w:r w:rsidRPr="002C58BB">
        <w:rPr>
          <w:b/>
        </w:rPr>
        <w:t>Launch method</w:t>
      </w:r>
      <w:r w:rsidR="00EA1590">
        <w:t>, click the down arrow</w:t>
      </w:r>
      <w:r>
        <w:t xml:space="preserve"> at the far right, and select “</w:t>
      </w:r>
      <w:r w:rsidRPr="002C58BB">
        <w:rPr>
          <w:b/>
        </w:rPr>
        <w:t xml:space="preserve">Launch </w:t>
      </w:r>
      <w:r w:rsidR="005A6DEB">
        <w:rPr>
          <w:b/>
        </w:rPr>
        <w:t xml:space="preserve">agent </w:t>
      </w:r>
      <w:r w:rsidRPr="002C58BB">
        <w:rPr>
          <w:b/>
        </w:rPr>
        <w:t>agents via SSH</w:t>
      </w:r>
      <w:r>
        <w:t>”. This will use SSH keys to launch the nodes.</w:t>
      </w:r>
    </w:p>
    <w:p w14:paraId="75374D17" w14:textId="77777777" w:rsidR="002C58BB" w:rsidRDefault="002C58BB">
      <w:r>
        <w:t xml:space="preserve">Under </w:t>
      </w:r>
      <w:r w:rsidRPr="002C58BB">
        <w:rPr>
          <w:b/>
        </w:rPr>
        <w:t>Launch method,</w:t>
      </w:r>
      <w:r>
        <w:t xml:space="preserve"> for </w:t>
      </w:r>
      <w:r w:rsidRPr="002C58BB">
        <w:rPr>
          <w:b/>
        </w:rPr>
        <w:t>Host</w:t>
      </w:r>
      <w:r>
        <w:t>, enter “</w:t>
      </w:r>
      <w:r w:rsidRPr="002C58BB">
        <w:rPr>
          <w:b/>
        </w:rPr>
        <w:t>diyvb2</w:t>
      </w:r>
      <w:r>
        <w:t>”.</w:t>
      </w:r>
    </w:p>
    <w:p w14:paraId="65956723" w14:textId="77777777" w:rsidR="002C58BB" w:rsidRDefault="002C58BB">
      <w:r>
        <w:t xml:space="preserve">Under </w:t>
      </w:r>
      <w:r w:rsidRPr="002C58BB">
        <w:rPr>
          <w:b/>
        </w:rPr>
        <w:t>Launch method</w:t>
      </w:r>
      <w:r>
        <w:t>, for</w:t>
      </w:r>
      <w:r w:rsidRPr="002C58BB">
        <w:rPr>
          <w:b/>
        </w:rPr>
        <w:t xml:space="preserve"> Credentials</w:t>
      </w:r>
      <w:r>
        <w:t>, click the drop-down arrow, and select “</w:t>
      </w:r>
      <w:proofErr w:type="spellStart"/>
      <w:r w:rsidR="000E5CFE" w:rsidRPr="002C58BB">
        <w:rPr>
          <w:b/>
        </w:rPr>
        <w:t>jenkins</w:t>
      </w:r>
      <w:proofErr w:type="spellEnd"/>
      <w:r w:rsidR="000E5CFE" w:rsidRPr="002C58BB">
        <w:rPr>
          <w:b/>
        </w:rPr>
        <w:t xml:space="preserve"> 2</w:t>
      </w:r>
      <w:r w:rsidRPr="002C58BB">
        <w:rPr>
          <w:b/>
        </w:rPr>
        <w:t xml:space="preserve"> (Jenkins 2 SSH)</w:t>
      </w:r>
      <w:r w:rsidRPr="002C58BB">
        <w:t>”.</w:t>
      </w:r>
      <w:r w:rsidRPr="002C58BB">
        <w:rPr>
          <w:b/>
        </w:rPr>
        <w:t xml:space="preserve">  </w:t>
      </w:r>
      <w:r>
        <w:t>These are SSH credentials that have already been setup on the system.</w:t>
      </w:r>
    </w:p>
    <w:p w14:paraId="2FA28641" w14:textId="77777777" w:rsidR="002C58BB" w:rsidRDefault="002C58BB">
      <w:r>
        <w:t xml:space="preserve">Under </w:t>
      </w:r>
      <w:r w:rsidRPr="002C58BB">
        <w:rPr>
          <w:b/>
        </w:rPr>
        <w:t>Launch method</w:t>
      </w:r>
      <w:r>
        <w:t>, for</w:t>
      </w:r>
      <w:r w:rsidRPr="002C58BB">
        <w:rPr>
          <w:b/>
        </w:rPr>
        <w:t xml:space="preserve"> </w:t>
      </w:r>
      <w:r>
        <w:rPr>
          <w:b/>
        </w:rPr>
        <w:t>Host Key Verification Strategy</w:t>
      </w:r>
      <w:r>
        <w:t>, click the drop-down arrow, and select “</w:t>
      </w:r>
      <w:r w:rsidR="001D6FE3" w:rsidRPr="002C58BB">
        <w:rPr>
          <w:b/>
        </w:rPr>
        <w:t>Non</w:t>
      </w:r>
      <w:r w:rsidR="001D6FE3">
        <w:rPr>
          <w:b/>
        </w:rPr>
        <w:t xml:space="preserve"> verifying</w:t>
      </w:r>
      <w:r>
        <w:rPr>
          <w:b/>
        </w:rPr>
        <w:t xml:space="preserve"> Verification Strategy</w:t>
      </w:r>
      <w:r w:rsidRPr="002C58BB">
        <w:t>”.</w:t>
      </w:r>
      <w:r w:rsidRPr="002C58BB">
        <w:rPr>
          <w:b/>
        </w:rPr>
        <w:t xml:space="preserve">  </w:t>
      </w:r>
      <w:r>
        <w:t xml:space="preserve">We’re </w:t>
      </w:r>
      <w:r w:rsidR="001D6FE3">
        <w:t>using this</w:t>
      </w:r>
      <w:r>
        <w:t xml:space="preserve"> less secure strategy here to keep things simple.</w:t>
      </w:r>
    </w:p>
    <w:p w14:paraId="09052B9B" w14:textId="77777777" w:rsidR="007B4642" w:rsidRDefault="00D96E78">
      <w:r w:rsidRPr="00D96E78">
        <w:rPr>
          <w:noProof/>
        </w:rPr>
        <w:drawing>
          <wp:inline distT="0" distB="0" distL="0" distR="0" wp14:anchorId="37249DFA" wp14:editId="12CD5757">
            <wp:extent cx="4745620" cy="2940966"/>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5555" cy="2953320"/>
                    </a:xfrm>
                    <a:prstGeom prst="rect">
                      <a:avLst/>
                    </a:prstGeom>
                  </pic:spPr>
                </pic:pic>
              </a:graphicData>
            </a:graphic>
          </wp:inline>
        </w:drawing>
      </w:r>
    </w:p>
    <w:p w14:paraId="2666916F" w14:textId="77777777" w:rsidR="00D96E78" w:rsidRDefault="00D96E78">
      <w:r w:rsidRPr="00D96E78">
        <w:t>﻿</w:t>
      </w:r>
    </w:p>
    <w:p w14:paraId="47E604AC" w14:textId="4470E2C9" w:rsidR="007B4642" w:rsidRDefault="00156770">
      <w:r>
        <w:t>7</w:t>
      </w:r>
      <w:r w:rsidR="00ED579B">
        <w:t xml:space="preserve">. </w:t>
      </w:r>
      <w:r w:rsidR="00DF1E36">
        <w:t xml:space="preserve"> </w:t>
      </w:r>
      <w:r w:rsidR="002C58BB">
        <w:t xml:space="preserve">Leave everything else the </w:t>
      </w:r>
      <w:proofErr w:type="gramStart"/>
      <w:r w:rsidR="002C58BB">
        <w:t>same, and</w:t>
      </w:r>
      <w:proofErr w:type="gramEnd"/>
      <w:r w:rsidR="002C58BB">
        <w:t xml:space="preserve"> click </w:t>
      </w:r>
      <w:r w:rsidR="002C58BB" w:rsidRPr="007B4642">
        <w:rPr>
          <w:b/>
        </w:rPr>
        <w:t>Save</w:t>
      </w:r>
      <w:r w:rsidR="00C730C0">
        <w:t xml:space="preserve"> (at the bottom of the page).</w:t>
      </w:r>
      <w:r w:rsidR="007B4642">
        <w:t xml:space="preserve">  You’ll now be back on the</w:t>
      </w:r>
      <w:r w:rsidR="007B4642" w:rsidRPr="00A32405">
        <w:rPr>
          <w:b/>
        </w:rPr>
        <w:t xml:space="preserve"> Nodes </w:t>
      </w:r>
      <w:r w:rsidR="007B4642">
        <w:t>screen.  Click on the</w:t>
      </w:r>
      <w:r w:rsidR="00A32405">
        <w:rPr>
          <w:b/>
        </w:rPr>
        <w:t xml:space="preserve"> </w:t>
      </w:r>
      <w:r w:rsidR="00C04188">
        <w:rPr>
          <w:b/>
        </w:rPr>
        <w:t xml:space="preserve">Refresh </w:t>
      </w:r>
      <w:proofErr w:type="gramStart"/>
      <w:r w:rsidR="00C04188">
        <w:rPr>
          <w:b/>
        </w:rPr>
        <w:t xml:space="preserve">status </w:t>
      </w:r>
      <w:r w:rsidR="007B4642">
        <w:t xml:space="preserve"> </w:t>
      </w:r>
      <w:r w:rsidR="00C04188">
        <w:t>button</w:t>
      </w:r>
      <w:proofErr w:type="gramEnd"/>
      <w:r w:rsidR="00C04188">
        <w:t xml:space="preserve"> </w:t>
      </w:r>
      <w:r w:rsidR="007B4642">
        <w:t xml:space="preserve">in the </w:t>
      </w:r>
      <w:r w:rsidR="00C04188">
        <w:t>lower right</w:t>
      </w:r>
      <w:r w:rsidR="007B4642">
        <w:t xml:space="preserve"> corner.  After a </w:t>
      </w:r>
      <w:r w:rsidR="00A32405">
        <w:t>moment,</w:t>
      </w:r>
      <w:r w:rsidR="007B4642">
        <w:t xml:space="preserve"> you should see your new node showing as running.</w:t>
      </w:r>
    </w:p>
    <w:p w14:paraId="5E4E20E9" w14:textId="39B914A8" w:rsidR="00A32405" w:rsidRDefault="005A6DEB" w:rsidP="005A6DEB">
      <w:pPr>
        <w:tabs>
          <w:tab w:val="left" w:pos="4356"/>
        </w:tabs>
      </w:pPr>
      <w:r>
        <w:tab/>
      </w:r>
    </w:p>
    <w:p w14:paraId="76517018" w14:textId="77777777" w:rsidR="00156770" w:rsidRDefault="00DD36ED" w:rsidP="00156770">
      <w:r>
        <w:lastRenderedPageBreak/>
        <w:t>8</w:t>
      </w:r>
      <w:r w:rsidR="00156770">
        <w:t xml:space="preserve">. </w:t>
      </w:r>
      <w:r w:rsidR="00A32405">
        <w:t xml:space="preserve"> Now, let’s create a new pipeline to use with our node.   In the upper left corner, click on the </w:t>
      </w:r>
      <w:r w:rsidR="00A32405" w:rsidRPr="00A32405">
        <w:rPr>
          <w:b/>
        </w:rPr>
        <w:t>Jenkins</w:t>
      </w:r>
      <w:r w:rsidR="00A32405">
        <w:t xml:space="preserve"> link or “</w:t>
      </w:r>
      <w:r w:rsidR="00A32405">
        <w:rPr>
          <w:b/>
        </w:rPr>
        <w:t>Bac</w:t>
      </w:r>
      <w:r w:rsidR="00A32405" w:rsidRPr="00A32405">
        <w:rPr>
          <w:b/>
        </w:rPr>
        <w:t>k to Dashboard</w:t>
      </w:r>
      <w:r w:rsidR="00A32405">
        <w:t>”.</w:t>
      </w:r>
      <w:r w:rsidR="00156770">
        <w:t xml:space="preserve"> </w:t>
      </w:r>
      <w:r w:rsidR="00A32405">
        <w:t xml:space="preserve">On the home page, click on </w:t>
      </w:r>
      <w:r w:rsidR="00A32405" w:rsidRPr="00A32405">
        <w:rPr>
          <w:b/>
        </w:rPr>
        <w:t>New Item</w:t>
      </w:r>
      <w:r w:rsidR="00A32405">
        <w:t xml:space="preserve"> and </w:t>
      </w:r>
      <w:r w:rsidR="00C730C0">
        <w:t>give it a name of “</w:t>
      </w:r>
      <w:r w:rsidR="00C730C0" w:rsidRPr="00C730C0">
        <w:rPr>
          <w:b/>
        </w:rPr>
        <w:t>pipe1</w:t>
      </w:r>
      <w:r w:rsidR="00C730C0">
        <w:t>”.  S</w:t>
      </w:r>
      <w:r w:rsidR="00A32405">
        <w:t xml:space="preserve">elect </w:t>
      </w:r>
      <w:r w:rsidR="00A32405" w:rsidRPr="00A32405">
        <w:rPr>
          <w:b/>
        </w:rPr>
        <w:t>Pipeline</w:t>
      </w:r>
      <w:r w:rsidR="00A32405">
        <w:t xml:space="preserve"> for the type</w:t>
      </w:r>
      <w:r w:rsidR="009D0542">
        <w:t xml:space="preserve"> </w:t>
      </w:r>
      <w:r w:rsidR="00A32405">
        <w:t xml:space="preserve">and then click </w:t>
      </w:r>
      <w:r w:rsidR="00A32405" w:rsidRPr="00A32405">
        <w:rPr>
          <w:b/>
        </w:rPr>
        <w:t>OK</w:t>
      </w:r>
      <w:r w:rsidR="00A32405">
        <w:t>.</w:t>
      </w:r>
    </w:p>
    <w:p w14:paraId="2D4646AD" w14:textId="77777777" w:rsidR="00A32405" w:rsidRDefault="00A32405">
      <w:r>
        <w:rPr>
          <w:noProof/>
        </w:rPr>
        <w:drawing>
          <wp:inline distT="0" distB="0" distL="0" distR="0" wp14:anchorId="0E494D9E" wp14:editId="2D336C3C">
            <wp:extent cx="2952750" cy="2483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1164" cy="2490120"/>
                    </a:xfrm>
                    <a:prstGeom prst="rect">
                      <a:avLst/>
                    </a:prstGeom>
                  </pic:spPr>
                </pic:pic>
              </a:graphicData>
            </a:graphic>
          </wp:inline>
        </w:drawing>
      </w:r>
    </w:p>
    <w:p w14:paraId="7C121B5C" w14:textId="77777777" w:rsidR="00A32405" w:rsidRDefault="00A80AB8">
      <w:r>
        <w:t>9</w:t>
      </w:r>
      <w:r w:rsidR="00A32405">
        <w:t xml:space="preserve">.  You’ll now be on the </w:t>
      </w:r>
      <w:r w:rsidR="00A32405" w:rsidRPr="00A32405">
        <w:rPr>
          <w:b/>
        </w:rPr>
        <w:t>Configure</w:t>
      </w:r>
      <w:r w:rsidR="00A32405">
        <w:t xml:space="preserve"> page for your new pipeline. </w:t>
      </w:r>
      <w:r>
        <w:t xml:space="preserve"> </w:t>
      </w:r>
      <w:r w:rsidR="00A32405">
        <w:t xml:space="preserve">Switch to the </w:t>
      </w:r>
      <w:r w:rsidR="00A32405" w:rsidRPr="00A80AB8">
        <w:rPr>
          <w:b/>
        </w:rPr>
        <w:t xml:space="preserve">Pipeline </w:t>
      </w:r>
      <w:r w:rsidR="00A32405">
        <w:t>tab at the top (or scroll down the page to the</w:t>
      </w:r>
      <w:r w:rsidR="00A32405" w:rsidRPr="00A32405">
        <w:rPr>
          <w:b/>
        </w:rPr>
        <w:t xml:space="preserve"> Pipeline</w:t>
      </w:r>
      <w:r w:rsidR="00A32405">
        <w:t xml:space="preserve"> section.  In that section is a place to type in the code for our pipeline.  We’ll add the main block for our pipeline here to run on our new node.   </w:t>
      </w:r>
    </w:p>
    <w:p w14:paraId="5DB08152" w14:textId="77777777" w:rsidR="00DF1E36" w:rsidRDefault="00EA1590">
      <w:r>
        <w:rPr>
          <w:noProof/>
        </w:rPr>
        <mc:AlternateContent>
          <mc:Choice Requires="wps">
            <w:drawing>
              <wp:anchor distT="0" distB="0" distL="114300" distR="114300" simplePos="0" relativeHeight="251715584" behindDoc="0" locked="0" layoutInCell="1" allowOverlap="1" wp14:anchorId="28CBF85D" wp14:editId="3403D4F6">
                <wp:simplePos x="0" y="0"/>
                <wp:positionH relativeFrom="margin">
                  <wp:align>left</wp:align>
                </wp:positionH>
                <wp:positionV relativeFrom="paragraph">
                  <wp:posOffset>235585</wp:posOffset>
                </wp:positionV>
                <wp:extent cx="3206750" cy="8636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3206750" cy="863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DC2" id="Rectangle 2" o:spid="_x0000_s1026" style="position:absolute;margin-left:0;margin-top:18.55pt;width:252.5pt;height:68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" filled="f" strokecolor="black [3213]" strokeweight="1pt">
                <w10:wrap anchorx="margin"/>
              </v:rect>
            </w:pict>
          </mc:Fallback>
        </mc:AlternateContent>
      </w:r>
      <w:r w:rsidR="00A80AB8">
        <w:t xml:space="preserve">10. </w:t>
      </w:r>
      <w:r w:rsidR="00A32405">
        <w:t xml:space="preserve">Enter (or copy and paste) the code below into the text box. </w:t>
      </w:r>
    </w:p>
    <w:p w14:paraId="575E0C04" w14:textId="77777777" w:rsidR="00AD5E8C" w:rsidRDefault="00AD5E8C" w:rsidP="00AD5E8C">
      <w:pPr>
        <w:ind w:left="720"/>
        <w:rPr>
          <w:b/>
        </w:rPr>
      </w:pPr>
      <w:r w:rsidRPr="00AD5E8C">
        <w:rPr>
          <w:b/>
        </w:rPr>
        <w:t>node('worker_node1') {</w:t>
      </w:r>
    </w:p>
    <w:p w14:paraId="4DFFDE81" w14:textId="77777777" w:rsidR="002129CD" w:rsidRPr="00AD5E8C" w:rsidRDefault="002129CD" w:rsidP="00AD5E8C">
      <w:pPr>
        <w:ind w:left="720"/>
        <w:rPr>
          <w:b/>
        </w:rPr>
      </w:pPr>
    </w:p>
    <w:p w14:paraId="6C07C7AA" w14:textId="77777777" w:rsidR="00AD5E8C" w:rsidRPr="00AD5E8C" w:rsidRDefault="00AD5E8C" w:rsidP="00AD5E8C">
      <w:pPr>
        <w:ind w:left="720"/>
        <w:rPr>
          <w:b/>
        </w:rPr>
      </w:pPr>
      <w:r w:rsidRPr="00AD5E8C">
        <w:rPr>
          <w:b/>
        </w:rPr>
        <w:t>}</w:t>
      </w:r>
    </w:p>
    <w:p w14:paraId="0183A592" w14:textId="77777777" w:rsidR="00AD5E8C" w:rsidRDefault="00DF1E36">
      <w:pPr>
        <w:rPr>
          <w:b/>
        </w:rPr>
      </w:pPr>
      <w:r>
        <w:tab/>
      </w:r>
      <w:r w:rsidR="00206360">
        <w:rPr>
          <w:noProof/>
        </w:rPr>
        <w:drawing>
          <wp:inline distT="0" distB="0" distL="0" distR="0" wp14:anchorId="120DBEA8" wp14:editId="3457EBFA">
            <wp:extent cx="4114800" cy="32640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918" cy="3274432"/>
                    </a:xfrm>
                    <a:prstGeom prst="rect">
                      <a:avLst/>
                    </a:prstGeom>
                  </pic:spPr>
                </pic:pic>
              </a:graphicData>
            </a:graphic>
          </wp:inline>
        </w:drawing>
      </w:r>
    </w:p>
    <w:p w14:paraId="3273793A" w14:textId="7FCEB4FB" w:rsidR="00AD5E8C" w:rsidRDefault="00C82B47">
      <w:r>
        <w:t xml:space="preserve">Click the “Apply” button to save your </w:t>
      </w:r>
      <w:proofErr w:type="gramStart"/>
      <w:r>
        <w:t>work,</w:t>
      </w:r>
      <w:r w:rsidR="00C04188">
        <w:t xml:space="preserve"> </w:t>
      </w:r>
      <w:r>
        <w:t>but</w:t>
      </w:r>
      <w:proofErr w:type="gramEnd"/>
      <w:r>
        <w:t xml:space="preserve"> l</w:t>
      </w:r>
      <w:r w:rsidR="00783243">
        <w:t>eave this page open for the next lab.</w:t>
      </w:r>
      <w:r w:rsidR="00AD5E8C">
        <w:br w:type="page"/>
      </w:r>
    </w:p>
    <w:p w14:paraId="12FE7FD7" w14:textId="77777777" w:rsidR="00783243" w:rsidRDefault="00783243" w:rsidP="00783243">
      <w:pPr>
        <w:rPr>
          <w:b/>
        </w:rPr>
      </w:pPr>
      <w:r>
        <w:rPr>
          <w:b/>
        </w:rPr>
        <w:lastRenderedPageBreak/>
        <w:t>Lab 2</w:t>
      </w:r>
      <w:r w:rsidRPr="00E957F0">
        <w:rPr>
          <w:b/>
        </w:rPr>
        <w:t xml:space="preserve"> </w:t>
      </w:r>
      <w:r>
        <w:rPr>
          <w:b/>
        </w:rPr>
        <w:t>–</w:t>
      </w:r>
      <w:r w:rsidRPr="00E957F0">
        <w:rPr>
          <w:b/>
        </w:rPr>
        <w:t xml:space="preserve"> </w:t>
      </w:r>
      <w:r w:rsidR="00206360">
        <w:rPr>
          <w:b/>
        </w:rPr>
        <w:t>Adding stages, c</w:t>
      </w:r>
      <w:r>
        <w:rPr>
          <w:b/>
        </w:rPr>
        <w:t>onfiguring tools,</w:t>
      </w:r>
      <w:r w:rsidR="00206360">
        <w:rPr>
          <w:b/>
        </w:rPr>
        <w:t xml:space="preserve"> and using</w:t>
      </w:r>
      <w:r>
        <w:rPr>
          <w:b/>
        </w:rPr>
        <w:t xml:space="preserve"> shared libraries</w:t>
      </w:r>
    </w:p>
    <w:p w14:paraId="487B0AF2" w14:textId="77777777" w:rsidR="00783243" w:rsidRPr="00E957F0" w:rsidRDefault="00783243" w:rsidP="00783243">
      <w:pPr>
        <w:rPr>
          <w:b/>
        </w:rPr>
      </w:pPr>
      <w:r>
        <w:rPr>
          <w:b/>
        </w:rPr>
        <w:t xml:space="preserve">Purpose:  In this lab, we’ll </w:t>
      </w:r>
      <w:r w:rsidR="00206360">
        <w:rPr>
          <w:b/>
        </w:rPr>
        <w:t>start to fill out our pipeline by adding stages to retrieve the source code and do t</w:t>
      </w:r>
      <w:r w:rsidR="005D481C">
        <w:rPr>
          <w:b/>
        </w:rPr>
        <w:t xml:space="preserve">he builds. We’ll see how to add </w:t>
      </w:r>
      <w:r w:rsidR="00206360">
        <w:rPr>
          <w:b/>
        </w:rPr>
        <w:t>shared libraries to our pipeline to encapsulate functionality.</w:t>
      </w:r>
    </w:p>
    <w:p w14:paraId="335FD213" w14:textId="77777777" w:rsidR="00206360" w:rsidRDefault="00206360" w:rsidP="00783243"/>
    <w:p w14:paraId="7E0AF120" w14:textId="77777777" w:rsidR="00783243" w:rsidRDefault="00206360" w:rsidP="008F5907">
      <w:pPr>
        <w:pStyle w:val="ListParagraph"/>
        <w:numPr>
          <w:ilvl w:val="0"/>
          <w:numId w:val="1"/>
        </w:numPr>
      </w:pPr>
      <w:r>
        <w:t xml:space="preserve">For each of the major parts of our pipeline, we are going to create a stage for the code related to that part.  First, we’ll create a stage to retrieve the source.  In your </w:t>
      </w:r>
      <w:r w:rsidR="008F5907">
        <w:t xml:space="preserve">Jenkins session, you should still be on the page from the first lab where we added the code for the </w:t>
      </w:r>
      <w:r w:rsidR="008F5907" w:rsidRPr="008F5907">
        <w:rPr>
          <w:b/>
        </w:rPr>
        <w:t>node</w:t>
      </w:r>
      <w:r w:rsidR="008F5907">
        <w:t xml:space="preserve"> definition.  Within the node definition, we’ll add our first stage.  Add the following code (in bold) inside the node definition.  (You can leave out the comments (lines starting with //) if you want.)</w:t>
      </w:r>
    </w:p>
    <w:p w14:paraId="04D14ABF" w14:textId="77777777" w:rsidR="008F5907" w:rsidRDefault="00EA1590" w:rsidP="008F5907">
      <w:pPr>
        <w:pStyle w:val="ListParagraph"/>
      </w:pPr>
      <w:r>
        <w:rPr>
          <w:noProof/>
        </w:rPr>
        <mc:AlternateContent>
          <mc:Choice Requires="wps">
            <w:drawing>
              <wp:anchor distT="0" distB="0" distL="114300" distR="114300" simplePos="0" relativeHeight="251660288" behindDoc="0" locked="0" layoutInCell="1" allowOverlap="1" wp14:anchorId="2C04B176" wp14:editId="4B18B4F6">
                <wp:simplePos x="0" y="0"/>
                <wp:positionH relativeFrom="column">
                  <wp:posOffset>285750</wp:posOffset>
                </wp:positionH>
                <wp:positionV relativeFrom="paragraph">
                  <wp:posOffset>125730</wp:posOffset>
                </wp:positionV>
                <wp:extent cx="5019675" cy="13049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5019675" cy="1304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0A151" id="Rectangle 140" o:spid="_x0000_s1026" style="position:absolute;margin-left:22.5pt;margin-top:9.9pt;width:395.25pt;height:10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" filled="f" strokecolor="black [3213]" strokeweight="1pt"/>
            </w:pict>
          </mc:Fallback>
        </mc:AlternateContent>
      </w:r>
    </w:p>
    <w:p w14:paraId="6C2D2713" w14:textId="77777777" w:rsidR="008F5907" w:rsidRDefault="008F5907" w:rsidP="008F5907">
      <w:pPr>
        <w:pStyle w:val="ListParagraph"/>
        <w:ind w:left="1440"/>
      </w:pPr>
      <w:r>
        <w:t>node('worker_node1') {</w:t>
      </w:r>
    </w:p>
    <w:p w14:paraId="1B40EBC1" w14:textId="77777777" w:rsidR="008F5907" w:rsidRPr="008F5907" w:rsidRDefault="008F5907" w:rsidP="008F5907">
      <w:pPr>
        <w:pStyle w:val="ListParagraph"/>
        <w:ind w:left="1440"/>
        <w:rPr>
          <w:b/>
        </w:rPr>
      </w:pPr>
      <w:r>
        <w:t xml:space="preserve">    </w:t>
      </w:r>
      <w:r w:rsidRPr="008F5907">
        <w:rPr>
          <w:b/>
        </w:rPr>
        <w:t xml:space="preserve">stage('Source') { </w:t>
      </w:r>
    </w:p>
    <w:p w14:paraId="24A11BAA" w14:textId="77777777" w:rsidR="008F5907" w:rsidRPr="008F5907" w:rsidRDefault="008F5907" w:rsidP="008F5907">
      <w:pPr>
        <w:pStyle w:val="ListParagraph"/>
        <w:ind w:left="1440"/>
        <w:rPr>
          <w:b/>
        </w:rPr>
      </w:pPr>
      <w:r w:rsidRPr="008F5907">
        <w:rPr>
          <w:b/>
        </w:rPr>
        <w:t xml:space="preserve">        // Get code from our git repository</w:t>
      </w:r>
    </w:p>
    <w:p w14:paraId="53AF0659" w14:textId="77777777" w:rsidR="008F5907" w:rsidRPr="005D481C" w:rsidRDefault="008F5907" w:rsidP="008F5907">
      <w:pPr>
        <w:pStyle w:val="ListParagraph"/>
        <w:ind w:left="1440"/>
        <w:rPr>
          <w:b/>
        </w:rPr>
      </w:pPr>
      <w:r w:rsidRPr="005D481C">
        <w:rPr>
          <w:b/>
        </w:rPr>
        <w:t xml:space="preserve">       </w:t>
      </w:r>
      <w:r w:rsidR="005D481C">
        <w:rPr>
          <w:b/>
        </w:rPr>
        <w:t xml:space="preserve"> </w:t>
      </w:r>
      <w:r w:rsidR="005D481C" w:rsidRPr="005D481C">
        <w:rPr>
          <w:b/>
        </w:rPr>
        <w:t>git 'git@diyvb2:/home/git/repositories/</w:t>
      </w:r>
      <w:proofErr w:type="spellStart"/>
      <w:r w:rsidR="005D481C" w:rsidRPr="005D481C">
        <w:rPr>
          <w:b/>
        </w:rPr>
        <w:t>workshop.git</w:t>
      </w:r>
      <w:proofErr w:type="spellEnd"/>
      <w:r w:rsidR="005D481C" w:rsidRPr="005D481C">
        <w:rPr>
          <w:b/>
        </w:rPr>
        <w:t xml:space="preserve"> '</w:t>
      </w:r>
    </w:p>
    <w:p w14:paraId="7C936A02" w14:textId="77777777" w:rsidR="008F5907" w:rsidRPr="008F5907" w:rsidRDefault="008F5907" w:rsidP="008F5907">
      <w:pPr>
        <w:pStyle w:val="ListParagraph"/>
        <w:ind w:left="1440"/>
        <w:rPr>
          <w:b/>
        </w:rPr>
      </w:pPr>
      <w:r w:rsidRPr="008F5907">
        <w:rPr>
          <w:b/>
        </w:rPr>
        <w:t xml:space="preserve">    }</w:t>
      </w:r>
    </w:p>
    <w:p w14:paraId="3E56BB39" w14:textId="77777777" w:rsidR="008F5907" w:rsidRDefault="008F5907" w:rsidP="008F5907">
      <w:pPr>
        <w:pStyle w:val="ListParagraph"/>
        <w:ind w:left="1440"/>
      </w:pPr>
      <w:r>
        <w:t>}</w:t>
      </w:r>
    </w:p>
    <w:p w14:paraId="20595426" w14:textId="77777777" w:rsidR="006279CE" w:rsidRDefault="008F5907">
      <w:r>
        <w:tab/>
      </w:r>
    </w:p>
    <w:p w14:paraId="1DFDF280" w14:textId="77777777" w:rsidR="00AD5E8C" w:rsidRDefault="005D481C" w:rsidP="006279CE">
      <w:pPr>
        <w:ind w:left="720"/>
      </w:pPr>
      <w:r>
        <w:t xml:space="preserve">The source code to pull down is located on our local system in </w:t>
      </w:r>
      <w:r w:rsidRPr="00E1146F">
        <w:rPr>
          <w:b/>
        </w:rPr>
        <w:t>/home/git/repositories/</w:t>
      </w:r>
      <w:proofErr w:type="spellStart"/>
      <w:r w:rsidRPr="00E1146F">
        <w:rPr>
          <w:b/>
        </w:rPr>
        <w:t>workshop.git</w:t>
      </w:r>
      <w:proofErr w:type="spellEnd"/>
      <w:r>
        <w:rPr>
          <w:b/>
        </w:rPr>
        <w:t xml:space="preserve"> </w:t>
      </w:r>
      <w:r w:rsidRPr="005D481C">
        <w:t xml:space="preserve">in the default branch </w:t>
      </w:r>
      <w:r w:rsidRPr="00E1146F">
        <w:rPr>
          <w:b/>
        </w:rPr>
        <w:t>master</w:t>
      </w:r>
      <w:r>
        <w:t xml:space="preserve"> branch.  </w:t>
      </w:r>
    </w:p>
    <w:p w14:paraId="324CD0EC" w14:textId="77777777" w:rsidR="005D481C" w:rsidRPr="005D481C" w:rsidRDefault="00DB7187" w:rsidP="008F5907">
      <w:pPr>
        <w:pStyle w:val="ListParagraph"/>
        <w:numPr>
          <w:ilvl w:val="0"/>
          <w:numId w:val="1"/>
        </w:numPr>
        <w:rPr>
          <w:b/>
        </w:rPr>
      </w:pPr>
      <w:r>
        <w:rPr>
          <w:noProof/>
        </w:rPr>
        <mc:AlternateContent>
          <mc:Choice Requires="wps">
            <w:drawing>
              <wp:anchor distT="0" distB="0" distL="114300" distR="114300" simplePos="0" relativeHeight="251662336" behindDoc="0" locked="0" layoutInCell="1" allowOverlap="1" wp14:anchorId="0DE32AF2" wp14:editId="5EF336C4">
                <wp:simplePos x="0" y="0"/>
                <wp:positionH relativeFrom="column">
                  <wp:posOffset>381000</wp:posOffset>
                </wp:positionH>
                <wp:positionV relativeFrom="paragraph">
                  <wp:posOffset>628651</wp:posOffset>
                </wp:positionV>
                <wp:extent cx="5019675" cy="20002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5019675" cy="2000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3D61E" id="Rectangle 141" o:spid="_x0000_s1026" style="position:absolute;margin-left:30pt;margin-top:49.5pt;width:395.25pt;height:1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" filled="f" strokecolor="black [3213]" strokeweight="1pt"/>
            </w:pict>
          </mc:Fallback>
        </mc:AlternateContent>
      </w:r>
      <w:r w:rsidR="008F5907">
        <w:t xml:space="preserve"> Now, w</w:t>
      </w:r>
      <w:r w:rsidR="005D481C">
        <w:t xml:space="preserve">ith our first stage complete, let’s move on to the next one – the </w:t>
      </w:r>
      <w:r w:rsidR="005D481C" w:rsidRPr="005D481C">
        <w:rPr>
          <w:b/>
        </w:rPr>
        <w:t>Compile</w:t>
      </w:r>
      <w:r w:rsidR="005D481C">
        <w:t xml:space="preserve"> stage to build our code. Go ahead and add the framework for the stage under the </w:t>
      </w:r>
      <w:r w:rsidR="005D481C" w:rsidRPr="005D481C">
        <w:rPr>
          <w:b/>
        </w:rPr>
        <w:t xml:space="preserve">Source </w:t>
      </w:r>
      <w:r w:rsidR="005D481C">
        <w:t>stage.   We’ll fill in the command next.  Add the lines in bold into your code as shown.</w:t>
      </w:r>
    </w:p>
    <w:p w14:paraId="47F7BEF5" w14:textId="77777777" w:rsidR="005D481C" w:rsidRPr="005D481C" w:rsidRDefault="005D481C" w:rsidP="005D481C">
      <w:pPr>
        <w:spacing w:after="0"/>
        <w:ind w:left="1440"/>
      </w:pPr>
      <w:r w:rsidRPr="005D481C">
        <w:t>node('worker_node1') {</w:t>
      </w:r>
    </w:p>
    <w:p w14:paraId="066592F3" w14:textId="77777777" w:rsidR="005D481C" w:rsidRPr="005D481C" w:rsidRDefault="005D481C" w:rsidP="005D481C">
      <w:pPr>
        <w:spacing w:after="0"/>
        <w:ind w:left="1440"/>
      </w:pPr>
      <w:r w:rsidRPr="005D481C">
        <w:t xml:space="preserve">    stage('Source') { </w:t>
      </w:r>
    </w:p>
    <w:p w14:paraId="01C334DF" w14:textId="77777777" w:rsidR="005D481C" w:rsidRPr="005D481C" w:rsidRDefault="005D481C" w:rsidP="005D481C">
      <w:pPr>
        <w:spacing w:after="0"/>
        <w:ind w:left="1440"/>
      </w:pPr>
      <w:r w:rsidRPr="005D481C">
        <w:t xml:space="preserve">        // Get code from our git repository</w:t>
      </w:r>
    </w:p>
    <w:p w14:paraId="38CFF227" w14:textId="77777777" w:rsidR="005D481C" w:rsidRPr="005D481C" w:rsidRDefault="005D481C" w:rsidP="005D481C">
      <w:pPr>
        <w:spacing w:after="0"/>
        <w:ind w:left="1440"/>
      </w:pPr>
      <w:r w:rsidRPr="005D481C">
        <w:t xml:space="preserve">        git 'git@diyvb2:/home/git/repositories/</w:t>
      </w:r>
      <w:proofErr w:type="spellStart"/>
      <w:r w:rsidRPr="005D481C">
        <w:t>workshop.git</w:t>
      </w:r>
      <w:proofErr w:type="spellEnd"/>
      <w:r w:rsidRPr="005D481C">
        <w:t xml:space="preserve"> '</w:t>
      </w:r>
    </w:p>
    <w:p w14:paraId="1C89A348" w14:textId="77777777" w:rsidR="005D481C" w:rsidRPr="005D481C" w:rsidRDefault="005D481C" w:rsidP="005D481C">
      <w:pPr>
        <w:spacing w:after="0"/>
        <w:ind w:left="1440"/>
      </w:pPr>
      <w:r w:rsidRPr="005D481C">
        <w:t xml:space="preserve">    }</w:t>
      </w:r>
    </w:p>
    <w:p w14:paraId="6749B4DB" w14:textId="77777777" w:rsidR="005D481C" w:rsidRPr="00880D45" w:rsidRDefault="005D481C" w:rsidP="005D481C">
      <w:pPr>
        <w:spacing w:after="0"/>
        <w:ind w:left="1440"/>
        <w:rPr>
          <w:b/>
          <w:sz w:val="24"/>
          <w:szCs w:val="24"/>
        </w:rPr>
      </w:pPr>
      <w:r w:rsidRPr="005D481C">
        <w:rPr>
          <w:b/>
        </w:rPr>
        <w:t xml:space="preserve"> </w:t>
      </w:r>
      <w:r w:rsidRPr="00880D45">
        <w:rPr>
          <w:b/>
          <w:sz w:val="24"/>
          <w:szCs w:val="24"/>
        </w:rPr>
        <w:t xml:space="preserve">   stage('Compile') {  </w:t>
      </w:r>
    </w:p>
    <w:p w14:paraId="11AC1C23" w14:textId="77777777" w:rsidR="005D481C" w:rsidRPr="00880D45" w:rsidRDefault="005D481C" w:rsidP="005D481C">
      <w:pPr>
        <w:spacing w:after="0"/>
        <w:ind w:left="1440"/>
        <w:rPr>
          <w:b/>
          <w:sz w:val="24"/>
          <w:szCs w:val="24"/>
        </w:rPr>
      </w:pPr>
      <w:r w:rsidRPr="00880D45">
        <w:rPr>
          <w:b/>
          <w:sz w:val="24"/>
          <w:szCs w:val="24"/>
        </w:rPr>
        <w:t xml:space="preserve">        // Run </w:t>
      </w:r>
      <w:proofErr w:type="spellStart"/>
      <w:r w:rsidRPr="00880D45">
        <w:rPr>
          <w:b/>
          <w:sz w:val="24"/>
          <w:szCs w:val="24"/>
        </w:rPr>
        <w:t>gradle</w:t>
      </w:r>
      <w:proofErr w:type="spellEnd"/>
      <w:r w:rsidRPr="00880D45">
        <w:rPr>
          <w:b/>
          <w:sz w:val="24"/>
          <w:szCs w:val="24"/>
        </w:rPr>
        <w:t xml:space="preserve"> to execute compile </w:t>
      </w:r>
    </w:p>
    <w:p w14:paraId="12C037BF" w14:textId="77777777" w:rsidR="005D481C" w:rsidRPr="00880D45" w:rsidRDefault="005D481C" w:rsidP="005D481C">
      <w:pPr>
        <w:spacing w:after="0"/>
        <w:ind w:left="1440"/>
        <w:rPr>
          <w:b/>
          <w:sz w:val="24"/>
          <w:szCs w:val="24"/>
        </w:rPr>
      </w:pPr>
    </w:p>
    <w:p w14:paraId="7327435F" w14:textId="77777777" w:rsidR="005D481C" w:rsidRPr="00880D45" w:rsidRDefault="005D481C" w:rsidP="005D481C">
      <w:pPr>
        <w:spacing w:after="0"/>
        <w:ind w:left="1440"/>
        <w:rPr>
          <w:b/>
          <w:sz w:val="24"/>
          <w:szCs w:val="24"/>
        </w:rPr>
      </w:pPr>
      <w:r w:rsidRPr="00880D45">
        <w:rPr>
          <w:b/>
          <w:sz w:val="24"/>
          <w:szCs w:val="24"/>
        </w:rPr>
        <w:t xml:space="preserve">    }</w:t>
      </w:r>
    </w:p>
    <w:p w14:paraId="44507B10" w14:textId="77777777" w:rsidR="005D481C" w:rsidRDefault="005D481C" w:rsidP="005D481C">
      <w:pPr>
        <w:spacing w:after="0"/>
        <w:ind w:left="1440"/>
      </w:pPr>
      <w:r w:rsidRPr="005D481C">
        <w:t>}</w:t>
      </w:r>
    </w:p>
    <w:p w14:paraId="5E8DEFD9" w14:textId="77777777" w:rsidR="005D481C" w:rsidRDefault="005D481C" w:rsidP="005D481C">
      <w:pPr>
        <w:spacing w:after="0"/>
        <w:ind w:left="1440"/>
      </w:pPr>
    </w:p>
    <w:p w14:paraId="06374C46" w14:textId="77777777" w:rsidR="005D481C" w:rsidRPr="005D481C" w:rsidRDefault="005D481C" w:rsidP="005D481C">
      <w:pPr>
        <w:spacing w:after="0"/>
        <w:ind w:left="720"/>
      </w:pPr>
      <w:r w:rsidRPr="005D481C">
        <w:rPr>
          <w:b/>
        </w:rPr>
        <w:t xml:space="preserve">Save </w:t>
      </w:r>
      <w:r>
        <w:t>your changes when done.</w:t>
      </w:r>
    </w:p>
    <w:p w14:paraId="1275D740" w14:textId="77777777" w:rsidR="005D481C" w:rsidRDefault="005D481C" w:rsidP="005D481C">
      <w:pPr>
        <w:rPr>
          <w:b/>
        </w:rPr>
      </w:pPr>
    </w:p>
    <w:p w14:paraId="4DCF601B" w14:textId="4B297B2C" w:rsidR="005D481C" w:rsidRDefault="005D481C" w:rsidP="005D481C">
      <w:pPr>
        <w:pStyle w:val="ListParagraph"/>
        <w:numPr>
          <w:ilvl w:val="0"/>
          <w:numId w:val="1"/>
        </w:numPr>
      </w:pPr>
      <w:r w:rsidRPr="005D481C">
        <w:t xml:space="preserve"> Before we can use Gradle in our pipeline, we need to have it installed and tell Jenkins where it is. </w:t>
      </w:r>
      <w:r>
        <w:t xml:space="preserve"> Gradle is installed on our VM in </w:t>
      </w:r>
      <w:r w:rsidRPr="005D481C">
        <w:rPr>
          <w:b/>
        </w:rPr>
        <w:t>/</w:t>
      </w:r>
      <w:proofErr w:type="spellStart"/>
      <w:r w:rsidRPr="005D481C">
        <w:rPr>
          <w:b/>
        </w:rPr>
        <w:t>usr</w:t>
      </w:r>
      <w:proofErr w:type="spellEnd"/>
      <w:r w:rsidRPr="005D481C">
        <w:rPr>
          <w:b/>
        </w:rPr>
        <w:t>/</w:t>
      </w:r>
      <w:r w:rsidR="00F36F13">
        <w:rPr>
          <w:b/>
        </w:rPr>
        <w:t>share</w:t>
      </w:r>
      <w:r w:rsidRPr="005D481C">
        <w:rPr>
          <w:b/>
        </w:rPr>
        <w:t>/</w:t>
      </w:r>
      <w:proofErr w:type="spellStart"/>
      <w:r w:rsidRPr="005D481C">
        <w:rPr>
          <w:b/>
        </w:rPr>
        <w:t>gradle</w:t>
      </w:r>
      <w:proofErr w:type="spellEnd"/>
      <w:r w:rsidRPr="005D481C">
        <w:t xml:space="preserve">.  To tell Jenkins about this, go </w:t>
      </w:r>
      <w:r w:rsidR="005378A2">
        <w:t>to the Jenkins homepage/dashboard (</w:t>
      </w:r>
      <w:hyperlink r:id="rId13" w:history="1">
        <w:r w:rsidR="005378A2" w:rsidRPr="006668A0">
          <w:rPr>
            <w:rStyle w:val="Hyperlink"/>
          </w:rPr>
          <w:t>http://localhost:8080</w:t>
        </w:r>
      </w:hyperlink>
      <w:r w:rsidR="005378A2">
        <w:t xml:space="preserve">).   </w:t>
      </w:r>
    </w:p>
    <w:p w14:paraId="27A6CBF2" w14:textId="77777777" w:rsidR="005378A2" w:rsidRPr="005D481C" w:rsidRDefault="005378A2" w:rsidP="005378A2">
      <w:pPr>
        <w:ind w:left="720"/>
      </w:pPr>
      <w:r>
        <w:t xml:space="preserve">Click on </w:t>
      </w:r>
      <w:r w:rsidRPr="005378A2">
        <w:rPr>
          <w:b/>
        </w:rPr>
        <w:t>Manage Jenkins</w:t>
      </w:r>
      <w:r>
        <w:t xml:space="preserve"> in the left menu.</w:t>
      </w:r>
    </w:p>
    <w:p w14:paraId="44EAB81D" w14:textId="77777777" w:rsidR="005D481C" w:rsidRDefault="005378A2" w:rsidP="005D481C">
      <w:pPr>
        <w:rPr>
          <w:b/>
        </w:rPr>
      </w:pPr>
      <w:r w:rsidRPr="005378A2">
        <w:t xml:space="preserve">             Then click on</w:t>
      </w:r>
      <w:r>
        <w:rPr>
          <w:b/>
        </w:rPr>
        <w:t xml:space="preserve"> Global Tool Configuration.</w:t>
      </w:r>
    </w:p>
    <w:p w14:paraId="7BA60906" w14:textId="59E33338" w:rsidR="005378A2" w:rsidRPr="005D481C" w:rsidRDefault="00C04188" w:rsidP="005378A2">
      <w:pPr>
        <w:ind w:left="720"/>
        <w:rPr>
          <w:b/>
        </w:rPr>
      </w:pPr>
      <w:r w:rsidRPr="00C04188">
        <w:rPr>
          <w:b/>
        </w:rPr>
        <w:lastRenderedPageBreak/>
        <w:drawing>
          <wp:inline distT="0" distB="0" distL="0" distR="0" wp14:anchorId="7C30C0C2" wp14:editId="7FD650B4">
            <wp:extent cx="2728210" cy="758230"/>
            <wp:effectExtent l="0" t="0" r="2540" b="381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ird&#10;&#10;Description automatically generated"/>
                    <pic:cNvPicPr/>
                  </pic:nvPicPr>
                  <pic:blipFill>
                    <a:blip r:embed="rId14"/>
                    <a:stretch>
                      <a:fillRect/>
                    </a:stretch>
                  </pic:blipFill>
                  <pic:spPr>
                    <a:xfrm>
                      <a:off x="0" y="0"/>
                      <a:ext cx="2756650" cy="766134"/>
                    </a:xfrm>
                    <a:prstGeom prst="rect">
                      <a:avLst/>
                    </a:prstGeom>
                  </pic:spPr>
                </pic:pic>
              </a:graphicData>
            </a:graphic>
          </wp:inline>
        </w:drawing>
      </w:r>
    </w:p>
    <w:p w14:paraId="5D882037" w14:textId="77777777" w:rsidR="005378A2" w:rsidRDefault="005378A2" w:rsidP="008B30A5">
      <w:pPr>
        <w:pStyle w:val="ListParagraph"/>
        <w:numPr>
          <w:ilvl w:val="0"/>
          <w:numId w:val="1"/>
        </w:numPr>
        <w:rPr>
          <w:b/>
        </w:rPr>
      </w:pPr>
      <w:r w:rsidRPr="005378A2">
        <w:t>Scroll down and find the</w:t>
      </w:r>
      <w:r>
        <w:rPr>
          <w:b/>
        </w:rPr>
        <w:t xml:space="preserve"> Gradle </w:t>
      </w:r>
      <w:r w:rsidRPr="005378A2">
        <w:t xml:space="preserve">section. </w:t>
      </w:r>
    </w:p>
    <w:p w14:paraId="4A48CBD3" w14:textId="77777777" w:rsidR="005378A2" w:rsidRDefault="005378A2" w:rsidP="005D481C">
      <w:pPr>
        <w:pStyle w:val="ListParagraph"/>
        <w:rPr>
          <w:b/>
        </w:rPr>
      </w:pPr>
    </w:p>
    <w:p w14:paraId="65C0426E" w14:textId="77777777" w:rsidR="005378A2" w:rsidRDefault="005378A2" w:rsidP="005D481C">
      <w:pPr>
        <w:pStyle w:val="ListParagraph"/>
        <w:rPr>
          <w:b/>
        </w:rPr>
      </w:pPr>
      <w:r>
        <w:rPr>
          <w:noProof/>
        </w:rPr>
        <w:drawing>
          <wp:inline distT="0" distB="0" distL="0" distR="0" wp14:anchorId="3FC08375" wp14:editId="577FF36C">
            <wp:extent cx="4076700" cy="953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2320" cy="959487"/>
                    </a:xfrm>
                    <a:prstGeom prst="rect">
                      <a:avLst/>
                    </a:prstGeom>
                  </pic:spPr>
                </pic:pic>
              </a:graphicData>
            </a:graphic>
          </wp:inline>
        </w:drawing>
      </w:r>
    </w:p>
    <w:p w14:paraId="1BC15B91" w14:textId="77777777" w:rsidR="005378A2" w:rsidRDefault="005378A2" w:rsidP="005D481C">
      <w:pPr>
        <w:pStyle w:val="ListParagraph"/>
        <w:rPr>
          <w:b/>
        </w:rPr>
      </w:pPr>
    </w:p>
    <w:p w14:paraId="63E288D7" w14:textId="77777777" w:rsidR="005378A2" w:rsidRDefault="005378A2" w:rsidP="005D481C">
      <w:pPr>
        <w:pStyle w:val="ListParagraph"/>
        <w:rPr>
          <w:b/>
        </w:rPr>
      </w:pPr>
    </w:p>
    <w:p w14:paraId="04A87EAB" w14:textId="77777777" w:rsidR="005378A2" w:rsidRPr="005D481C" w:rsidRDefault="005378A2" w:rsidP="005D481C">
      <w:pPr>
        <w:pStyle w:val="ListParagraph"/>
        <w:rPr>
          <w:b/>
        </w:rPr>
      </w:pPr>
    </w:p>
    <w:p w14:paraId="4F102270" w14:textId="77777777" w:rsidR="00096EB0" w:rsidRPr="00096EB0" w:rsidRDefault="005378A2" w:rsidP="008F5907">
      <w:pPr>
        <w:pStyle w:val="ListParagraph"/>
        <w:numPr>
          <w:ilvl w:val="0"/>
          <w:numId w:val="1"/>
        </w:numPr>
        <w:rPr>
          <w:b/>
        </w:rPr>
      </w:pPr>
      <w:r>
        <w:t xml:space="preserve">Click the </w:t>
      </w:r>
      <w:r w:rsidRPr="005378A2">
        <w:rPr>
          <w:b/>
        </w:rPr>
        <w:t>Add Gradle</w:t>
      </w:r>
      <w:r>
        <w:t xml:space="preserve"> button.  A new section pops up on </w:t>
      </w:r>
      <w:r w:rsidR="00096EB0">
        <w:t xml:space="preserve">the screen.  </w:t>
      </w:r>
      <w:r w:rsidR="00096EB0" w:rsidRPr="00096EB0">
        <w:rPr>
          <w:u w:val="single"/>
        </w:rPr>
        <w:t>Uncheck</w:t>
      </w:r>
      <w:r w:rsidR="00096EB0">
        <w:t xml:space="preserve"> the </w:t>
      </w:r>
      <w:r w:rsidR="00096EB0" w:rsidRPr="00096EB0">
        <w:rPr>
          <w:b/>
        </w:rPr>
        <w:t>Install automatically</w:t>
      </w:r>
      <w:r w:rsidR="00096EB0">
        <w:t xml:space="preserve"> box since we don’t want Jenkins to install Gradle for us.  (We already have it installed.)  Then, for </w:t>
      </w:r>
      <w:r w:rsidR="00096EB0" w:rsidRPr="00096EB0">
        <w:rPr>
          <w:b/>
        </w:rPr>
        <w:t>name</w:t>
      </w:r>
      <w:r w:rsidR="00096EB0">
        <w:t xml:space="preserve">, </w:t>
      </w:r>
      <w:r w:rsidR="004B5264">
        <w:t xml:space="preserve">enter </w:t>
      </w:r>
      <w:r w:rsidR="004B5264" w:rsidRPr="004B5264">
        <w:rPr>
          <w:b/>
        </w:rPr>
        <w:t>gradle4</w:t>
      </w:r>
      <w:r w:rsidR="00096EB0">
        <w:t xml:space="preserve"> – so we can refer to it by this label.  For the </w:t>
      </w:r>
      <w:r w:rsidR="00096EB0" w:rsidRPr="00096EB0">
        <w:rPr>
          <w:b/>
        </w:rPr>
        <w:t>GRADLE_HOME</w:t>
      </w:r>
      <w:r w:rsidR="00096EB0">
        <w:t xml:space="preserve"> value, fill in where Gradle is </w:t>
      </w:r>
      <w:r w:rsidR="00D96E78">
        <w:t>available</w:t>
      </w:r>
      <w:r w:rsidR="004B5264">
        <w:t xml:space="preserve"> -</w:t>
      </w:r>
      <w:r w:rsidR="00096EB0">
        <w:t xml:space="preserve">  </w:t>
      </w:r>
      <w:r w:rsidR="00096EB0" w:rsidRPr="00096EB0">
        <w:rPr>
          <w:b/>
        </w:rPr>
        <w:t>/</w:t>
      </w:r>
      <w:proofErr w:type="spellStart"/>
      <w:r w:rsidR="00096EB0" w:rsidRPr="00096EB0">
        <w:rPr>
          <w:b/>
        </w:rPr>
        <w:t>usr</w:t>
      </w:r>
      <w:proofErr w:type="spellEnd"/>
      <w:r w:rsidR="00096EB0" w:rsidRPr="00096EB0">
        <w:rPr>
          <w:b/>
        </w:rPr>
        <w:t>/</w:t>
      </w:r>
      <w:r w:rsidR="00D96E78">
        <w:rPr>
          <w:b/>
        </w:rPr>
        <w:t>share/</w:t>
      </w:r>
      <w:proofErr w:type="spellStart"/>
      <w:r w:rsidR="00D96E78">
        <w:rPr>
          <w:b/>
        </w:rPr>
        <w:t>gradle</w:t>
      </w:r>
      <w:proofErr w:type="spellEnd"/>
      <w:r w:rsidR="00D96E78">
        <w:rPr>
          <w:b/>
        </w:rPr>
        <w:t xml:space="preserve"> </w:t>
      </w:r>
      <w:r w:rsidR="00096EB0">
        <w:t xml:space="preserve">.  </w:t>
      </w:r>
    </w:p>
    <w:p w14:paraId="390604FF" w14:textId="77777777" w:rsidR="00096EB0" w:rsidRPr="00096EB0" w:rsidRDefault="00096EB0" w:rsidP="00096EB0">
      <w:pPr>
        <w:ind w:left="720"/>
      </w:pPr>
      <w:r w:rsidRPr="00096EB0">
        <w:t xml:space="preserve">Your screen should look like the one below.   Click the </w:t>
      </w:r>
      <w:r w:rsidRPr="00096EB0">
        <w:rPr>
          <w:b/>
        </w:rPr>
        <w:t>Save</w:t>
      </w:r>
      <w:r w:rsidRPr="00096EB0">
        <w:t xml:space="preserve"> button to save your global configuration changes.</w:t>
      </w:r>
    </w:p>
    <w:p w14:paraId="36FA6A1A" w14:textId="77777777" w:rsidR="00096EB0" w:rsidRDefault="00D96E78" w:rsidP="00096EB0">
      <w:pPr>
        <w:ind w:left="720"/>
      </w:pPr>
      <w:r w:rsidRPr="00D96E78">
        <w:rPr>
          <w:noProof/>
        </w:rPr>
        <w:drawing>
          <wp:inline distT="0" distB="0" distL="0" distR="0" wp14:anchorId="62AA60DB" wp14:editId="3D529D9B">
            <wp:extent cx="6007381" cy="202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0517" cy="2041492"/>
                    </a:xfrm>
                    <a:prstGeom prst="rect">
                      <a:avLst/>
                    </a:prstGeom>
                  </pic:spPr>
                </pic:pic>
              </a:graphicData>
            </a:graphic>
          </wp:inline>
        </w:drawing>
      </w:r>
    </w:p>
    <w:p w14:paraId="3FC53B84" w14:textId="77777777" w:rsidR="00F60EC9" w:rsidRPr="00F60EC9" w:rsidRDefault="00096EB0" w:rsidP="00096EB0">
      <w:pPr>
        <w:pStyle w:val="ListParagraph"/>
        <w:numPr>
          <w:ilvl w:val="0"/>
          <w:numId w:val="1"/>
        </w:numPr>
        <w:rPr>
          <w:b/>
        </w:rPr>
      </w:pPr>
      <w:r>
        <w:t>Now that we have Gradle installed and configured for use in Jenkins, we’re ready to call it in our pip</w:t>
      </w:r>
      <w:r w:rsidR="00EA1590">
        <w:t xml:space="preserve">eline.  We’re going to do this </w:t>
      </w:r>
      <w:r>
        <w:t xml:space="preserve">using a shared </w:t>
      </w:r>
      <w:r w:rsidR="004B5264">
        <w:t>library,</w:t>
      </w:r>
      <w:r>
        <w:t xml:space="preserve"> so we can see h</w:t>
      </w:r>
      <w:r w:rsidR="00F60EC9">
        <w:t>ow those work.  We already have a simple shared library routine that</w:t>
      </w:r>
      <w:r w:rsidR="009D0542">
        <w:t xml:space="preserve"> does this</w:t>
      </w:r>
      <w:r w:rsidR="00EA1590">
        <w:t>. To see the routine</w:t>
      </w:r>
      <w:r w:rsidR="00F60EC9">
        <w:t xml:space="preserve">, first </w:t>
      </w:r>
      <w:r w:rsidR="004B5264">
        <w:t>open</w:t>
      </w:r>
      <w:r w:rsidR="00F60EC9">
        <w:t xml:space="preserve"> a terminal window by going to the VM’s desktop and clicking the </w:t>
      </w:r>
      <w:r w:rsidR="00F60EC9" w:rsidRPr="00F60EC9">
        <w:rPr>
          <w:b/>
        </w:rPr>
        <w:t>Terminal Emulator</w:t>
      </w:r>
      <w:r w:rsidR="00F60EC9">
        <w:rPr>
          <w:b/>
        </w:rPr>
        <w:t xml:space="preserve"> </w:t>
      </w:r>
      <w:r w:rsidR="00F60EC9">
        <w:t>icon.</w:t>
      </w:r>
    </w:p>
    <w:p w14:paraId="0C890927" w14:textId="77777777" w:rsidR="00F60EC9" w:rsidRPr="00F60EC9" w:rsidRDefault="00F60EC9" w:rsidP="00F60EC9">
      <w:pPr>
        <w:ind w:left="360"/>
        <w:rPr>
          <w:b/>
        </w:rPr>
      </w:pPr>
      <w:r>
        <w:rPr>
          <w:noProof/>
        </w:rPr>
        <w:drawing>
          <wp:inline distT="0" distB="0" distL="0" distR="0" wp14:anchorId="25751A4D" wp14:editId="187ED165">
            <wp:extent cx="1076325" cy="10178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1059" cy="1022305"/>
                    </a:xfrm>
                    <a:prstGeom prst="rect">
                      <a:avLst/>
                    </a:prstGeom>
                  </pic:spPr>
                </pic:pic>
              </a:graphicData>
            </a:graphic>
          </wp:inline>
        </w:drawing>
      </w:r>
    </w:p>
    <w:p w14:paraId="0030DA9D" w14:textId="77777777" w:rsidR="00F60EC9" w:rsidRDefault="00F60EC9" w:rsidP="00F60EC9">
      <w:r w:rsidRPr="00F60EC9">
        <w:t xml:space="preserve">             Then, switch to the local area for our </w:t>
      </w:r>
      <w:proofErr w:type="spellStart"/>
      <w:r w:rsidR="00EA1590">
        <w:rPr>
          <w:b/>
        </w:rPr>
        <w:t>shared_libraries</w:t>
      </w:r>
      <w:proofErr w:type="spellEnd"/>
      <w:r w:rsidRPr="00F60EC9">
        <w:t xml:space="preserve"> project and print out the file on screen.   </w:t>
      </w:r>
      <w:r>
        <w:t xml:space="preserve">Type </w:t>
      </w:r>
      <w:r w:rsidRPr="00F60EC9">
        <w:t xml:space="preserve">the commands below </w:t>
      </w:r>
      <w:r>
        <w:t xml:space="preserve">in the terminal window </w:t>
      </w:r>
      <w:r w:rsidRPr="00F60EC9">
        <w:t>to do this.</w:t>
      </w:r>
    </w:p>
    <w:p w14:paraId="6D3F6A69" w14:textId="77777777" w:rsidR="00F60EC9" w:rsidRPr="00F60EC9" w:rsidRDefault="00F60EC9" w:rsidP="00F60EC9">
      <w:pPr>
        <w:rPr>
          <w:b/>
        </w:rPr>
      </w:pPr>
      <w:r>
        <w:tab/>
      </w:r>
      <w:r>
        <w:tab/>
      </w:r>
      <w:r w:rsidRPr="00F60EC9">
        <w:rPr>
          <w:b/>
        </w:rPr>
        <w:t>c</w:t>
      </w:r>
      <w:r>
        <w:rPr>
          <w:b/>
        </w:rPr>
        <w:t>d</w:t>
      </w:r>
      <w:r w:rsidRPr="00F60EC9">
        <w:rPr>
          <w:b/>
        </w:rPr>
        <w:t xml:space="preserve"> </w:t>
      </w:r>
      <w:proofErr w:type="spellStart"/>
      <w:r w:rsidRPr="00F60EC9">
        <w:rPr>
          <w:b/>
        </w:rPr>
        <w:t>shared_libraries</w:t>
      </w:r>
      <w:proofErr w:type="spellEnd"/>
      <w:r w:rsidRPr="00F60EC9">
        <w:rPr>
          <w:b/>
        </w:rPr>
        <w:t>/vars</w:t>
      </w:r>
    </w:p>
    <w:p w14:paraId="34E232E3" w14:textId="77777777" w:rsidR="00F60EC9" w:rsidRPr="00F60EC9" w:rsidRDefault="00F60EC9" w:rsidP="00F60EC9">
      <w:pPr>
        <w:rPr>
          <w:b/>
        </w:rPr>
      </w:pPr>
      <w:r w:rsidRPr="00F60EC9">
        <w:rPr>
          <w:b/>
        </w:rPr>
        <w:lastRenderedPageBreak/>
        <w:t xml:space="preserve">                             cat gbuild</w:t>
      </w:r>
      <w:r w:rsidR="00B50827">
        <w:rPr>
          <w:b/>
        </w:rPr>
        <w:t>4</w:t>
      </w:r>
      <w:r w:rsidRPr="00F60EC9">
        <w:rPr>
          <w:b/>
        </w:rPr>
        <w:t>.groovy</w:t>
      </w:r>
    </w:p>
    <w:p w14:paraId="64C6F02D" w14:textId="77777777" w:rsidR="00F60EC9" w:rsidRPr="00F60EC9" w:rsidRDefault="00F60EC9" w:rsidP="00F60EC9">
      <w:r>
        <w:tab/>
      </w:r>
      <w:r w:rsidR="00B50827">
        <w:rPr>
          <w:noProof/>
        </w:rPr>
        <w:drawing>
          <wp:inline distT="0" distB="0" distL="0" distR="0" wp14:anchorId="5433C5DD" wp14:editId="613A95A3">
            <wp:extent cx="685800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244600"/>
                    </a:xfrm>
                    <a:prstGeom prst="rect">
                      <a:avLst/>
                    </a:prstGeom>
                  </pic:spPr>
                </pic:pic>
              </a:graphicData>
            </a:graphic>
          </wp:inline>
        </w:drawing>
      </w:r>
    </w:p>
    <w:p w14:paraId="3EF8D3A7" w14:textId="77777777" w:rsidR="00E1146F" w:rsidRDefault="00E1146F" w:rsidP="00E1146F">
      <w:pPr>
        <w:ind w:left="1440"/>
        <w:rPr>
          <w:b/>
        </w:rPr>
      </w:pPr>
    </w:p>
    <w:p w14:paraId="6ADC7752" w14:textId="77777777" w:rsidR="00E1146F" w:rsidRPr="00A40C5A" w:rsidRDefault="00A40C5A" w:rsidP="00E1146F">
      <w:pPr>
        <w:pStyle w:val="ListParagraph"/>
        <w:numPr>
          <w:ilvl w:val="0"/>
          <w:numId w:val="1"/>
        </w:numPr>
        <w:rPr>
          <w:b/>
        </w:rPr>
      </w:pPr>
      <w:r>
        <w:t>This code has already been pushed to a remote Git repository on our VM. This is where Jenkins will download it from as a shared pipeline library.  To see the location of the code, we can ask Git where the remote repository is.  Type the following in the same directory in the same terminal window.</w:t>
      </w:r>
    </w:p>
    <w:p w14:paraId="26DA73D6" w14:textId="77777777" w:rsidR="00A40C5A" w:rsidRDefault="00A40C5A" w:rsidP="00A40C5A">
      <w:pPr>
        <w:rPr>
          <w:b/>
        </w:rPr>
      </w:pPr>
    </w:p>
    <w:p w14:paraId="259A93B6" w14:textId="77777777" w:rsidR="00A40C5A" w:rsidRDefault="00A40C5A" w:rsidP="00A40C5A">
      <w:pPr>
        <w:ind w:left="1440"/>
        <w:rPr>
          <w:b/>
        </w:rPr>
      </w:pPr>
      <w:r>
        <w:rPr>
          <w:b/>
        </w:rPr>
        <w:t>git remote -v</w:t>
      </w:r>
    </w:p>
    <w:p w14:paraId="36218515" w14:textId="77777777" w:rsidR="00A40C5A" w:rsidRPr="00C74FB6" w:rsidRDefault="00C74FB6" w:rsidP="00C74FB6">
      <w:pPr>
        <w:ind w:left="720"/>
      </w:pPr>
      <w:r w:rsidRPr="00C74FB6">
        <w:t>The output from this command shows the remote repository location where the code is pushed to and where it can be fetched from.</w:t>
      </w:r>
      <w:r>
        <w:t xml:space="preserve">  </w:t>
      </w:r>
    </w:p>
    <w:p w14:paraId="3EFB59E9" w14:textId="77777777" w:rsidR="00C74FB6" w:rsidRDefault="00C74FB6" w:rsidP="00A40C5A">
      <w:pPr>
        <w:ind w:left="1440"/>
        <w:rPr>
          <w:b/>
        </w:rPr>
      </w:pPr>
    </w:p>
    <w:p w14:paraId="4BB50CF8" w14:textId="77777777" w:rsidR="00C74FB6" w:rsidRDefault="00C74FB6" w:rsidP="00C74FB6">
      <w:pPr>
        <w:ind w:left="720"/>
        <w:rPr>
          <w:b/>
        </w:rPr>
      </w:pPr>
      <w:r>
        <w:rPr>
          <w:noProof/>
        </w:rPr>
        <w:drawing>
          <wp:inline distT="0" distB="0" distL="0" distR="0" wp14:anchorId="1F8B6CB4" wp14:editId="42D5EABD">
            <wp:extent cx="6124575" cy="164853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9815" cy="1649941"/>
                    </a:xfrm>
                    <a:prstGeom prst="rect">
                      <a:avLst/>
                    </a:prstGeom>
                  </pic:spPr>
                </pic:pic>
              </a:graphicData>
            </a:graphic>
          </wp:inline>
        </w:drawing>
      </w:r>
    </w:p>
    <w:p w14:paraId="7BBF7150" w14:textId="77777777" w:rsidR="00C74FB6" w:rsidRDefault="00C74FB6" w:rsidP="00C74FB6">
      <w:pPr>
        <w:pStyle w:val="ListParagraph"/>
        <w:numPr>
          <w:ilvl w:val="0"/>
          <w:numId w:val="1"/>
        </w:numPr>
        <w:rPr>
          <w:b/>
        </w:rPr>
      </w:pPr>
      <w:r w:rsidRPr="00C74FB6">
        <w:t>Now that we have our code to invoke Gradle in the sha</w:t>
      </w:r>
      <w:r w:rsidR="00DC5477">
        <w:t>red library repository, let’s look at how</w:t>
      </w:r>
      <w:r w:rsidRPr="00C74FB6">
        <w:t xml:space="preserve"> Jenkins</w:t>
      </w:r>
      <w:r w:rsidR="00DC5477">
        <w:t xml:space="preserve"> makes that available.</w:t>
      </w:r>
      <w:r w:rsidRPr="00C74FB6">
        <w:t xml:space="preserve">  Go back to the </w:t>
      </w:r>
      <w:r w:rsidR="009D0542">
        <w:t xml:space="preserve">Jenkins </w:t>
      </w:r>
      <w:r w:rsidRPr="00C74FB6">
        <w:t>homepage/dashboard</w:t>
      </w:r>
      <w:r>
        <w:rPr>
          <w:b/>
        </w:rPr>
        <w:t xml:space="preserve"> (</w:t>
      </w:r>
      <w:hyperlink r:id="rId20" w:history="1">
        <w:r w:rsidRPr="006668A0">
          <w:rPr>
            <w:rStyle w:val="Hyperlink"/>
          </w:rPr>
          <w:t>http://localhost:8080</w:t>
        </w:r>
      </w:hyperlink>
      <w:r>
        <w:rPr>
          <w:b/>
        </w:rPr>
        <w:t>).</w:t>
      </w:r>
    </w:p>
    <w:p w14:paraId="7A6B077D" w14:textId="77777777" w:rsidR="00C74FB6" w:rsidRDefault="00C74FB6" w:rsidP="00C74FB6">
      <w:pPr>
        <w:ind w:left="720"/>
        <w:rPr>
          <w:b/>
        </w:rPr>
      </w:pPr>
      <w:r w:rsidRPr="00C74FB6">
        <w:t>Click on</w:t>
      </w:r>
      <w:r>
        <w:rPr>
          <w:b/>
        </w:rPr>
        <w:t xml:space="preserve"> Manage Jenkins.</w:t>
      </w:r>
    </w:p>
    <w:p w14:paraId="770B494F" w14:textId="77777777" w:rsidR="00C74FB6" w:rsidRDefault="00C74FB6" w:rsidP="00C74FB6">
      <w:pPr>
        <w:ind w:left="720"/>
        <w:rPr>
          <w:b/>
        </w:rPr>
      </w:pPr>
      <w:r w:rsidRPr="00C74FB6">
        <w:t>Click on</w:t>
      </w:r>
      <w:r>
        <w:rPr>
          <w:b/>
        </w:rPr>
        <w:t xml:space="preserve"> Configure System.</w:t>
      </w:r>
    </w:p>
    <w:p w14:paraId="07084221" w14:textId="77777777" w:rsidR="00C74FB6" w:rsidRDefault="00DC5477" w:rsidP="00C74FB6">
      <w:pPr>
        <w:ind w:left="720"/>
      </w:pPr>
      <w:r w:rsidRPr="00DC5477">
        <w:t xml:space="preserve">Scroll down on this page until you find the </w:t>
      </w:r>
      <w:r w:rsidRPr="00DC5477">
        <w:rPr>
          <w:b/>
        </w:rPr>
        <w:t xml:space="preserve">Global Pipeline Libraries </w:t>
      </w:r>
      <w:r w:rsidRPr="00DC5477">
        <w:t xml:space="preserve">section. This is where we load in the library from Git that we were just looking at.  There is nothing to change </w:t>
      </w:r>
      <w:proofErr w:type="gramStart"/>
      <w:r w:rsidRPr="00DC5477">
        <w:t>here, but</w:t>
      </w:r>
      <w:proofErr w:type="gramEnd"/>
      <w:r w:rsidRPr="00DC5477">
        <w:t xml:space="preserve"> look at the different fields – particularly the </w:t>
      </w:r>
      <w:r w:rsidRPr="00DC5477">
        <w:rPr>
          <w:b/>
        </w:rPr>
        <w:t xml:space="preserve">Project Repository </w:t>
      </w:r>
      <w:r w:rsidRPr="00DC5477">
        <w:t>field.  Notice that the location in here is the same location on the</w:t>
      </w:r>
      <w:r>
        <w:t xml:space="preserve"> Git</w:t>
      </w:r>
      <w:r w:rsidRPr="00DC5477">
        <w:t xml:space="preserve"> remote where we have</w:t>
      </w:r>
      <w:r>
        <w:t xml:space="preserve"> our </w:t>
      </w:r>
      <w:r w:rsidRPr="00DC5477">
        <w:t xml:space="preserve">shared pipeline library. </w:t>
      </w:r>
    </w:p>
    <w:p w14:paraId="62DDAB27" w14:textId="77777777" w:rsidR="00DC5477" w:rsidRPr="00DC5477" w:rsidRDefault="006F45B0" w:rsidP="006F45B0">
      <w:pPr>
        <w:ind w:left="720"/>
      </w:pPr>
      <w:r>
        <w:rPr>
          <w:noProof/>
        </w:rPr>
        <w:lastRenderedPageBreak/>
        <w:drawing>
          <wp:inline distT="0" distB="0" distL="0" distR="0" wp14:anchorId="239B3B17" wp14:editId="1536A073">
            <wp:extent cx="5676900" cy="438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4381500"/>
                    </a:xfrm>
                    <a:prstGeom prst="rect">
                      <a:avLst/>
                    </a:prstGeom>
                  </pic:spPr>
                </pic:pic>
              </a:graphicData>
            </a:graphic>
          </wp:inline>
        </w:drawing>
      </w:r>
    </w:p>
    <w:p w14:paraId="6CFBD5BA" w14:textId="77777777" w:rsidR="00DF1E36" w:rsidRDefault="00FD607A" w:rsidP="00FD607A">
      <w:pPr>
        <w:pStyle w:val="ListParagraph"/>
        <w:numPr>
          <w:ilvl w:val="0"/>
          <w:numId w:val="1"/>
        </w:numPr>
      </w:pPr>
      <w:r>
        <w:t xml:space="preserve">Now, we need to go back to our pipeline, bring in the shared library with the </w:t>
      </w:r>
      <w:proofErr w:type="spellStart"/>
      <w:r>
        <w:t>gradle</w:t>
      </w:r>
      <w:proofErr w:type="spellEnd"/>
      <w:r>
        <w:t xml:space="preserve"> build function (gbuild</w:t>
      </w:r>
      <w:r w:rsidR="006F45B0">
        <w:t>4</w:t>
      </w:r>
      <w:r>
        <w:t xml:space="preserve">) and call it to build our code.  Go to this URL: </w:t>
      </w:r>
      <w:r w:rsidRPr="00FD607A">
        <w:rPr>
          <w:b/>
        </w:rPr>
        <w:t>http://localhost:8080/job/pipe1/configure</w:t>
      </w:r>
      <w:r>
        <w:t xml:space="preserve"> (or go to the </w:t>
      </w:r>
      <w:r w:rsidRPr="00FD607A">
        <w:rPr>
          <w:b/>
        </w:rPr>
        <w:t>dashboard</w:t>
      </w:r>
      <w:r>
        <w:t xml:space="preserve">, then to the </w:t>
      </w:r>
      <w:r w:rsidRPr="00FD607A">
        <w:rPr>
          <w:b/>
        </w:rPr>
        <w:t>pipe1</w:t>
      </w:r>
      <w:r>
        <w:t xml:space="preserve"> project, and click </w:t>
      </w:r>
      <w:r w:rsidRPr="00FD607A">
        <w:rPr>
          <w:b/>
        </w:rPr>
        <w:t>configure</w:t>
      </w:r>
      <w:r>
        <w:t>).</w:t>
      </w:r>
    </w:p>
    <w:p w14:paraId="14432341" w14:textId="77777777" w:rsidR="00FD607A" w:rsidRDefault="006F45B0" w:rsidP="00FD607A">
      <w:pPr>
        <w:ind w:left="720"/>
      </w:pPr>
      <w:r>
        <w:rPr>
          <w:noProof/>
        </w:rPr>
        <mc:AlternateContent>
          <mc:Choice Requires="wps">
            <w:drawing>
              <wp:anchor distT="0" distB="0" distL="114300" distR="114300" simplePos="0" relativeHeight="251664384" behindDoc="0" locked="0" layoutInCell="1" allowOverlap="1" wp14:anchorId="6BB60D01" wp14:editId="421DC62A">
                <wp:simplePos x="0" y="0"/>
                <wp:positionH relativeFrom="column">
                  <wp:posOffset>361950</wp:posOffset>
                </wp:positionH>
                <wp:positionV relativeFrom="paragraph">
                  <wp:posOffset>632461</wp:posOffset>
                </wp:positionV>
                <wp:extent cx="5019675" cy="24955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5019675" cy="2495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A0E21" id="Rectangle 142" o:spid="_x0000_s1026" style="position:absolute;margin-left:28.5pt;margin-top:49.8pt;width:395.25pt;height:1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" filled="f" strokecolor="black [3213]" strokeweight="1pt"/>
            </w:pict>
          </mc:Fallback>
        </mc:AlternateContent>
      </w:r>
      <w:r w:rsidR="00FD607A">
        <w:t xml:space="preserve">Switch to the </w:t>
      </w:r>
      <w:r w:rsidR="00FD607A" w:rsidRPr="00FD607A">
        <w:rPr>
          <w:b/>
        </w:rPr>
        <w:t xml:space="preserve">Pipeline </w:t>
      </w:r>
      <w:r w:rsidR="00FD607A">
        <w:t xml:space="preserve">tab (or scroll down) to the text entry box with our code.  Add </w:t>
      </w:r>
      <w:r w:rsidR="00DD36ED">
        <w:t>the lines in bold below.</w:t>
      </w:r>
      <w:r w:rsidR="00FD607A">
        <w:t xml:space="preserve"> </w:t>
      </w:r>
      <w:r w:rsidR="00261490">
        <w:t>(We will discuss what these lines are doing in the lecture.  Note the underscore character that is required at the end of the @Library line.</w:t>
      </w:r>
      <w:r w:rsidR="009D6C3E">
        <w:t xml:space="preserve">  Also, those are parentheses around ‘Utilities2’, not brackets.</w:t>
      </w:r>
      <w:r w:rsidR="00261490">
        <w:t>)</w:t>
      </w:r>
    </w:p>
    <w:p w14:paraId="6EAC30A1" w14:textId="77777777" w:rsidR="000D5C04" w:rsidRDefault="000D5C04"/>
    <w:p w14:paraId="5ED27D48" w14:textId="77777777" w:rsidR="00261490" w:rsidRPr="00261490" w:rsidRDefault="00261490" w:rsidP="00261490">
      <w:pPr>
        <w:spacing w:after="0"/>
        <w:ind w:left="1440"/>
        <w:rPr>
          <w:b/>
          <w:sz w:val="24"/>
          <w:szCs w:val="24"/>
        </w:rPr>
      </w:pPr>
      <w:r w:rsidRPr="00261490">
        <w:rPr>
          <w:b/>
        </w:rPr>
        <w:t xml:space="preserve"> </w:t>
      </w:r>
      <w:r w:rsidRPr="00261490">
        <w:rPr>
          <w:b/>
          <w:sz w:val="24"/>
          <w:szCs w:val="24"/>
        </w:rPr>
        <w:t>@Library('Utilities2') _</w:t>
      </w:r>
    </w:p>
    <w:p w14:paraId="4C1D2978" w14:textId="77777777" w:rsidR="00261490" w:rsidRDefault="00261490" w:rsidP="00261490">
      <w:pPr>
        <w:spacing w:after="0"/>
        <w:ind w:left="1440"/>
      </w:pPr>
      <w:r>
        <w:t>node('worker_node1') {</w:t>
      </w:r>
    </w:p>
    <w:p w14:paraId="15CCB32B" w14:textId="77777777" w:rsidR="00261490" w:rsidRDefault="00261490" w:rsidP="00261490">
      <w:pPr>
        <w:spacing w:after="0"/>
        <w:ind w:left="1440"/>
      </w:pPr>
      <w:r>
        <w:t xml:space="preserve">    stage('Source') { </w:t>
      </w:r>
    </w:p>
    <w:p w14:paraId="6902328A" w14:textId="77777777" w:rsidR="00261490" w:rsidRDefault="00261490" w:rsidP="00261490">
      <w:pPr>
        <w:spacing w:after="0"/>
        <w:ind w:left="1440"/>
      </w:pPr>
      <w:r>
        <w:t xml:space="preserve">         // Get code from our git repository</w:t>
      </w:r>
    </w:p>
    <w:p w14:paraId="1459C1A3" w14:textId="77777777" w:rsidR="00261490" w:rsidRPr="00261490" w:rsidRDefault="00261490" w:rsidP="00261490">
      <w:pPr>
        <w:spacing w:after="0"/>
        <w:ind w:left="1440"/>
      </w:pPr>
      <w:r w:rsidRPr="00261490">
        <w:t xml:space="preserve">        git 'git@diyvb2:/home/git/repositories/</w:t>
      </w:r>
      <w:proofErr w:type="spellStart"/>
      <w:r w:rsidRPr="00261490">
        <w:t>workshop.git</w:t>
      </w:r>
      <w:proofErr w:type="spellEnd"/>
      <w:r w:rsidRPr="00261490">
        <w:t xml:space="preserve"> '</w:t>
      </w:r>
    </w:p>
    <w:p w14:paraId="52663419" w14:textId="77777777" w:rsidR="00261490" w:rsidRDefault="00261490" w:rsidP="00261490">
      <w:pPr>
        <w:spacing w:after="0"/>
        <w:ind w:left="1440"/>
      </w:pPr>
      <w:r>
        <w:t xml:space="preserve">    }</w:t>
      </w:r>
    </w:p>
    <w:p w14:paraId="35E99187" w14:textId="77777777" w:rsidR="00261490" w:rsidRDefault="00261490" w:rsidP="00261490">
      <w:pPr>
        <w:spacing w:after="0"/>
        <w:ind w:left="1440"/>
      </w:pPr>
      <w:r>
        <w:t xml:space="preserve">    stage('Compile') </w:t>
      </w:r>
      <w:proofErr w:type="gramStart"/>
      <w:r>
        <w:t>{  /</w:t>
      </w:r>
      <w:proofErr w:type="gramEnd"/>
      <w:r>
        <w:t>/ Compile and do unit testing</w:t>
      </w:r>
    </w:p>
    <w:p w14:paraId="5C80B7D7" w14:textId="77777777" w:rsidR="00261490" w:rsidRDefault="00261490" w:rsidP="00261490">
      <w:pPr>
        <w:spacing w:after="0"/>
        <w:ind w:left="1440"/>
      </w:pPr>
      <w:r>
        <w:t xml:space="preserve">        // Run </w:t>
      </w:r>
      <w:proofErr w:type="spellStart"/>
      <w:r>
        <w:t>gradle</w:t>
      </w:r>
      <w:proofErr w:type="spellEnd"/>
      <w:r>
        <w:t xml:space="preserve"> to execute compile and unit testing</w:t>
      </w:r>
    </w:p>
    <w:p w14:paraId="51199E1A" w14:textId="77777777" w:rsidR="00261490" w:rsidRPr="00261490" w:rsidRDefault="00261490" w:rsidP="00261490">
      <w:pPr>
        <w:spacing w:after="0"/>
        <w:ind w:left="1440"/>
        <w:rPr>
          <w:b/>
          <w:sz w:val="24"/>
          <w:szCs w:val="24"/>
        </w:rPr>
      </w:pPr>
      <w:r w:rsidRPr="00261490">
        <w:rPr>
          <w:b/>
        </w:rPr>
        <w:t xml:space="preserve">        </w:t>
      </w:r>
      <w:r w:rsidR="006F45B0">
        <w:rPr>
          <w:b/>
          <w:sz w:val="24"/>
          <w:szCs w:val="24"/>
        </w:rPr>
        <w:t>g</w:t>
      </w:r>
      <w:r w:rsidRPr="00261490">
        <w:rPr>
          <w:b/>
          <w:sz w:val="24"/>
          <w:szCs w:val="24"/>
        </w:rPr>
        <w:t>build</w:t>
      </w:r>
      <w:r w:rsidR="006F45B0">
        <w:rPr>
          <w:b/>
          <w:sz w:val="24"/>
          <w:szCs w:val="24"/>
        </w:rPr>
        <w:t>4</w:t>
      </w:r>
      <w:r w:rsidRPr="00261490">
        <w:rPr>
          <w:b/>
          <w:sz w:val="24"/>
          <w:szCs w:val="24"/>
        </w:rPr>
        <w:t xml:space="preserve"> "clean </w:t>
      </w:r>
      <w:proofErr w:type="spellStart"/>
      <w:r w:rsidRPr="00261490">
        <w:rPr>
          <w:b/>
          <w:sz w:val="24"/>
          <w:szCs w:val="24"/>
        </w:rPr>
        <w:t>compileJava</w:t>
      </w:r>
      <w:proofErr w:type="spellEnd"/>
      <w:r w:rsidRPr="00261490">
        <w:rPr>
          <w:b/>
          <w:sz w:val="24"/>
          <w:szCs w:val="24"/>
        </w:rPr>
        <w:t xml:space="preserve"> -x test"</w:t>
      </w:r>
    </w:p>
    <w:p w14:paraId="5ED333F8" w14:textId="77777777" w:rsidR="00261490" w:rsidRDefault="00261490" w:rsidP="00261490">
      <w:pPr>
        <w:spacing w:after="0"/>
        <w:ind w:left="1440"/>
      </w:pPr>
      <w:r>
        <w:t xml:space="preserve">    }</w:t>
      </w:r>
    </w:p>
    <w:p w14:paraId="677D99D7" w14:textId="77777777" w:rsidR="00261490" w:rsidRDefault="00261490" w:rsidP="00261490">
      <w:pPr>
        <w:spacing w:after="0"/>
        <w:ind w:left="1440"/>
      </w:pPr>
      <w:r>
        <w:t>}</w:t>
      </w:r>
    </w:p>
    <w:p w14:paraId="5883CAC2" w14:textId="77777777" w:rsidR="00261490" w:rsidRDefault="00261490"/>
    <w:p w14:paraId="530665C4" w14:textId="77777777" w:rsidR="00261490" w:rsidRDefault="00DD36ED" w:rsidP="00DD36ED">
      <w:pPr>
        <w:pStyle w:val="ListParagraph"/>
        <w:numPr>
          <w:ilvl w:val="0"/>
          <w:numId w:val="1"/>
        </w:numPr>
      </w:pPr>
      <w:r>
        <w:t xml:space="preserve">Before we leave this page, let’s setup our job in Jenkins to poll the SCM to watch for changes in source control and then trigger a build.  Switch to the </w:t>
      </w:r>
      <w:r w:rsidRPr="00DD36ED">
        <w:rPr>
          <w:b/>
        </w:rPr>
        <w:t>Build Triggers</w:t>
      </w:r>
      <w:r>
        <w:t xml:space="preserve"> tab (or scroll up to the </w:t>
      </w:r>
      <w:r w:rsidRPr="00DD36ED">
        <w:rPr>
          <w:b/>
        </w:rPr>
        <w:t>Build Triggers</w:t>
      </w:r>
      <w:r>
        <w:t xml:space="preserve"> section of the page).   </w:t>
      </w:r>
      <w:r>
        <w:lastRenderedPageBreak/>
        <w:t xml:space="preserve">Click the box for </w:t>
      </w:r>
      <w:r w:rsidRPr="00DD36ED">
        <w:rPr>
          <w:b/>
        </w:rPr>
        <w:t xml:space="preserve">Poll SCM.  </w:t>
      </w:r>
      <w:r w:rsidRPr="00DD36ED">
        <w:t xml:space="preserve">Type a string of five asterisks separated by spaces </w:t>
      </w:r>
      <w:proofErr w:type="gramStart"/>
      <w:r w:rsidRPr="00DD36ED">
        <w:t>(</w:t>
      </w:r>
      <w:r w:rsidRPr="00DD36ED">
        <w:rPr>
          <w:b/>
        </w:rPr>
        <w:t>“ *</w:t>
      </w:r>
      <w:proofErr w:type="gramEnd"/>
      <w:r w:rsidRPr="00DD36ED">
        <w:rPr>
          <w:b/>
        </w:rPr>
        <w:t xml:space="preserve"> * * * *”</w:t>
      </w:r>
      <w:r w:rsidRPr="00DD36ED">
        <w:t xml:space="preserve">) in the text box next to </w:t>
      </w:r>
      <w:r w:rsidRPr="00DD36ED">
        <w:rPr>
          <w:b/>
        </w:rPr>
        <w:t xml:space="preserve">Poll SCM.   </w:t>
      </w:r>
      <w:r w:rsidRPr="00DD36ED">
        <w:t xml:space="preserve">You’ll see a warning message and can ignore it.  </w:t>
      </w:r>
    </w:p>
    <w:p w14:paraId="377B029F" w14:textId="77777777" w:rsidR="00DD36ED" w:rsidRDefault="00DD36ED" w:rsidP="00DD36ED">
      <w:pPr>
        <w:pStyle w:val="ListParagraph"/>
      </w:pPr>
    </w:p>
    <w:p w14:paraId="05204F41" w14:textId="77777777" w:rsidR="00DD36ED" w:rsidRDefault="00DD36ED" w:rsidP="00DD36ED">
      <w:pPr>
        <w:ind w:left="1440"/>
      </w:pPr>
      <w:r>
        <w:rPr>
          <w:noProof/>
        </w:rPr>
        <w:drawing>
          <wp:inline distT="0" distB="0" distL="0" distR="0" wp14:anchorId="0B481B31" wp14:editId="6847E9C9">
            <wp:extent cx="4759323" cy="30384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561" cy="3041180"/>
                    </a:xfrm>
                    <a:prstGeom prst="rect">
                      <a:avLst/>
                    </a:prstGeom>
                  </pic:spPr>
                </pic:pic>
              </a:graphicData>
            </a:graphic>
          </wp:inline>
        </w:drawing>
      </w:r>
    </w:p>
    <w:p w14:paraId="438D1AA6" w14:textId="77777777" w:rsidR="00DD36ED" w:rsidRDefault="00DD36ED" w:rsidP="00DD36ED"/>
    <w:p w14:paraId="17442853" w14:textId="77777777" w:rsidR="00DD36ED" w:rsidRDefault="00DD36ED" w:rsidP="00DD36ED"/>
    <w:p w14:paraId="1F866E81" w14:textId="7C164E86" w:rsidR="005A2DE0" w:rsidRDefault="00DF1E36" w:rsidP="00C04188">
      <w:pPr>
        <w:pStyle w:val="ListParagraph"/>
        <w:numPr>
          <w:ilvl w:val="0"/>
          <w:numId w:val="1"/>
        </w:numPr>
      </w:pPr>
      <w:r>
        <w:t xml:space="preserve">Click on </w:t>
      </w:r>
      <w:r w:rsidRPr="00C04188">
        <w:rPr>
          <w:b/>
        </w:rPr>
        <w:t>Save</w:t>
      </w:r>
      <w:r>
        <w:t xml:space="preserve">.  </w:t>
      </w:r>
      <w:r w:rsidR="00A80AB8">
        <w:t xml:space="preserve">After a minute or so, Jenkins should automatically detect that there is “new” code it hasn’t built and start a build running.  After the build completes, you will be able to see the results in the </w:t>
      </w:r>
      <w:r w:rsidR="00A80AB8" w:rsidRPr="00C04188">
        <w:rPr>
          <w:b/>
        </w:rPr>
        <w:t>Staging View</w:t>
      </w:r>
      <w:r w:rsidR="00A80AB8">
        <w:t>. Notice the matrix here with rows for each build (we only have 1 so far) and columns corresponding to the stages that we have defined so far (</w:t>
      </w:r>
      <w:r w:rsidR="00A80AB8" w:rsidRPr="00C04188">
        <w:rPr>
          <w:b/>
        </w:rPr>
        <w:t xml:space="preserve">Source </w:t>
      </w:r>
      <w:r w:rsidR="00A80AB8" w:rsidRPr="00A80AB8">
        <w:t>and</w:t>
      </w:r>
      <w:r w:rsidR="00A80AB8" w:rsidRPr="00C04188">
        <w:rPr>
          <w:b/>
        </w:rPr>
        <w:t xml:space="preserve"> Build</w:t>
      </w:r>
      <w:r w:rsidR="00A80AB8">
        <w:t xml:space="preserve">).  Hover over each box and </w:t>
      </w:r>
      <w:r w:rsidR="005A2DE0">
        <w:t>look</w:t>
      </w:r>
      <w:r w:rsidR="00A80AB8">
        <w:t xml:space="preserve"> at the logs from each by clicking on the </w:t>
      </w:r>
      <w:r w:rsidR="00A80AB8" w:rsidRPr="00C04188">
        <w:rPr>
          <w:b/>
        </w:rPr>
        <w:t>Logs</w:t>
      </w:r>
      <w:r w:rsidR="00A80AB8">
        <w:t xml:space="preserve"> link in the </w:t>
      </w:r>
      <w:proofErr w:type="gramStart"/>
      <w:r w:rsidR="00A80AB8">
        <w:t>pop up</w:t>
      </w:r>
      <w:proofErr w:type="gramEnd"/>
      <w:r w:rsidR="00A80AB8">
        <w:t xml:space="preserve"> window.  </w:t>
      </w:r>
    </w:p>
    <w:p w14:paraId="034A05FC" w14:textId="77777777" w:rsidR="005A2DE0" w:rsidRDefault="005A2DE0" w:rsidP="005A2DE0">
      <w:pPr>
        <w:pStyle w:val="ListParagraph"/>
        <w:ind w:left="1440"/>
      </w:pPr>
      <w:r>
        <w:rPr>
          <w:noProof/>
        </w:rPr>
        <w:drawing>
          <wp:inline distT="0" distB="0" distL="0" distR="0" wp14:anchorId="29E0ACB2" wp14:editId="564724E9">
            <wp:extent cx="4292652" cy="31670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9438" cy="3179407"/>
                    </a:xfrm>
                    <a:prstGeom prst="rect">
                      <a:avLst/>
                    </a:prstGeom>
                  </pic:spPr>
                </pic:pic>
              </a:graphicData>
            </a:graphic>
          </wp:inline>
        </w:drawing>
      </w:r>
    </w:p>
    <w:p w14:paraId="49D45416" w14:textId="7E2EAD85" w:rsidR="00DF1E36" w:rsidRDefault="008D36C6" w:rsidP="008D36C6">
      <w:pPr>
        <w:tabs>
          <w:tab w:val="left" w:pos="4414"/>
        </w:tabs>
      </w:pPr>
      <w:r>
        <w:tab/>
      </w:r>
    </w:p>
    <w:p w14:paraId="71AAAB08" w14:textId="77777777" w:rsidR="005D5C33" w:rsidRDefault="005D5C33" w:rsidP="005D5C33">
      <w:pPr>
        <w:rPr>
          <w:b/>
        </w:rPr>
      </w:pPr>
      <w:r>
        <w:rPr>
          <w:b/>
        </w:rPr>
        <w:lastRenderedPageBreak/>
        <w:t>Lab 3</w:t>
      </w:r>
      <w:r w:rsidRPr="00E957F0">
        <w:rPr>
          <w:b/>
        </w:rPr>
        <w:t xml:space="preserve"> </w:t>
      </w:r>
      <w:r>
        <w:rPr>
          <w:b/>
        </w:rPr>
        <w:t>–</w:t>
      </w:r>
      <w:r w:rsidRPr="00E957F0">
        <w:rPr>
          <w:b/>
        </w:rPr>
        <w:t xml:space="preserve"> </w:t>
      </w:r>
      <w:r>
        <w:rPr>
          <w:b/>
        </w:rPr>
        <w:t>Adding in testing</w:t>
      </w:r>
    </w:p>
    <w:p w14:paraId="3B7036FC" w14:textId="77777777" w:rsidR="005D5C33" w:rsidRPr="00E957F0" w:rsidRDefault="005D5C33" w:rsidP="005D5C33">
      <w:pPr>
        <w:rPr>
          <w:b/>
        </w:rPr>
      </w:pPr>
      <w:r>
        <w:rPr>
          <w:b/>
        </w:rPr>
        <w:t>Purpose:  In this lab, we’ll add in some testing stages to our pipeline.  We’ll also see how to run items in parallel.</w:t>
      </w:r>
    </w:p>
    <w:p w14:paraId="5AFA3CBC" w14:textId="77777777" w:rsidR="005D5C33" w:rsidRDefault="005D5C33" w:rsidP="005D5C33">
      <w:pPr>
        <w:pStyle w:val="ListParagraph"/>
        <w:numPr>
          <w:ilvl w:val="0"/>
          <w:numId w:val="2"/>
        </w:numPr>
      </w:pPr>
      <w:r>
        <w:t xml:space="preserve">In the previous Compile stage, we specifically told Gradle not to run the unit tests that it found by specifying the “-x test” target.  Now we want to add in processing of several unit tests.   Additionally, we want to run these in parallel.  First, create a new stage for the unit testing.  Also go ahead and create a stage for the integration testing.  </w:t>
      </w:r>
    </w:p>
    <w:p w14:paraId="4CF8D44F" w14:textId="77777777" w:rsidR="005D5C33" w:rsidRDefault="005D5C33" w:rsidP="005D5C33">
      <w:pPr>
        <w:pStyle w:val="ListParagraph"/>
      </w:pPr>
    </w:p>
    <w:p w14:paraId="00F5B6A4" w14:textId="77777777" w:rsidR="005D5C33" w:rsidRDefault="009D6C3E" w:rsidP="005D5C33">
      <w:pPr>
        <w:pStyle w:val="ListParagraph"/>
      </w:pPr>
      <w:r>
        <w:t xml:space="preserve">If still in the </w:t>
      </w:r>
      <w:r w:rsidRPr="009D6C3E">
        <w:rPr>
          <w:b/>
        </w:rPr>
        <w:t>Stage View</w:t>
      </w:r>
      <w:r>
        <w:t xml:space="preserve">, click </w:t>
      </w:r>
      <w:r w:rsidRPr="009D6C3E">
        <w:rPr>
          <w:b/>
        </w:rPr>
        <w:t>Configure</w:t>
      </w:r>
      <w:r>
        <w:t xml:space="preserve"> in the upper left menu.  </w:t>
      </w:r>
      <w:r w:rsidR="005D5C33">
        <w:t xml:space="preserve">Add the lines in bold below to the configuration for your pipeline.  </w:t>
      </w:r>
      <w:r w:rsidR="00DF1E36">
        <w:t xml:space="preserve">  </w:t>
      </w:r>
    </w:p>
    <w:p w14:paraId="6D6C602E" w14:textId="77777777" w:rsidR="00880D45" w:rsidRDefault="00B11EF7" w:rsidP="00B11EF7">
      <w:pPr>
        <w:pStyle w:val="ListParagraph"/>
      </w:pPr>
      <w:r>
        <w:rPr>
          <w:noProof/>
        </w:rPr>
        <mc:AlternateContent>
          <mc:Choice Requires="wps">
            <w:drawing>
              <wp:anchor distT="0" distB="0" distL="114300" distR="114300" simplePos="0" relativeHeight="251668480" behindDoc="0" locked="0" layoutInCell="1" allowOverlap="1" wp14:anchorId="6955D0F5" wp14:editId="1C3E390C">
                <wp:simplePos x="0" y="0"/>
                <wp:positionH relativeFrom="column">
                  <wp:posOffset>190500</wp:posOffset>
                </wp:positionH>
                <wp:positionV relativeFrom="paragraph">
                  <wp:posOffset>-2540</wp:posOffset>
                </wp:positionV>
                <wp:extent cx="5019675" cy="21717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5019675" cy="21717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37F8" id="Rectangle 144" o:spid="_x0000_s1026" style="position:absolute;margin-left:15pt;margin-top:-.2pt;width:395.25pt;height:17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" filled="f" strokecolor="black [3213]" strokeweight="1pt"/>
            </w:pict>
          </mc:Fallback>
        </mc:AlternateContent>
      </w:r>
      <w:r>
        <w:t xml:space="preserve">   </w:t>
      </w:r>
      <w:r w:rsidR="00880D45">
        <w:t xml:space="preserve">stage('Compile') </w:t>
      </w:r>
      <w:proofErr w:type="gramStart"/>
      <w:r w:rsidR="00880D45">
        <w:t>{  /</w:t>
      </w:r>
      <w:proofErr w:type="gramEnd"/>
      <w:r w:rsidR="00880D45">
        <w:t>/ Compile and do unit testing</w:t>
      </w:r>
    </w:p>
    <w:p w14:paraId="71B2C42A" w14:textId="77777777" w:rsidR="00880D45" w:rsidRDefault="00880D45" w:rsidP="00880D45">
      <w:pPr>
        <w:pStyle w:val="ListParagraph"/>
        <w:spacing w:after="0"/>
      </w:pPr>
      <w:r>
        <w:t xml:space="preserve">        // Run </w:t>
      </w:r>
      <w:proofErr w:type="spellStart"/>
      <w:r>
        <w:t>gradle</w:t>
      </w:r>
      <w:proofErr w:type="spellEnd"/>
      <w:r>
        <w:t xml:space="preserve"> to execute compile and unit testing</w:t>
      </w:r>
    </w:p>
    <w:p w14:paraId="721C6396" w14:textId="77777777" w:rsidR="00880D45" w:rsidRDefault="00880D45" w:rsidP="00880D45">
      <w:pPr>
        <w:pStyle w:val="ListParagraph"/>
        <w:spacing w:after="0"/>
      </w:pPr>
      <w:r>
        <w:t xml:space="preserve">        </w:t>
      </w:r>
      <w:r w:rsidR="00212BF0">
        <w:t>g</w:t>
      </w:r>
      <w:r>
        <w:t>build</w:t>
      </w:r>
      <w:r w:rsidR="00212BF0">
        <w:t>4</w:t>
      </w:r>
      <w:r>
        <w:t xml:space="preserve"> "clean </w:t>
      </w:r>
      <w:proofErr w:type="spellStart"/>
      <w:r>
        <w:t>compileJava</w:t>
      </w:r>
      <w:proofErr w:type="spellEnd"/>
      <w:r>
        <w:t xml:space="preserve"> -x test"</w:t>
      </w:r>
    </w:p>
    <w:p w14:paraId="462553B9" w14:textId="77777777" w:rsidR="00880D45" w:rsidRDefault="00880D45" w:rsidP="00880D45">
      <w:pPr>
        <w:pStyle w:val="ListParagraph"/>
        <w:spacing w:after="0"/>
      </w:pPr>
      <w:r>
        <w:t xml:space="preserve">    }</w:t>
      </w:r>
    </w:p>
    <w:p w14:paraId="2109BF25" w14:textId="77777777" w:rsidR="00880D45" w:rsidRPr="00880D45" w:rsidRDefault="00880D45" w:rsidP="00880D45">
      <w:pPr>
        <w:pStyle w:val="ListParagraph"/>
        <w:spacing w:after="0"/>
        <w:rPr>
          <w:b/>
          <w:sz w:val="24"/>
          <w:szCs w:val="24"/>
        </w:rPr>
      </w:pPr>
      <w:r w:rsidRPr="00880D45">
        <w:rPr>
          <w:sz w:val="24"/>
          <w:szCs w:val="24"/>
        </w:rPr>
        <w:t xml:space="preserve">    </w:t>
      </w:r>
      <w:proofErr w:type="gramStart"/>
      <w:r w:rsidRPr="00880D45">
        <w:rPr>
          <w:b/>
          <w:sz w:val="24"/>
          <w:szCs w:val="24"/>
        </w:rPr>
        <w:t>stage(</w:t>
      </w:r>
      <w:proofErr w:type="gramEnd"/>
      <w:r w:rsidRPr="00880D45">
        <w:rPr>
          <w:b/>
          <w:sz w:val="24"/>
          <w:szCs w:val="24"/>
        </w:rPr>
        <w:t>'Unit Test') {</w:t>
      </w:r>
    </w:p>
    <w:p w14:paraId="0DF6A73E" w14:textId="77777777" w:rsidR="00880D45" w:rsidRPr="00880D45" w:rsidRDefault="00880D45" w:rsidP="00880D45">
      <w:pPr>
        <w:pStyle w:val="ListParagraph"/>
        <w:spacing w:after="0"/>
        <w:rPr>
          <w:b/>
          <w:sz w:val="24"/>
          <w:szCs w:val="24"/>
        </w:rPr>
      </w:pPr>
      <w:r w:rsidRPr="00880D45">
        <w:rPr>
          <w:b/>
          <w:sz w:val="24"/>
          <w:szCs w:val="24"/>
        </w:rPr>
        <w:t xml:space="preserve">        </w:t>
      </w:r>
    </w:p>
    <w:p w14:paraId="4A7A9CDC" w14:textId="77777777" w:rsidR="00880D45" w:rsidRPr="00880D45" w:rsidRDefault="00880D45" w:rsidP="00880D45">
      <w:pPr>
        <w:pStyle w:val="ListParagraph"/>
        <w:spacing w:after="0"/>
        <w:rPr>
          <w:b/>
          <w:sz w:val="24"/>
          <w:szCs w:val="24"/>
        </w:rPr>
      </w:pPr>
      <w:r w:rsidRPr="00880D45">
        <w:rPr>
          <w:b/>
          <w:sz w:val="24"/>
          <w:szCs w:val="24"/>
        </w:rPr>
        <w:t xml:space="preserve">    }</w:t>
      </w:r>
    </w:p>
    <w:p w14:paraId="5CE08B9F" w14:textId="77777777" w:rsidR="00880D45" w:rsidRPr="00880D45" w:rsidRDefault="00880D45" w:rsidP="00880D45">
      <w:pPr>
        <w:pStyle w:val="ListParagraph"/>
        <w:spacing w:after="0"/>
        <w:rPr>
          <w:b/>
          <w:sz w:val="24"/>
          <w:szCs w:val="24"/>
        </w:rPr>
      </w:pPr>
      <w:r w:rsidRPr="00880D45">
        <w:rPr>
          <w:b/>
          <w:sz w:val="24"/>
          <w:szCs w:val="24"/>
        </w:rPr>
        <w:t xml:space="preserve">    </w:t>
      </w:r>
      <w:proofErr w:type="gramStart"/>
      <w:r w:rsidRPr="00880D45">
        <w:rPr>
          <w:b/>
          <w:sz w:val="24"/>
          <w:szCs w:val="24"/>
        </w:rPr>
        <w:t>stage(</w:t>
      </w:r>
      <w:proofErr w:type="gramEnd"/>
      <w:r w:rsidRPr="00880D45">
        <w:rPr>
          <w:b/>
          <w:sz w:val="24"/>
          <w:szCs w:val="24"/>
        </w:rPr>
        <w:t>'Integration Test')</w:t>
      </w:r>
    </w:p>
    <w:p w14:paraId="2D593B96" w14:textId="77777777" w:rsidR="00B11EF7" w:rsidRDefault="00880D45" w:rsidP="00880D45">
      <w:pPr>
        <w:pStyle w:val="ListParagraph"/>
        <w:spacing w:after="0"/>
        <w:rPr>
          <w:b/>
          <w:sz w:val="24"/>
          <w:szCs w:val="24"/>
        </w:rPr>
      </w:pPr>
      <w:r w:rsidRPr="00880D45">
        <w:rPr>
          <w:b/>
          <w:sz w:val="24"/>
          <w:szCs w:val="24"/>
        </w:rPr>
        <w:t xml:space="preserve">    {</w:t>
      </w:r>
    </w:p>
    <w:p w14:paraId="534FC7C0" w14:textId="77777777" w:rsidR="00B11EF7" w:rsidRDefault="00B11EF7" w:rsidP="00880D45">
      <w:pPr>
        <w:pStyle w:val="ListParagraph"/>
        <w:spacing w:after="0"/>
        <w:rPr>
          <w:b/>
          <w:sz w:val="24"/>
          <w:szCs w:val="24"/>
        </w:rPr>
      </w:pPr>
    </w:p>
    <w:p w14:paraId="36AEFDEC" w14:textId="77777777" w:rsidR="00880D45" w:rsidRDefault="00880D45" w:rsidP="00880D45">
      <w:pPr>
        <w:pStyle w:val="ListParagraph"/>
        <w:spacing w:after="0"/>
        <w:rPr>
          <w:b/>
          <w:sz w:val="24"/>
          <w:szCs w:val="24"/>
        </w:rPr>
      </w:pPr>
      <w:r w:rsidRPr="00880D45">
        <w:rPr>
          <w:b/>
          <w:sz w:val="24"/>
          <w:szCs w:val="24"/>
        </w:rPr>
        <w:t xml:space="preserve">    }</w:t>
      </w:r>
    </w:p>
    <w:p w14:paraId="72501329" w14:textId="77777777" w:rsidR="004A7192" w:rsidRPr="00880D45" w:rsidRDefault="004A7192" w:rsidP="00880D45">
      <w:pPr>
        <w:pStyle w:val="ListParagraph"/>
        <w:spacing w:after="0"/>
        <w:rPr>
          <w:b/>
          <w:sz w:val="24"/>
          <w:szCs w:val="24"/>
        </w:rPr>
      </w:pPr>
    </w:p>
    <w:p w14:paraId="04FBF03A" w14:textId="77777777" w:rsidR="00C52055" w:rsidRDefault="00C52055" w:rsidP="00C52055">
      <w:pPr>
        <w:pStyle w:val="ListParagraph"/>
        <w:numPr>
          <w:ilvl w:val="0"/>
          <w:numId w:val="2"/>
        </w:numPr>
        <w:spacing w:after="0"/>
      </w:pPr>
      <w:r>
        <w:t xml:space="preserve">For our unit tests, we are going to execute them in parallel.  </w:t>
      </w:r>
      <w:r w:rsidR="009D6C3E">
        <w:t>So</w:t>
      </w:r>
      <w:r>
        <w:t xml:space="preserve">, within the </w:t>
      </w:r>
      <w:r w:rsidRPr="00C52055">
        <w:rPr>
          <w:b/>
        </w:rPr>
        <w:t xml:space="preserve">Unit Test </w:t>
      </w:r>
      <w:r>
        <w:t>stage, add a</w:t>
      </w:r>
      <w:r w:rsidRPr="009D6C3E">
        <w:rPr>
          <w:b/>
        </w:rPr>
        <w:t xml:space="preserve"> Parallel</w:t>
      </w:r>
      <w:r w:rsidR="0031440F">
        <w:t xml:space="preserve"> step </w:t>
      </w:r>
      <w:r>
        <w:t xml:space="preserve">(block).  </w:t>
      </w:r>
      <w:r w:rsidR="009D6C3E">
        <w:t xml:space="preserve">Do this by </w:t>
      </w:r>
      <w:proofErr w:type="gramStart"/>
      <w:r w:rsidR="009D6C3E">
        <w:t xml:space="preserve">adding </w:t>
      </w:r>
      <w:r>
        <w:t xml:space="preserve"> the</w:t>
      </w:r>
      <w:proofErr w:type="gramEnd"/>
      <w:r>
        <w:t xml:space="preserve"> lines below in bold.</w:t>
      </w:r>
      <w:r w:rsidR="0031440F">
        <w:t xml:space="preserve">  (Note that </w:t>
      </w:r>
      <w:r w:rsidR="0031440F" w:rsidRPr="0031440F">
        <w:rPr>
          <w:b/>
        </w:rPr>
        <w:t>parallel</w:t>
      </w:r>
      <w:r w:rsidR="0031440F">
        <w:t xml:space="preserve"> is lower-cased and those are </w:t>
      </w:r>
      <w:r w:rsidR="0031440F" w:rsidRPr="0031440F">
        <w:rPr>
          <w:b/>
        </w:rPr>
        <w:t>parentheses</w:t>
      </w:r>
      <w:r w:rsidR="0031440F">
        <w:t xml:space="preserve"> after parallel, </w:t>
      </w:r>
      <w:r w:rsidR="0031440F" w:rsidRPr="0031440F">
        <w:rPr>
          <w:b/>
        </w:rPr>
        <w:t>NOT brackets</w:t>
      </w:r>
      <w:r w:rsidR="0031440F">
        <w:t>.)</w:t>
      </w:r>
    </w:p>
    <w:p w14:paraId="503B9CF0" w14:textId="77777777" w:rsidR="005D5C33" w:rsidRPr="00C52055" w:rsidRDefault="00624AE4" w:rsidP="00624AE4">
      <w:pPr>
        <w:pStyle w:val="ListParagraph"/>
        <w:ind w:left="5040"/>
      </w:pPr>
      <w:r>
        <w:rPr>
          <w:noProof/>
        </w:rPr>
        <mc:AlternateContent>
          <mc:Choice Requires="wps">
            <w:drawing>
              <wp:anchor distT="0" distB="0" distL="114300" distR="114300" simplePos="0" relativeHeight="251670528" behindDoc="0" locked="0" layoutInCell="1" allowOverlap="1" wp14:anchorId="1A1F465F" wp14:editId="3CDB6927">
                <wp:simplePos x="0" y="0"/>
                <wp:positionH relativeFrom="margin">
                  <wp:posOffset>295275</wp:posOffset>
                </wp:positionH>
                <wp:positionV relativeFrom="paragraph">
                  <wp:posOffset>182245</wp:posOffset>
                </wp:positionV>
                <wp:extent cx="3638550" cy="17526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3638550" cy="17526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BF8B6" id="Rectangle 143" o:spid="_x0000_s1026" style="position:absolute;margin-left:23.25pt;margin-top:14.35pt;width:286.5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" filled="f" strokecolor="windowText" strokeweight="1pt">
                <w10:wrap anchorx="margin"/>
              </v:rect>
            </w:pict>
          </mc:Fallback>
        </mc:AlternateContent>
      </w:r>
    </w:p>
    <w:p w14:paraId="1A00820D"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'Unit Test') {</w:t>
      </w:r>
    </w:p>
    <w:p w14:paraId="2089DE8D" w14:textId="77777777" w:rsidR="00C52055" w:rsidRPr="00C52055" w:rsidRDefault="00C52055" w:rsidP="00C52055">
      <w:pPr>
        <w:pStyle w:val="ListParagraph"/>
        <w:spacing w:after="0"/>
        <w:rPr>
          <w:b/>
          <w:sz w:val="24"/>
          <w:szCs w:val="24"/>
        </w:rPr>
      </w:pPr>
      <w:r w:rsidRPr="00C52055">
        <w:rPr>
          <w:b/>
          <w:sz w:val="24"/>
          <w:szCs w:val="24"/>
        </w:rPr>
        <w:t xml:space="preserve">         parallel (</w:t>
      </w:r>
    </w:p>
    <w:p w14:paraId="642B990B" w14:textId="77777777" w:rsidR="00C52055" w:rsidRPr="00C52055" w:rsidRDefault="00C52055" w:rsidP="00C52055">
      <w:pPr>
        <w:pStyle w:val="ListParagraph"/>
        <w:spacing w:after="0"/>
        <w:rPr>
          <w:b/>
          <w:sz w:val="24"/>
          <w:szCs w:val="24"/>
        </w:rPr>
      </w:pPr>
      <w:r w:rsidRPr="00C52055">
        <w:rPr>
          <w:b/>
          <w:sz w:val="24"/>
          <w:szCs w:val="24"/>
        </w:rPr>
        <w:t xml:space="preserve">      </w:t>
      </w:r>
    </w:p>
    <w:p w14:paraId="779B2252" w14:textId="77777777" w:rsidR="00C52055" w:rsidRPr="00C52055" w:rsidRDefault="00C52055" w:rsidP="00C52055">
      <w:pPr>
        <w:pStyle w:val="ListParagraph"/>
        <w:spacing w:after="0"/>
        <w:rPr>
          <w:b/>
          <w:sz w:val="24"/>
          <w:szCs w:val="24"/>
        </w:rPr>
      </w:pPr>
      <w:r w:rsidRPr="00C52055">
        <w:rPr>
          <w:b/>
          <w:sz w:val="24"/>
          <w:szCs w:val="24"/>
        </w:rPr>
        <w:t xml:space="preserve">         )</w:t>
      </w:r>
    </w:p>
    <w:p w14:paraId="15809023" w14:textId="77777777" w:rsidR="00C52055" w:rsidRPr="00C52055" w:rsidRDefault="00C52055" w:rsidP="00C52055">
      <w:pPr>
        <w:pStyle w:val="ListParagraph"/>
        <w:spacing w:after="0"/>
      </w:pPr>
      <w:r w:rsidRPr="00C52055">
        <w:t xml:space="preserve">    }</w:t>
      </w:r>
    </w:p>
    <w:p w14:paraId="00265B5F" w14:textId="77777777" w:rsidR="00C52055" w:rsidRPr="00C52055" w:rsidRDefault="00C52055" w:rsidP="00C52055">
      <w:pPr>
        <w:pStyle w:val="ListParagraph"/>
        <w:spacing w:after="0"/>
      </w:pPr>
      <w:r w:rsidRPr="00C52055">
        <w:t xml:space="preserve">    </w:t>
      </w:r>
      <w:proofErr w:type="gramStart"/>
      <w:r w:rsidRPr="00C52055">
        <w:t>stage(</w:t>
      </w:r>
      <w:proofErr w:type="gramEnd"/>
      <w:r w:rsidRPr="00C52055">
        <w:t>'Integration Test')</w:t>
      </w:r>
    </w:p>
    <w:p w14:paraId="5A8BF805" w14:textId="77777777" w:rsidR="00C52055" w:rsidRPr="00C52055" w:rsidRDefault="00C52055" w:rsidP="00C52055">
      <w:pPr>
        <w:pStyle w:val="ListParagraph"/>
        <w:spacing w:after="0"/>
      </w:pPr>
      <w:r w:rsidRPr="00C52055">
        <w:t xml:space="preserve">    {</w:t>
      </w:r>
    </w:p>
    <w:p w14:paraId="46B6AD9C" w14:textId="77777777" w:rsidR="00C52055" w:rsidRPr="00C52055" w:rsidRDefault="00C52055" w:rsidP="00C52055">
      <w:pPr>
        <w:pStyle w:val="ListParagraph"/>
        <w:spacing w:after="0"/>
      </w:pPr>
      <w:r w:rsidRPr="00C52055">
        <w:t xml:space="preserve">        </w:t>
      </w:r>
    </w:p>
    <w:p w14:paraId="692F2112" w14:textId="77777777" w:rsidR="00C52055" w:rsidRPr="00C52055" w:rsidRDefault="00C52055" w:rsidP="00C52055">
      <w:pPr>
        <w:pStyle w:val="ListParagraph"/>
        <w:spacing w:after="0"/>
      </w:pPr>
      <w:r w:rsidRPr="00C52055">
        <w:t xml:space="preserve">    }</w:t>
      </w:r>
    </w:p>
    <w:p w14:paraId="5014A2DA" w14:textId="77777777" w:rsidR="00C52055" w:rsidRDefault="00C52055" w:rsidP="005D5C33">
      <w:pPr>
        <w:pStyle w:val="ListParagraph"/>
      </w:pPr>
    </w:p>
    <w:p w14:paraId="42B873F1" w14:textId="77777777" w:rsidR="005D5C33" w:rsidRDefault="00C52055" w:rsidP="00C52055">
      <w:pPr>
        <w:pStyle w:val="ListParagraph"/>
        <w:numPr>
          <w:ilvl w:val="0"/>
          <w:numId w:val="2"/>
        </w:numPr>
      </w:pPr>
      <w:r>
        <w:t>The parallel step takes a set of mappings with a key (name) and a value (code to execute in that parallel piece).  To simplify setting this up, the code for the body of the parallel step (that runs the unit tests) is already done for you. It is in a text file on the VM desktop named</w:t>
      </w:r>
      <w:r w:rsidR="00E73E32">
        <w:t xml:space="preserve"> </w:t>
      </w:r>
      <w:r w:rsidR="00E73E32" w:rsidRPr="00E73E32">
        <w:rPr>
          <w:b/>
        </w:rPr>
        <w:t>Parallel</w:t>
      </w:r>
      <w:r>
        <w:rPr>
          <w:b/>
        </w:rPr>
        <w:t xml:space="preserve">. </w:t>
      </w:r>
      <w:r w:rsidRPr="00C52055">
        <w:t xml:space="preserve">Open that file and copy and paste the contents between the opening and closing parentheses in the </w:t>
      </w:r>
      <w:r w:rsidRPr="00C52055">
        <w:rPr>
          <w:b/>
        </w:rPr>
        <w:t>parallel</w:t>
      </w:r>
      <w:r w:rsidRPr="00C52055">
        <w:t xml:space="preserve"> step in the </w:t>
      </w:r>
      <w:r w:rsidRPr="00C52055">
        <w:rPr>
          <w:b/>
        </w:rPr>
        <w:t xml:space="preserve">Unit Test </w:t>
      </w:r>
      <w:r w:rsidRPr="00C52055">
        <w:t>stage.</w:t>
      </w:r>
    </w:p>
    <w:p w14:paraId="3944A9DC" w14:textId="77777777" w:rsidR="00952EAE" w:rsidRDefault="00952EAE" w:rsidP="00952EAE"/>
    <w:p w14:paraId="1A353770" w14:textId="77777777" w:rsidR="00952EAE" w:rsidRDefault="00DF347E" w:rsidP="00952EAE">
      <w:pPr>
        <w:ind w:left="1440"/>
      </w:pPr>
      <w:r>
        <w:rPr>
          <w:noProof/>
        </w:rPr>
        <w:lastRenderedPageBreak/>
        <w:drawing>
          <wp:inline distT="0" distB="0" distL="0" distR="0" wp14:anchorId="485DD150" wp14:editId="5233C33A">
            <wp:extent cx="6004852" cy="2905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029" cy="2906178"/>
                    </a:xfrm>
                    <a:prstGeom prst="rect">
                      <a:avLst/>
                    </a:prstGeom>
                  </pic:spPr>
                </pic:pic>
              </a:graphicData>
            </a:graphic>
          </wp:inline>
        </w:drawing>
      </w:r>
    </w:p>
    <w:p w14:paraId="069C875A" w14:textId="77777777" w:rsidR="005D5C33" w:rsidRDefault="005D5C33" w:rsidP="005D5C33">
      <w:pPr>
        <w:pStyle w:val="ListParagraph"/>
      </w:pPr>
    </w:p>
    <w:p w14:paraId="3E013BFF" w14:textId="77777777" w:rsidR="00DD19E6" w:rsidRDefault="00DD19E6" w:rsidP="005D5C33">
      <w:pPr>
        <w:pStyle w:val="ListParagraph"/>
      </w:pPr>
    </w:p>
    <w:p w14:paraId="5067773C" w14:textId="77777777" w:rsidR="00DD19E6" w:rsidRDefault="00DF347E" w:rsidP="00DD19E6">
      <w:pPr>
        <w:pStyle w:val="ListParagraph"/>
        <w:ind w:left="2160"/>
      </w:pPr>
      <w:r>
        <w:rPr>
          <w:noProof/>
        </w:rPr>
        <w:drawing>
          <wp:inline distT="0" distB="0" distL="0" distR="0" wp14:anchorId="26D567C1" wp14:editId="63FA2F3A">
            <wp:extent cx="5000625" cy="262515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1692" cy="2625710"/>
                    </a:xfrm>
                    <a:prstGeom prst="rect">
                      <a:avLst/>
                    </a:prstGeom>
                  </pic:spPr>
                </pic:pic>
              </a:graphicData>
            </a:graphic>
          </wp:inline>
        </w:drawing>
      </w:r>
    </w:p>
    <w:p w14:paraId="2C560B38" w14:textId="77777777" w:rsidR="00DF347E" w:rsidRDefault="00DF347E" w:rsidP="00DD19E6">
      <w:pPr>
        <w:pStyle w:val="ListParagraph"/>
        <w:ind w:left="2160"/>
      </w:pPr>
    </w:p>
    <w:p w14:paraId="7BF935B0" w14:textId="77777777" w:rsidR="00952EAE" w:rsidRDefault="00212BF0" w:rsidP="00952EAE">
      <w:pPr>
        <w:pStyle w:val="ListParagraph"/>
        <w:numPr>
          <w:ilvl w:val="0"/>
          <w:numId w:val="2"/>
        </w:numPr>
      </w:pPr>
      <w:r>
        <w:t>Look</w:t>
      </w:r>
      <w:r w:rsidR="00952EAE">
        <w:t xml:space="preserve"> at the code in the parallel step.  For each of the keys in the map (</w:t>
      </w:r>
      <w:r w:rsidR="00952EAE" w:rsidRPr="00952EAE">
        <w:rPr>
          <w:b/>
        </w:rPr>
        <w:t>tester1, tester2, and tester3</w:t>
      </w:r>
      <w:r w:rsidR="00952EAE">
        <w:t>), we have a corresponding map value that consists of a block of code. The block of code has a node to run on (based on a selection by label), a step to clean the workspace, a step to “</w:t>
      </w:r>
      <w:proofErr w:type="spellStart"/>
      <w:r w:rsidR="00952EAE" w:rsidRPr="00952EAE">
        <w:rPr>
          <w:b/>
        </w:rPr>
        <w:t>unstash</w:t>
      </w:r>
      <w:proofErr w:type="spellEnd"/>
      <w:r w:rsidR="00952EAE">
        <w:t xml:space="preserve">”, and a call to the shared library Gradle command to run the particular test(s). The reason for the </w:t>
      </w:r>
      <w:proofErr w:type="spellStart"/>
      <w:r w:rsidR="00952EAE">
        <w:t>unstash</w:t>
      </w:r>
      <w:proofErr w:type="spellEnd"/>
      <w:r w:rsidR="00952EAE">
        <w:t xml:space="preserve"> command here is to get copies of the code onto this node for testing without having to pull it down again from source control (since we already did that.)  This implies something was stashed.  </w:t>
      </w:r>
      <w:r w:rsidR="00DD19E6">
        <w:t>We’ll setup the stash next</w:t>
      </w:r>
      <w:r w:rsidR="00952EAE">
        <w:t>.</w:t>
      </w:r>
    </w:p>
    <w:p w14:paraId="228D92AE" w14:textId="77777777" w:rsidR="00DD19E6" w:rsidRDefault="00DD19E6" w:rsidP="00DD19E6">
      <w:pPr>
        <w:pStyle w:val="ListParagraph"/>
        <w:ind w:left="540"/>
      </w:pPr>
    </w:p>
    <w:p w14:paraId="2C40ECDC" w14:textId="77777777" w:rsidR="00952EAE" w:rsidRDefault="00952EAE" w:rsidP="00952EAE">
      <w:pPr>
        <w:pStyle w:val="ListParagraph"/>
        <w:numPr>
          <w:ilvl w:val="0"/>
          <w:numId w:val="2"/>
        </w:numPr>
      </w:pPr>
      <w:r>
        <w:t>For purposes of having the necessary code to run the unit tests, we need to have the following</w:t>
      </w:r>
      <w:r w:rsidR="00DD19E6">
        <w:t xml:space="preserve"> pieces</w:t>
      </w:r>
      <w:r>
        <w:t xml:space="preserve"> of our </w:t>
      </w:r>
      <w:r w:rsidRPr="00952EAE">
        <w:rPr>
          <w:b/>
        </w:rPr>
        <w:t>workshop</w:t>
      </w:r>
      <w:r>
        <w:t xml:space="preserve"> project present on the testing nodes.</w:t>
      </w:r>
    </w:p>
    <w:p w14:paraId="51CB90FB" w14:textId="77777777" w:rsidR="00952EAE" w:rsidRDefault="00952EAE" w:rsidP="00952EAE">
      <w:pPr>
        <w:pStyle w:val="ListParagraph"/>
      </w:pPr>
    </w:p>
    <w:p w14:paraId="0985DDF4" w14:textId="77777777" w:rsidR="00952EAE" w:rsidRDefault="00952EAE" w:rsidP="00952EAE">
      <w:pPr>
        <w:pStyle w:val="ListParagraph"/>
      </w:pPr>
      <w:r>
        <w:t xml:space="preserve">Subprojects   </w:t>
      </w:r>
      <w:proofErr w:type="spellStart"/>
      <w:r w:rsidRPr="00952EAE">
        <w:rPr>
          <w:b/>
        </w:rPr>
        <w:t>a</w:t>
      </w:r>
      <w:r w:rsidRPr="000B6D67">
        <w:rPr>
          <w:b/>
        </w:rPr>
        <w:t>pi</w:t>
      </w:r>
      <w:proofErr w:type="spellEnd"/>
      <w:r w:rsidRPr="00952EAE">
        <w:t>,</w:t>
      </w:r>
      <w:r w:rsidRPr="00952EAE">
        <w:rPr>
          <w:b/>
        </w:rPr>
        <w:t xml:space="preserve"> </w:t>
      </w:r>
      <w:proofErr w:type="spellStart"/>
      <w:r w:rsidRPr="00952EAE">
        <w:rPr>
          <w:b/>
        </w:rPr>
        <w:t>dataaccess</w:t>
      </w:r>
      <w:proofErr w:type="spellEnd"/>
      <w:r>
        <w:t xml:space="preserve">, and </w:t>
      </w:r>
      <w:r w:rsidRPr="00952EAE">
        <w:rPr>
          <w:b/>
        </w:rPr>
        <w:t>util</w:t>
      </w:r>
    </w:p>
    <w:p w14:paraId="6FA09B46" w14:textId="77777777" w:rsidR="00952EAE" w:rsidRDefault="00952EAE" w:rsidP="00952EAE">
      <w:pPr>
        <w:pStyle w:val="ListParagraph"/>
        <w:rPr>
          <w:b/>
        </w:rPr>
      </w:pPr>
      <w:r>
        <w:t xml:space="preserve">Project files   </w:t>
      </w:r>
      <w:proofErr w:type="spellStart"/>
      <w:proofErr w:type="gramStart"/>
      <w:r w:rsidRPr="00952EAE">
        <w:rPr>
          <w:b/>
        </w:rPr>
        <w:t>build.gradle</w:t>
      </w:r>
      <w:proofErr w:type="spellEnd"/>
      <w:proofErr w:type="gramEnd"/>
      <w:r>
        <w:t xml:space="preserve"> and </w:t>
      </w:r>
      <w:proofErr w:type="spellStart"/>
      <w:r w:rsidRPr="00952EAE">
        <w:rPr>
          <w:b/>
        </w:rPr>
        <w:t>settings.gradle</w:t>
      </w:r>
      <w:proofErr w:type="spellEnd"/>
    </w:p>
    <w:p w14:paraId="7F71D120" w14:textId="77777777" w:rsidR="00952EAE" w:rsidRDefault="00952EAE" w:rsidP="00952EAE">
      <w:pPr>
        <w:pStyle w:val="ListParagraph"/>
        <w:rPr>
          <w:b/>
        </w:rPr>
      </w:pPr>
    </w:p>
    <w:p w14:paraId="4C70ACD7" w14:textId="77777777" w:rsidR="00952EAE" w:rsidRDefault="00952EAE" w:rsidP="00952EAE">
      <w:pPr>
        <w:pStyle w:val="ListParagraph"/>
      </w:pPr>
      <w:proofErr w:type="gramStart"/>
      <w:r w:rsidRPr="00952EAE">
        <w:lastRenderedPageBreak/>
        <w:t>So</w:t>
      </w:r>
      <w:proofErr w:type="gramEnd"/>
      <w:r w:rsidRPr="00952EAE">
        <w:t xml:space="preserve"> we want to create a </w:t>
      </w:r>
      <w:r w:rsidRPr="00952EAE">
        <w:rPr>
          <w:b/>
        </w:rPr>
        <w:t>stash</w:t>
      </w:r>
      <w:r w:rsidR="007A303F">
        <w:t xml:space="preserve"> with them using the DSL’s </w:t>
      </w:r>
      <w:r w:rsidR="007A303F" w:rsidRPr="007A303F">
        <w:rPr>
          <w:b/>
        </w:rPr>
        <w:t>stash</w:t>
      </w:r>
      <w:r w:rsidR="007A303F">
        <w:t xml:space="preserve"> command.  To figure out the syntax, we’ll use the built-in </w:t>
      </w:r>
      <w:r w:rsidR="007A303F" w:rsidRPr="007A303F">
        <w:rPr>
          <w:b/>
        </w:rPr>
        <w:t xml:space="preserve">Snippet Generator </w:t>
      </w:r>
      <w:r w:rsidR="007A303F" w:rsidRPr="007A303F">
        <w:t>tool</w:t>
      </w:r>
      <w:r w:rsidR="007A303F">
        <w:t xml:space="preserve">. </w:t>
      </w:r>
      <w:r w:rsidR="007C65FD">
        <w:t>Click on the “</w:t>
      </w:r>
      <w:r w:rsidR="007C65FD" w:rsidRPr="007C65FD">
        <w:rPr>
          <w:b/>
        </w:rPr>
        <w:t>Apply</w:t>
      </w:r>
      <w:r w:rsidR="007C65FD">
        <w:t>” button to save your changes and then c</w:t>
      </w:r>
      <w:r w:rsidR="007A303F">
        <w:t xml:space="preserve">lick on the </w:t>
      </w:r>
      <w:r w:rsidR="007A303F" w:rsidRPr="007A303F">
        <w:rPr>
          <w:b/>
        </w:rPr>
        <w:t>Pipeline Syntax</w:t>
      </w:r>
      <w:r w:rsidR="007A303F">
        <w:t xml:space="preserve"> link underneath the editing window on the configuration page in Jenkins.</w:t>
      </w:r>
    </w:p>
    <w:p w14:paraId="19A38375" w14:textId="77777777" w:rsidR="007A303F" w:rsidRDefault="007A303F" w:rsidP="00952EAE">
      <w:pPr>
        <w:pStyle w:val="ListParagraph"/>
      </w:pPr>
    </w:p>
    <w:p w14:paraId="30F6E0B1" w14:textId="77777777" w:rsidR="007A303F" w:rsidRPr="00952EAE" w:rsidRDefault="007A303F" w:rsidP="00952EAE">
      <w:pPr>
        <w:pStyle w:val="ListParagraph"/>
      </w:pPr>
      <w:r>
        <w:rPr>
          <w:noProof/>
        </w:rPr>
        <w:drawing>
          <wp:inline distT="0" distB="0" distL="0" distR="0" wp14:anchorId="0FF2B54A" wp14:editId="6D219CF7">
            <wp:extent cx="1362075" cy="69944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7472" cy="702215"/>
                    </a:xfrm>
                    <a:prstGeom prst="rect">
                      <a:avLst/>
                    </a:prstGeom>
                  </pic:spPr>
                </pic:pic>
              </a:graphicData>
            </a:graphic>
          </wp:inline>
        </w:drawing>
      </w:r>
    </w:p>
    <w:p w14:paraId="0A16C131" w14:textId="77777777" w:rsidR="007A303F" w:rsidRDefault="007A303F" w:rsidP="007A303F">
      <w:pPr>
        <w:pStyle w:val="ListParagraph"/>
        <w:numPr>
          <w:ilvl w:val="0"/>
          <w:numId w:val="2"/>
        </w:numPr>
      </w:pPr>
      <w:r>
        <w:t xml:space="preserve"> You’ll now be in the </w:t>
      </w:r>
      <w:r w:rsidRPr="007A303F">
        <w:rPr>
          <w:b/>
        </w:rPr>
        <w:t>Snippet Generator</w:t>
      </w:r>
      <w:r>
        <w:t xml:space="preserve">.   In the drop-down list of </w:t>
      </w:r>
      <w:r w:rsidRPr="007A303F">
        <w:rPr>
          <w:b/>
        </w:rPr>
        <w:t>Sample Steps</w:t>
      </w:r>
      <w:r w:rsidRPr="007A303F">
        <w:t>,</w:t>
      </w:r>
      <w:r>
        <w:t xml:space="preserve"> find and select the </w:t>
      </w:r>
      <w:r w:rsidRPr="007A303F">
        <w:rPr>
          <w:b/>
        </w:rPr>
        <w:t xml:space="preserve">stash </w:t>
      </w:r>
      <w:r>
        <w:t xml:space="preserve">command.  A set of fields for the different named parameters associated with the stash command will pop up.  You can click on the blue (with </w:t>
      </w:r>
      <w:proofErr w:type="gramStart"/>
      <w:r>
        <w:t>a ?</w:t>
      </w:r>
      <w:proofErr w:type="gramEnd"/>
      <w:r>
        <w:t xml:space="preserve">) </w:t>
      </w:r>
      <w:r w:rsidRPr="00DD19E6">
        <w:rPr>
          <w:b/>
        </w:rPr>
        <w:t>help button</w:t>
      </w:r>
      <w:r>
        <w:t xml:space="preserve"> for any of the parameters to get more help for that one. </w:t>
      </w:r>
    </w:p>
    <w:p w14:paraId="25FE34F1" w14:textId="77777777" w:rsidR="007A303F" w:rsidRDefault="00DD19E6" w:rsidP="007A303F">
      <w:pPr>
        <w:ind w:left="720"/>
      </w:pPr>
      <w:r>
        <w:t xml:space="preserve">Type </w:t>
      </w:r>
      <w:r w:rsidR="007A303F">
        <w:t xml:space="preserve">in the </w:t>
      </w:r>
      <w:r w:rsidR="00212BF0">
        <w:t>values for</w:t>
      </w:r>
      <w:r w:rsidR="007A303F">
        <w:t xml:space="preserve"> </w:t>
      </w:r>
      <w:r w:rsidR="007A303F" w:rsidRPr="007A303F">
        <w:rPr>
          <w:b/>
        </w:rPr>
        <w:t>Name</w:t>
      </w:r>
      <w:r w:rsidR="007A303F">
        <w:t xml:space="preserve"> and </w:t>
      </w:r>
      <w:r w:rsidR="007A303F" w:rsidRPr="007A303F">
        <w:rPr>
          <w:b/>
        </w:rPr>
        <w:t>Includes</w:t>
      </w:r>
      <w:r w:rsidR="007A303F">
        <w:t xml:space="preserve"> as follows:</w:t>
      </w:r>
    </w:p>
    <w:p w14:paraId="2441C79C" w14:textId="77777777" w:rsidR="007A303F" w:rsidRDefault="007A303F" w:rsidP="007A303F">
      <w:pPr>
        <w:ind w:left="720"/>
        <w:rPr>
          <w:b/>
        </w:rPr>
      </w:pPr>
      <w:r w:rsidRPr="007C65FD">
        <w:t>Name:</w:t>
      </w:r>
      <w:r w:rsidRPr="007A303F">
        <w:rPr>
          <w:b/>
        </w:rPr>
        <w:t xml:space="preserve"> </w:t>
      </w:r>
      <w:r w:rsidR="000B6D67">
        <w:rPr>
          <w:b/>
        </w:rPr>
        <w:t xml:space="preserve"> </w:t>
      </w:r>
      <w:r w:rsidRPr="007A303F">
        <w:rPr>
          <w:b/>
        </w:rPr>
        <w:t xml:space="preserve"> </w:t>
      </w:r>
      <w:proofErr w:type="spellStart"/>
      <w:r w:rsidRPr="007A303F">
        <w:rPr>
          <w:b/>
        </w:rPr>
        <w:t>ws-src</w:t>
      </w:r>
      <w:proofErr w:type="spellEnd"/>
    </w:p>
    <w:p w14:paraId="0A937F25" w14:textId="77777777" w:rsidR="007A303F" w:rsidRDefault="007A303F" w:rsidP="007A303F">
      <w:pPr>
        <w:ind w:left="720"/>
        <w:rPr>
          <w:b/>
        </w:rPr>
      </w:pPr>
      <w:r w:rsidRPr="007C65FD">
        <w:t>Includes:</w:t>
      </w:r>
      <w:r w:rsidR="00E133F9" w:rsidRPr="00E133F9">
        <w:t xml:space="preserve"> </w:t>
      </w:r>
      <w:r w:rsidR="000B6D67">
        <w:t xml:space="preserve">  </w:t>
      </w:r>
      <w:proofErr w:type="spellStart"/>
      <w:r w:rsidR="00E133F9" w:rsidRPr="00E133F9">
        <w:rPr>
          <w:b/>
        </w:rPr>
        <w:t>api</w:t>
      </w:r>
      <w:proofErr w:type="spellEnd"/>
      <w:r w:rsidR="000B6D67">
        <w:rPr>
          <w:b/>
        </w:rPr>
        <w:t>/**</w:t>
      </w:r>
      <w:r w:rsidR="00E133F9" w:rsidRPr="00E133F9">
        <w:rPr>
          <w:b/>
        </w:rPr>
        <w:t xml:space="preserve">, </w:t>
      </w:r>
      <w:proofErr w:type="spellStart"/>
      <w:r w:rsidR="00E133F9" w:rsidRPr="00E133F9">
        <w:rPr>
          <w:b/>
        </w:rPr>
        <w:t>dataaccess</w:t>
      </w:r>
      <w:proofErr w:type="spellEnd"/>
      <w:r w:rsidR="000B6D67">
        <w:rPr>
          <w:b/>
        </w:rPr>
        <w:t>/**</w:t>
      </w:r>
      <w:r w:rsidR="00E133F9" w:rsidRPr="00E133F9">
        <w:rPr>
          <w:b/>
        </w:rPr>
        <w:t>, util</w:t>
      </w:r>
      <w:r w:rsidR="000B6D67">
        <w:rPr>
          <w:b/>
        </w:rPr>
        <w:t>/**</w:t>
      </w:r>
      <w:r w:rsidR="00E133F9">
        <w:rPr>
          <w:b/>
        </w:rPr>
        <w:t xml:space="preserve">, </w:t>
      </w:r>
      <w:proofErr w:type="spellStart"/>
      <w:proofErr w:type="gramStart"/>
      <w:r w:rsidR="00E133F9">
        <w:rPr>
          <w:b/>
        </w:rPr>
        <w:t>build.gradle</w:t>
      </w:r>
      <w:proofErr w:type="spellEnd"/>
      <w:proofErr w:type="gramEnd"/>
      <w:r w:rsidR="00E133F9">
        <w:rPr>
          <w:b/>
        </w:rPr>
        <w:t xml:space="preserve">, </w:t>
      </w:r>
      <w:proofErr w:type="spellStart"/>
      <w:r w:rsidR="00E133F9">
        <w:rPr>
          <w:b/>
        </w:rPr>
        <w:t>settings.gradle</w:t>
      </w:r>
      <w:proofErr w:type="spellEnd"/>
    </w:p>
    <w:p w14:paraId="57816F41" w14:textId="77777777" w:rsidR="000B6D67" w:rsidRPr="000B6D67" w:rsidRDefault="000B6D67" w:rsidP="007A303F">
      <w:pPr>
        <w:ind w:left="720"/>
      </w:pPr>
      <w:r w:rsidRPr="000B6D67">
        <w:t>(The ** is a way to say all directories and all files under this area.)</w:t>
      </w:r>
    </w:p>
    <w:p w14:paraId="1B95EF07" w14:textId="77777777" w:rsidR="007A303F" w:rsidRDefault="00E133F9" w:rsidP="007A303F">
      <w:r>
        <w:t xml:space="preserve">              Now, click the </w:t>
      </w:r>
      <w:r w:rsidRPr="00E133F9">
        <w:rPr>
          <w:b/>
        </w:rPr>
        <w:t>Generate Pipeline Script</w:t>
      </w:r>
      <w:r>
        <w:t xml:space="preserve"> button.   The generated code that you can use in your pipeline is shown in the box at the bottom of the screen.</w:t>
      </w:r>
    </w:p>
    <w:p w14:paraId="61FF8DEC" w14:textId="77777777" w:rsidR="00E133F9" w:rsidRPr="00952EAE" w:rsidRDefault="000B6D67" w:rsidP="00E133F9">
      <w:pPr>
        <w:ind w:left="2160"/>
      </w:pPr>
      <w:r>
        <w:rPr>
          <w:noProof/>
        </w:rPr>
        <w:drawing>
          <wp:inline distT="0" distB="0" distL="0" distR="0" wp14:anchorId="3D8F9BB4" wp14:editId="4955187D">
            <wp:extent cx="4195132"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2582" cy="3587760"/>
                    </a:xfrm>
                    <a:prstGeom prst="rect">
                      <a:avLst/>
                    </a:prstGeom>
                  </pic:spPr>
                </pic:pic>
              </a:graphicData>
            </a:graphic>
          </wp:inline>
        </w:drawing>
      </w:r>
    </w:p>
    <w:p w14:paraId="23F48149" w14:textId="77777777" w:rsidR="00952EAE" w:rsidRDefault="00952EAE" w:rsidP="00952EAE">
      <w:pPr>
        <w:pStyle w:val="ListParagraph"/>
      </w:pPr>
    </w:p>
    <w:p w14:paraId="76108C3B" w14:textId="77777777" w:rsidR="00952EAE" w:rsidRDefault="004474AF" w:rsidP="00952EAE">
      <w:pPr>
        <w:pStyle w:val="ListParagraph"/>
        <w:numPr>
          <w:ilvl w:val="0"/>
          <w:numId w:val="2"/>
        </w:numPr>
      </w:pPr>
      <w:r>
        <w:t xml:space="preserve">Select and </w:t>
      </w:r>
      <w:r w:rsidRPr="004474AF">
        <w:rPr>
          <w:b/>
        </w:rPr>
        <w:t>copy</w:t>
      </w:r>
      <w:r>
        <w:t xml:space="preserve"> the text in the </w:t>
      </w:r>
      <w:r w:rsidRPr="004474AF">
        <w:rPr>
          <w:b/>
        </w:rPr>
        <w:t xml:space="preserve">Generate Pipeline Script </w:t>
      </w:r>
      <w:r>
        <w:t xml:space="preserve">window.  Switch back to the </w:t>
      </w:r>
      <w:r w:rsidRPr="004474AF">
        <w:rPr>
          <w:b/>
        </w:rPr>
        <w:t xml:space="preserve">configure </w:t>
      </w:r>
      <w:r>
        <w:t xml:space="preserve">page for the </w:t>
      </w:r>
      <w:r w:rsidRPr="004474AF">
        <w:rPr>
          <w:b/>
        </w:rPr>
        <w:t>pipe1</w:t>
      </w:r>
      <w:r>
        <w:t xml:space="preserve"> job and </w:t>
      </w:r>
      <w:r w:rsidRPr="004474AF">
        <w:rPr>
          <w:b/>
        </w:rPr>
        <w:t>paste</w:t>
      </w:r>
      <w:r>
        <w:t xml:space="preserve"> the copied text directly under the </w:t>
      </w:r>
      <w:r>
        <w:rPr>
          <w:b/>
        </w:rPr>
        <w:t xml:space="preserve">git </w:t>
      </w:r>
      <w:r>
        <w:t xml:space="preserve">step in the </w:t>
      </w:r>
      <w:r>
        <w:rPr>
          <w:b/>
        </w:rPr>
        <w:t>S</w:t>
      </w:r>
      <w:r w:rsidRPr="004474AF">
        <w:rPr>
          <w:b/>
        </w:rPr>
        <w:t>ource</w:t>
      </w:r>
      <w:r>
        <w:t xml:space="preserve"> stage.</w:t>
      </w:r>
    </w:p>
    <w:p w14:paraId="73E0B4E8" w14:textId="77777777" w:rsidR="004474AF" w:rsidRDefault="000E3189" w:rsidP="004474AF">
      <w:pPr>
        <w:ind w:left="1440"/>
      </w:pPr>
      <w:r>
        <w:rPr>
          <w:noProof/>
        </w:rPr>
        <w:lastRenderedPageBreak/>
        <w:drawing>
          <wp:inline distT="0" distB="0" distL="0" distR="0" wp14:anchorId="609953EB" wp14:editId="75353669">
            <wp:extent cx="53435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3086100"/>
                    </a:xfrm>
                    <a:prstGeom prst="rect">
                      <a:avLst/>
                    </a:prstGeom>
                  </pic:spPr>
                </pic:pic>
              </a:graphicData>
            </a:graphic>
          </wp:inline>
        </w:drawing>
      </w:r>
    </w:p>
    <w:p w14:paraId="0E8923B1" w14:textId="77777777" w:rsidR="004474AF" w:rsidRDefault="004474AF" w:rsidP="004474AF">
      <w:pPr>
        <w:ind w:left="1440"/>
      </w:pPr>
    </w:p>
    <w:p w14:paraId="3E2AF712" w14:textId="77777777" w:rsidR="007D4CB9" w:rsidRDefault="007D4CB9" w:rsidP="00952EAE">
      <w:pPr>
        <w:pStyle w:val="ListParagraph"/>
        <w:numPr>
          <w:ilvl w:val="0"/>
          <w:numId w:val="2"/>
        </w:numPr>
      </w:pPr>
      <w:r>
        <w:t>Finally, we’ll add the commands to run the integration tests. We’ll add a line to setup the test database we use for the integration testing and then invoke Gradle to run the</w:t>
      </w:r>
      <w:r w:rsidRPr="007D4CB9">
        <w:rPr>
          <w:b/>
        </w:rPr>
        <w:t xml:space="preserve"> </w:t>
      </w:r>
      <w:proofErr w:type="spellStart"/>
      <w:r w:rsidRPr="007D4CB9">
        <w:rPr>
          <w:b/>
        </w:rPr>
        <w:t>integrationTest</w:t>
      </w:r>
      <w:proofErr w:type="spellEnd"/>
      <w:r>
        <w:t xml:space="preserve"> task that we have defined in our </w:t>
      </w:r>
      <w:proofErr w:type="spellStart"/>
      <w:proofErr w:type="gramStart"/>
      <w:r w:rsidRPr="007D4CB9">
        <w:rPr>
          <w:b/>
        </w:rPr>
        <w:t>build.gradle</w:t>
      </w:r>
      <w:proofErr w:type="spellEnd"/>
      <w:proofErr w:type="gramEnd"/>
      <w:r>
        <w:t xml:space="preserve"> file.   Enter or copy and paste the lines </w:t>
      </w:r>
      <w:r w:rsidR="00E333F4">
        <w:t xml:space="preserve">in bold </w:t>
      </w:r>
      <w:r>
        <w:t>below into the</w:t>
      </w:r>
      <w:r>
        <w:rPr>
          <w:b/>
        </w:rPr>
        <w:t xml:space="preserve"> I</w:t>
      </w:r>
      <w:r w:rsidRPr="007D4CB9">
        <w:rPr>
          <w:b/>
        </w:rPr>
        <w:t>ntegration Test</w:t>
      </w:r>
      <w:r>
        <w:t xml:space="preserve"> stage in the pipeline code.</w:t>
      </w:r>
    </w:p>
    <w:p w14:paraId="1155491B" w14:textId="77777777" w:rsidR="007D4CB9" w:rsidRDefault="00624AE4" w:rsidP="007D4CB9">
      <w:r>
        <w:rPr>
          <w:noProof/>
        </w:rPr>
        <mc:AlternateContent>
          <mc:Choice Requires="wps">
            <w:drawing>
              <wp:anchor distT="0" distB="0" distL="114300" distR="114300" simplePos="0" relativeHeight="251672576" behindDoc="0" locked="0" layoutInCell="1" allowOverlap="1" wp14:anchorId="15754465" wp14:editId="4ECDA00C">
                <wp:simplePos x="0" y="0"/>
                <wp:positionH relativeFrom="margin">
                  <wp:posOffset>600074</wp:posOffset>
                </wp:positionH>
                <wp:positionV relativeFrom="paragraph">
                  <wp:posOffset>-2540</wp:posOffset>
                </wp:positionV>
                <wp:extent cx="4829175" cy="12573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4829175" cy="12573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930" id="Rectangle 145" o:spid="_x0000_s1026" style="position:absolute;margin-left:47.25pt;margin-top:-.2pt;width:380.25pt;height:9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" filled="f" strokecolor="windowText" strokeweight="1pt">
                <w10:wrap anchorx="margin"/>
              </v:rect>
            </w:pict>
          </mc:Fallback>
        </mc:AlternateContent>
      </w:r>
    </w:p>
    <w:p w14:paraId="0FE242F0" w14:textId="77777777" w:rsidR="007D4CB9" w:rsidRDefault="007D4CB9" w:rsidP="007D4CB9">
      <w:pPr>
        <w:spacing w:after="0"/>
        <w:ind w:left="1440"/>
      </w:pPr>
      <w:r>
        <w:t xml:space="preserve">    </w:t>
      </w:r>
      <w:proofErr w:type="gramStart"/>
      <w:r>
        <w:t>stage(</w:t>
      </w:r>
      <w:proofErr w:type="gramEnd"/>
      <w:r>
        <w:t>'Integration Test') { // setup and run integration testing</w:t>
      </w:r>
    </w:p>
    <w:p w14:paraId="762EB884" w14:textId="77777777" w:rsidR="007D4CB9" w:rsidRDefault="007D4CB9" w:rsidP="007D4CB9">
      <w:pPr>
        <w:spacing w:after="0"/>
        <w:ind w:left="1440"/>
      </w:pPr>
      <w:r>
        <w:t xml:space="preserve">        // set up integration database</w:t>
      </w:r>
    </w:p>
    <w:p w14:paraId="79699D28" w14:textId="77777777" w:rsidR="007D4CB9" w:rsidRPr="007D4CB9" w:rsidRDefault="007D4CB9" w:rsidP="007D4CB9">
      <w:pPr>
        <w:spacing w:after="0"/>
        <w:ind w:left="1440"/>
        <w:rPr>
          <w:b/>
          <w:sz w:val="24"/>
          <w:szCs w:val="24"/>
        </w:rPr>
      </w:pPr>
      <w:r>
        <w:t xml:space="preserve">   </w:t>
      </w:r>
      <w:r w:rsidRPr="007D4CB9">
        <w:rPr>
          <w:b/>
        </w:rPr>
        <w:t xml:space="preserve">     </w:t>
      </w:r>
      <w:proofErr w:type="spellStart"/>
      <w:r w:rsidRPr="007D4CB9">
        <w:rPr>
          <w:b/>
          <w:sz w:val="24"/>
          <w:szCs w:val="24"/>
        </w:rPr>
        <w:t>sh</w:t>
      </w:r>
      <w:proofErr w:type="spellEnd"/>
      <w:r w:rsidRPr="007D4CB9">
        <w:rPr>
          <w:b/>
          <w:sz w:val="24"/>
          <w:szCs w:val="24"/>
        </w:rPr>
        <w:t xml:space="preserve"> "</w:t>
      </w:r>
      <w:proofErr w:type="spellStart"/>
      <w:r w:rsidRPr="007D4CB9">
        <w:rPr>
          <w:b/>
          <w:sz w:val="24"/>
          <w:szCs w:val="24"/>
        </w:rPr>
        <w:t>mysql</w:t>
      </w:r>
      <w:proofErr w:type="spellEnd"/>
      <w:r w:rsidRPr="007D4CB9">
        <w:rPr>
          <w:b/>
          <w:sz w:val="24"/>
          <w:szCs w:val="24"/>
        </w:rPr>
        <w:t xml:space="preserve"> -</w:t>
      </w:r>
      <w:proofErr w:type="spellStart"/>
      <w:r w:rsidRPr="007D4CB9">
        <w:rPr>
          <w:b/>
          <w:sz w:val="24"/>
          <w:szCs w:val="24"/>
        </w:rPr>
        <w:t>uadmin</w:t>
      </w:r>
      <w:proofErr w:type="spellEnd"/>
      <w:r w:rsidRPr="007D4CB9">
        <w:rPr>
          <w:b/>
          <w:sz w:val="24"/>
          <w:szCs w:val="24"/>
        </w:rPr>
        <w:t xml:space="preserve"> -</w:t>
      </w:r>
      <w:proofErr w:type="spellStart"/>
      <w:r w:rsidRPr="007D4CB9">
        <w:rPr>
          <w:b/>
          <w:sz w:val="24"/>
          <w:szCs w:val="24"/>
        </w:rPr>
        <w:t>padmin</w:t>
      </w:r>
      <w:proofErr w:type="spellEnd"/>
      <w:r w:rsidRPr="007D4CB9">
        <w:rPr>
          <w:b/>
          <w:sz w:val="24"/>
          <w:szCs w:val="24"/>
        </w:rPr>
        <w:t xml:space="preserve"> </w:t>
      </w:r>
      <w:proofErr w:type="spellStart"/>
      <w:r w:rsidRPr="007D4CB9">
        <w:rPr>
          <w:b/>
          <w:sz w:val="24"/>
          <w:szCs w:val="24"/>
        </w:rPr>
        <w:t>registry_test</w:t>
      </w:r>
      <w:proofErr w:type="spellEnd"/>
      <w:r w:rsidRPr="007D4CB9">
        <w:rPr>
          <w:b/>
          <w:sz w:val="24"/>
          <w:szCs w:val="24"/>
        </w:rPr>
        <w:t xml:space="preserve"> &lt; </w:t>
      </w:r>
      <w:proofErr w:type="spellStart"/>
      <w:r w:rsidRPr="007D4CB9">
        <w:rPr>
          <w:b/>
          <w:sz w:val="24"/>
          <w:szCs w:val="24"/>
        </w:rPr>
        <w:t>registry_test.sql</w:t>
      </w:r>
      <w:proofErr w:type="spellEnd"/>
      <w:r w:rsidRPr="007D4CB9">
        <w:rPr>
          <w:b/>
          <w:sz w:val="24"/>
          <w:szCs w:val="24"/>
        </w:rPr>
        <w:t>"</w:t>
      </w:r>
    </w:p>
    <w:p w14:paraId="63BEF573" w14:textId="77777777" w:rsidR="007D4CB9" w:rsidRPr="007D4CB9" w:rsidRDefault="007D4CB9" w:rsidP="007D4CB9">
      <w:pPr>
        <w:spacing w:after="0"/>
        <w:ind w:left="1440"/>
        <w:rPr>
          <w:b/>
          <w:sz w:val="24"/>
          <w:szCs w:val="24"/>
        </w:rPr>
      </w:pPr>
      <w:r w:rsidRPr="007D4CB9">
        <w:rPr>
          <w:b/>
          <w:sz w:val="24"/>
          <w:szCs w:val="24"/>
        </w:rPr>
        <w:t xml:space="preserve">       </w:t>
      </w:r>
      <w:r w:rsidR="00B11EF7">
        <w:rPr>
          <w:b/>
          <w:sz w:val="24"/>
          <w:szCs w:val="24"/>
        </w:rPr>
        <w:t xml:space="preserve"> </w:t>
      </w:r>
      <w:r w:rsidR="00B11EF7" w:rsidRPr="00B11EF7">
        <w:rPr>
          <w:b/>
          <w:sz w:val="24"/>
          <w:szCs w:val="24"/>
        </w:rPr>
        <w:t>gbuild4 '</w:t>
      </w:r>
      <w:proofErr w:type="spellStart"/>
      <w:r w:rsidR="00B11EF7" w:rsidRPr="00B11EF7">
        <w:rPr>
          <w:b/>
          <w:sz w:val="24"/>
          <w:szCs w:val="24"/>
        </w:rPr>
        <w:t>integrationTest</w:t>
      </w:r>
      <w:proofErr w:type="spellEnd"/>
      <w:r w:rsidR="00B11EF7" w:rsidRPr="00B11EF7">
        <w:rPr>
          <w:b/>
          <w:sz w:val="24"/>
          <w:szCs w:val="24"/>
        </w:rPr>
        <w:t>'</w:t>
      </w:r>
    </w:p>
    <w:p w14:paraId="2FDB289A" w14:textId="77777777" w:rsidR="007D4CB9" w:rsidRDefault="007D4CB9" w:rsidP="007D4CB9">
      <w:pPr>
        <w:spacing w:after="0"/>
        <w:ind w:left="1440"/>
      </w:pPr>
      <w:r>
        <w:t xml:space="preserve">    }</w:t>
      </w:r>
    </w:p>
    <w:p w14:paraId="05B15E09" w14:textId="77777777" w:rsidR="007D4CB9" w:rsidRDefault="007D4CB9" w:rsidP="007D4CB9">
      <w:pPr>
        <w:ind w:left="1440"/>
      </w:pPr>
    </w:p>
    <w:p w14:paraId="00713AB1" w14:textId="77777777" w:rsidR="007D4CB9" w:rsidRDefault="007D4CB9" w:rsidP="00952EAE">
      <w:pPr>
        <w:pStyle w:val="ListParagraph"/>
        <w:numPr>
          <w:ilvl w:val="0"/>
          <w:numId w:val="2"/>
        </w:numPr>
      </w:pPr>
      <w:r w:rsidRPr="007D4CB9">
        <w:rPr>
          <w:b/>
        </w:rPr>
        <w:t xml:space="preserve">Save </w:t>
      </w:r>
      <w:r>
        <w:t xml:space="preserve">your changes and select </w:t>
      </w:r>
      <w:r w:rsidRPr="007D4CB9">
        <w:rPr>
          <w:b/>
        </w:rPr>
        <w:t xml:space="preserve">Build Now </w:t>
      </w:r>
      <w:r>
        <w:t>to execute a build of all the stages with the current code.</w:t>
      </w:r>
      <w:r w:rsidR="000B6D67">
        <w:t xml:space="preserve"> In the Stage View, you’ll see the builds of our new stages.</w:t>
      </w:r>
    </w:p>
    <w:p w14:paraId="12E54D5A" w14:textId="77777777" w:rsidR="007D4CB9" w:rsidRDefault="00167CBC" w:rsidP="00167CBC">
      <w:pPr>
        <w:ind w:left="1440"/>
      </w:pPr>
      <w:r>
        <w:rPr>
          <w:noProof/>
        </w:rPr>
        <w:drawing>
          <wp:inline distT="0" distB="0" distL="0" distR="0" wp14:anchorId="4181BF88" wp14:editId="299D8FB6">
            <wp:extent cx="5000625" cy="144277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309" cy="1444413"/>
                    </a:xfrm>
                    <a:prstGeom prst="rect">
                      <a:avLst/>
                    </a:prstGeom>
                  </pic:spPr>
                </pic:pic>
              </a:graphicData>
            </a:graphic>
          </wp:inline>
        </w:drawing>
      </w:r>
    </w:p>
    <w:p w14:paraId="01D54041" w14:textId="77777777" w:rsidR="00995B34" w:rsidRDefault="00167CBC" w:rsidP="00952EAE">
      <w:pPr>
        <w:pStyle w:val="ListParagraph"/>
        <w:numPr>
          <w:ilvl w:val="0"/>
          <w:numId w:val="2"/>
        </w:numPr>
      </w:pPr>
      <w:r>
        <w:t xml:space="preserve"> Take a look at the </w:t>
      </w:r>
      <w:r w:rsidRPr="00167CBC">
        <w:rPr>
          <w:b/>
        </w:rPr>
        <w:t>console output</w:t>
      </w:r>
      <w:r>
        <w:t xml:space="preserve"> for this run.   In the </w:t>
      </w:r>
      <w:r w:rsidRPr="00167CBC">
        <w:rPr>
          <w:b/>
        </w:rPr>
        <w:t xml:space="preserve">Build History </w:t>
      </w:r>
      <w:r>
        <w:t xml:space="preserve">window to the left of the stage view, click on the blue ball next to the latest run.  Scroll down and look at the execution of the unit testing processes in parallel.  This will be the lines starting with </w:t>
      </w:r>
      <w:r w:rsidRPr="00EF0150">
        <w:rPr>
          <w:b/>
        </w:rPr>
        <w:t>[tester</w:t>
      </w:r>
      <w:r w:rsidR="00EF0150" w:rsidRPr="00EF0150">
        <w:rPr>
          <w:b/>
        </w:rPr>
        <w:t xml:space="preserve"> 1], [tester 2], </w:t>
      </w:r>
      <w:r w:rsidR="00EF0150" w:rsidRPr="00EF0150">
        <w:t>and</w:t>
      </w:r>
      <w:r w:rsidR="00EF0150" w:rsidRPr="00EF0150">
        <w:rPr>
          <w:b/>
        </w:rPr>
        <w:t xml:space="preserve"> [tester 3</w:t>
      </w:r>
      <w:r w:rsidR="00EF0150">
        <w:t>].  The output from the parallel processes will overlap each other in some spots.</w:t>
      </w:r>
    </w:p>
    <w:p w14:paraId="6D0EB253" w14:textId="77777777" w:rsidR="00167CBC" w:rsidRDefault="006C38E0" w:rsidP="00EF0150">
      <w:pPr>
        <w:ind w:left="2880"/>
      </w:pPr>
      <w:r>
        <w:rPr>
          <w:noProof/>
        </w:rPr>
        <w:lastRenderedPageBreak/>
        <w:drawing>
          <wp:inline distT="0" distB="0" distL="0" distR="0" wp14:anchorId="1C9F01A6" wp14:editId="1B0F108D">
            <wp:extent cx="4226688"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381" cy="3249326"/>
                    </a:xfrm>
                    <a:prstGeom prst="rect">
                      <a:avLst/>
                    </a:prstGeom>
                  </pic:spPr>
                </pic:pic>
              </a:graphicData>
            </a:graphic>
          </wp:inline>
        </w:drawing>
      </w:r>
    </w:p>
    <w:p w14:paraId="0B640030" w14:textId="77777777" w:rsidR="00815CCE" w:rsidRDefault="00815CCE" w:rsidP="00EF0150">
      <w:pPr>
        <w:rPr>
          <w:b/>
        </w:rPr>
      </w:pPr>
    </w:p>
    <w:p w14:paraId="75A4BCA0" w14:textId="5073F3FD" w:rsidR="00EF0150" w:rsidRDefault="00EF0150" w:rsidP="00EF0150">
      <w:pPr>
        <w:rPr>
          <w:b/>
        </w:rPr>
      </w:pPr>
      <w:r>
        <w:rPr>
          <w:b/>
        </w:rPr>
        <w:t>Lab 4</w:t>
      </w:r>
      <w:r w:rsidRPr="00E957F0">
        <w:rPr>
          <w:b/>
        </w:rPr>
        <w:t xml:space="preserve"> </w:t>
      </w:r>
      <w:r>
        <w:rPr>
          <w:b/>
        </w:rPr>
        <w:t>–</w:t>
      </w:r>
      <w:r w:rsidRPr="00E957F0">
        <w:rPr>
          <w:b/>
        </w:rPr>
        <w:t xml:space="preserve"> </w:t>
      </w:r>
      <w:r>
        <w:rPr>
          <w:b/>
        </w:rPr>
        <w:t xml:space="preserve">Analysis </w:t>
      </w:r>
    </w:p>
    <w:p w14:paraId="4BE53671" w14:textId="77777777" w:rsidR="004E4EDF" w:rsidRDefault="00EF0150" w:rsidP="004E4EDF">
      <w:pPr>
        <w:rPr>
          <w:b/>
        </w:rPr>
      </w:pPr>
      <w:r>
        <w:rPr>
          <w:b/>
        </w:rPr>
        <w:t>Purpose:  In this lab, we’ll see how to configure SonarQube to work with our pipeline</w:t>
      </w:r>
      <w:r w:rsidR="004E4EDF">
        <w:rPr>
          <w:b/>
        </w:rPr>
        <w:t>.</w:t>
      </w:r>
      <w:r w:rsidR="00DC5284">
        <w:rPr>
          <w:b/>
        </w:rPr>
        <w:t xml:space="preserve"> We’ll set up a web hook to have Sonar</w:t>
      </w:r>
      <w:r w:rsidR="004148F9">
        <w:rPr>
          <w:b/>
        </w:rPr>
        <w:t>Qube</w:t>
      </w:r>
      <w:r w:rsidR="00DC5284">
        <w:rPr>
          <w:b/>
        </w:rPr>
        <w:t xml:space="preserve"> notify us when it’s done.  </w:t>
      </w:r>
      <w:r w:rsidR="006E076E">
        <w:rPr>
          <w:b/>
        </w:rPr>
        <w:t xml:space="preserve">We’ll also add in the </w:t>
      </w:r>
      <w:proofErr w:type="spellStart"/>
      <w:r w:rsidR="006E076E">
        <w:rPr>
          <w:b/>
        </w:rPr>
        <w:t>Jacoco</w:t>
      </w:r>
      <w:proofErr w:type="spellEnd"/>
      <w:r w:rsidR="006E076E">
        <w:rPr>
          <w:b/>
        </w:rPr>
        <w:t xml:space="preserve"> integration for code coverage and see how </w:t>
      </w:r>
      <w:r w:rsidR="004148F9">
        <w:rPr>
          <w:b/>
        </w:rPr>
        <w:t xml:space="preserve">that works </w:t>
      </w:r>
      <w:r w:rsidR="006E076E">
        <w:rPr>
          <w:b/>
        </w:rPr>
        <w:t>when we run our pipeline.</w:t>
      </w:r>
      <w:r w:rsidR="00DC5284">
        <w:rPr>
          <w:b/>
        </w:rPr>
        <w:t xml:space="preserve"> </w:t>
      </w:r>
    </w:p>
    <w:p w14:paraId="336671AE" w14:textId="77777777" w:rsidR="00EF0150" w:rsidRDefault="00990B7B" w:rsidP="004E4EDF">
      <w:pPr>
        <w:pStyle w:val="ListParagraph"/>
        <w:numPr>
          <w:ilvl w:val="0"/>
          <w:numId w:val="5"/>
        </w:numPr>
      </w:pPr>
      <w:r>
        <w:t xml:space="preserve"> Start out by adding the empty stage definition for an </w:t>
      </w:r>
      <w:r w:rsidRPr="004E4EDF">
        <w:rPr>
          <w:b/>
        </w:rPr>
        <w:t xml:space="preserve">Analysis </w:t>
      </w:r>
      <w:r>
        <w:t xml:space="preserve">stage in our pipeline code. This should come after the </w:t>
      </w:r>
      <w:r w:rsidRPr="004E4EDF">
        <w:rPr>
          <w:b/>
        </w:rPr>
        <w:t>Integration</w:t>
      </w:r>
      <w:r w:rsidR="00313E0D">
        <w:t xml:space="preserve"> </w:t>
      </w:r>
      <w:r w:rsidR="00313E0D" w:rsidRPr="004E4EDF">
        <w:rPr>
          <w:b/>
        </w:rPr>
        <w:t>Test</w:t>
      </w:r>
      <w:r w:rsidR="00313E0D">
        <w:t xml:space="preserve"> </w:t>
      </w:r>
      <w:r>
        <w:t>stage but before the closing bracket.  Lines to add are shown in bold below.</w:t>
      </w:r>
    </w:p>
    <w:p w14:paraId="7C23F7E0" w14:textId="77777777" w:rsidR="00313E0D" w:rsidRDefault="00313E0D" w:rsidP="00313E0D">
      <w:pPr>
        <w:pStyle w:val="ListParagraph"/>
      </w:pPr>
    </w:p>
    <w:p w14:paraId="0AE93A26" w14:textId="77777777" w:rsidR="00313E0D" w:rsidRDefault="00A96EAA" w:rsidP="00313E0D">
      <w:pPr>
        <w:pStyle w:val="ListParagraph"/>
        <w:spacing w:after="0"/>
      </w:pPr>
      <w:r>
        <w:rPr>
          <w:noProof/>
        </w:rPr>
        <mc:AlternateContent>
          <mc:Choice Requires="wps">
            <w:drawing>
              <wp:anchor distT="0" distB="0" distL="114300" distR="114300" simplePos="0" relativeHeight="251674624" behindDoc="0" locked="0" layoutInCell="1" allowOverlap="1" wp14:anchorId="2BFAC37F" wp14:editId="4E2AA38C">
                <wp:simplePos x="0" y="0"/>
                <wp:positionH relativeFrom="column">
                  <wp:posOffset>400051</wp:posOffset>
                </wp:positionH>
                <wp:positionV relativeFrom="paragraph">
                  <wp:posOffset>10160</wp:posOffset>
                </wp:positionV>
                <wp:extent cx="4476750" cy="19621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4476750" cy="1962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B40B" id="Rectangle 148" o:spid="_x0000_s1026" style="position:absolute;margin-left:31.5pt;margin-top:.8pt;width:352.5pt;height: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" filled="f" strokecolor="black [3213]" strokeweight="1pt"/>
            </w:pict>
          </mc:Fallback>
        </mc:AlternateContent>
      </w:r>
      <w:r w:rsidR="00313E0D">
        <w:t xml:space="preserve">    </w:t>
      </w:r>
      <w:proofErr w:type="gramStart"/>
      <w:r w:rsidR="00313E0D">
        <w:t>stage(</w:t>
      </w:r>
      <w:proofErr w:type="gramEnd"/>
      <w:r w:rsidR="00313E0D">
        <w:t>'Integration Test')</w:t>
      </w:r>
    </w:p>
    <w:p w14:paraId="30687B54" w14:textId="77777777" w:rsidR="00313E0D" w:rsidRDefault="00313E0D" w:rsidP="00313E0D">
      <w:pPr>
        <w:pStyle w:val="ListParagraph"/>
        <w:spacing w:after="0"/>
      </w:pPr>
      <w:r>
        <w:t xml:space="preserve">    {</w:t>
      </w:r>
    </w:p>
    <w:p w14:paraId="33500FD8" w14:textId="77777777" w:rsidR="00313E0D" w:rsidRDefault="00313E0D" w:rsidP="00313E0D">
      <w:pPr>
        <w:pStyle w:val="ListParagraph"/>
        <w:spacing w:after="0"/>
      </w:pPr>
      <w:r>
        <w:t xml:space="preserve">        // set up integration database</w:t>
      </w:r>
    </w:p>
    <w:p w14:paraId="217CB281" w14:textId="77777777" w:rsidR="00313E0D" w:rsidRDefault="00313E0D" w:rsidP="00313E0D">
      <w:pPr>
        <w:pStyle w:val="ListParagraph"/>
        <w:spacing w:after="0"/>
      </w:pPr>
      <w:r>
        <w:t xml:space="preserve">        </w:t>
      </w:r>
      <w:proofErr w:type="spellStart"/>
      <w:r>
        <w:t>sh</w:t>
      </w:r>
      <w:proofErr w:type="spellEnd"/>
      <w:r>
        <w:t xml:space="preserve"> "</w:t>
      </w:r>
      <w:proofErr w:type="spellStart"/>
      <w:r>
        <w:t>mysql</w:t>
      </w:r>
      <w:proofErr w:type="spellEnd"/>
      <w:r>
        <w:t xml:space="preserve"> -</w:t>
      </w:r>
      <w:proofErr w:type="spellStart"/>
      <w:r>
        <w:t>uadmin</w:t>
      </w:r>
      <w:proofErr w:type="spellEnd"/>
      <w:r>
        <w:t xml:space="preserve"> -</w:t>
      </w:r>
      <w:proofErr w:type="spellStart"/>
      <w:r>
        <w:t>padmin</w:t>
      </w:r>
      <w:proofErr w:type="spellEnd"/>
      <w:r>
        <w:t xml:space="preserve"> </w:t>
      </w:r>
      <w:proofErr w:type="spellStart"/>
      <w:r>
        <w:t>registry_test</w:t>
      </w:r>
      <w:proofErr w:type="spellEnd"/>
      <w:r>
        <w:t xml:space="preserve"> &lt; </w:t>
      </w:r>
      <w:proofErr w:type="spellStart"/>
      <w:r>
        <w:t>registry_test.sql</w:t>
      </w:r>
      <w:proofErr w:type="spellEnd"/>
      <w:r>
        <w:t>"</w:t>
      </w:r>
    </w:p>
    <w:p w14:paraId="47D8BAF5" w14:textId="77777777" w:rsidR="00313E0D" w:rsidRDefault="00313E0D" w:rsidP="00313E0D">
      <w:pPr>
        <w:pStyle w:val="ListParagraph"/>
        <w:spacing w:after="0"/>
      </w:pPr>
      <w:r>
        <w:t xml:space="preserve">        </w:t>
      </w:r>
      <w:r w:rsidR="0031440F">
        <w:t>gbuild3 ‘</w:t>
      </w:r>
      <w:proofErr w:type="spellStart"/>
      <w:r w:rsidR="0031440F">
        <w:t>integrationTest</w:t>
      </w:r>
      <w:proofErr w:type="spellEnd"/>
      <w:r w:rsidR="0031440F">
        <w:t>’</w:t>
      </w:r>
    </w:p>
    <w:p w14:paraId="60891667" w14:textId="77777777" w:rsidR="00313E0D" w:rsidRDefault="00313E0D" w:rsidP="00313E0D">
      <w:pPr>
        <w:pStyle w:val="ListParagraph"/>
        <w:spacing w:after="0"/>
      </w:pPr>
      <w:r>
        <w:t xml:space="preserve">    }</w:t>
      </w:r>
    </w:p>
    <w:p w14:paraId="062D5F9D" w14:textId="77777777" w:rsidR="00313E0D" w:rsidRPr="00313E0D" w:rsidRDefault="00313E0D" w:rsidP="00313E0D">
      <w:pPr>
        <w:pStyle w:val="ListParagraph"/>
        <w:spacing w:after="0"/>
        <w:rPr>
          <w:b/>
          <w:sz w:val="24"/>
          <w:szCs w:val="24"/>
        </w:rPr>
      </w:pPr>
      <w:r w:rsidRPr="00313E0D">
        <w:rPr>
          <w:b/>
          <w:sz w:val="24"/>
          <w:szCs w:val="24"/>
        </w:rPr>
        <w:t xml:space="preserve">    </w:t>
      </w:r>
      <w:r w:rsidR="00585777" w:rsidRPr="00585777">
        <w:rPr>
          <w:b/>
          <w:sz w:val="24"/>
          <w:szCs w:val="24"/>
        </w:rPr>
        <w:t>stage('Analysis')</w:t>
      </w:r>
    </w:p>
    <w:p w14:paraId="15B9B69F" w14:textId="77777777" w:rsidR="00313E0D" w:rsidRPr="00313E0D" w:rsidRDefault="00313E0D" w:rsidP="00313E0D">
      <w:pPr>
        <w:pStyle w:val="ListParagraph"/>
        <w:spacing w:after="0"/>
        <w:rPr>
          <w:b/>
          <w:sz w:val="24"/>
          <w:szCs w:val="24"/>
        </w:rPr>
      </w:pPr>
      <w:r w:rsidRPr="00313E0D">
        <w:rPr>
          <w:b/>
          <w:sz w:val="24"/>
          <w:szCs w:val="24"/>
        </w:rPr>
        <w:t xml:space="preserve">    {</w:t>
      </w:r>
    </w:p>
    <w:p w14:paraId="109FA82A" w14:textId="77777777" w:rsidR="00313E0D" w:rsidRPr="00313E0D" w:rsidRDefault="00313E0D" w:rsidP="00313E0D">
      <w:pPr>
        <w:pStyle w:val="ListParagraph"/>
        <w:spacing w:after="0"/>
        <w:rPr>
          <w:b/>
          <w:sz w:val="24"/>
          <w:szCs w:val="24"/>
        </w:rPr>
      </w:pPr>
      <w:r w:rsidRPr="00313E0D">
        <w:rPr>
          <w:b/>
          <w:sz w:val="24"/>
          <w:szCs w:val="24"/>
        </w:rPr>
        <w:t xml:space="preserve">        </w:t>
      </w:r>
    </w:p>
    <w:p w14:paraId="580301CA" w14:textId="77777777" w:rsidR="00313E0D" w:rsidRDefault="00313E0D" w:rsidP="00313E0D">
      <w:pPr>
        <w:pStyle w:val="ListParagraph"/>
        <w:spacing w:after="0"/>
        <w:rPr>
          <w:b/>
          <w:sz w:val="24"/>
          <w:szCs w:val="24"/>
        </w:rPr>
      </w:pPr>
      <w:r w:rsidRPr="00313E0D">
        <w:rPr>
          <w:b/>
          <w:sz w:val="24"/>
          <w:szCs w:val="24"/>
        </w:rPr>
        <w:t xml:space="preserve">    }</w:t>
      </w:r>
    </w:p>
    <w:p w14:paraId="06687482" w14:textId="77777777" w:rsidR="00313E0D" w:rsidRDefault="00313E0D" w:rsidP="00313E0D"/>
    <w:p w14:paraId="704A55B2" w14:textId="77777777" w:rsidR="00E56891" w:rsidRDefault="00313E0D" w:rsidP="00DC5284">
      <w:pPr>
        <w:pStyle w:val="ListParagraph"/>
        <w:numPr>
          <w:ilvl w:val="0"/>
          <w:numId w:val="5"/>
        </w:numPr>
      </w:pPr>
      <w:r>
        <w:t xml:space="preserve">We will do our analysis part using the tool </w:t>
      </w:r>
      <w:r w:rsidRPr="004E4EDF">
        <w:rPr>
          <w:b/>
        </w:rPr>
        <w:t>SonarQube</w:t>
      </w:r>
      <w:r>
        <w:t xml:space="preserve">.  </w:t>
      </w:r>
      <w:r w:rsidRPr="004E4EDF">
        <w:rPr>
          <w:b/>
        </w:rPr>
        <w:t>SonarQube</w:t>
      </w:r>
      <w:r>
        <w:t xml:space="preserve"> is already installed and configured globally on the system. If you want to look at the configuration for this</w:t>
      </w:r>
      <w:r w:rsidR="00620C34">
        <w:t xml:space="preserve"> in Jenkins</w:t>
      </w:r>
      <w:r>
        <w:t xml:space="preserve">, </w:t>
      </w:r>
      <w:r w:rsidR="004A7192">
        <w:t>click “</w:t>
      </w:r>
      <w:r w:rsidR="004A7192" w:rsidRPr="004A7192">
        <w:rPr>
          <w:b/>
        </w:rPr>
        <w:t>Apply</w:t>
      </w:r>
      <w:r w:rsidR="004A7192">
        <w:t xml:space="preserve">” to save your changes and go to </w:t>
      </w:r>
      <w:hyperlink r:id="rId31" w:history="1">
        <w:r w:rsidRPr="006668A0">
          <w:rPr>
            <w:rStyle w:val="Hyperlink"/>
          </w:rPr>
          <w:t>http://localhost:8080/manage</w:t>
        </w:r>
      </w:hyperlink>
      <w:r>
        <w:t xml:space="preserve"> - the </w:t>
      </w:r>
      <w:proofErr w:type="spellStart"/>
      <w:r>
        <w:t>url</w:t>
      </w:r>
      <w:proofErr w:type="spellEnd"/>
      <w:r>
        <w:t xml:space="preserve"> for the Manage Jenkins functionality.  From here, click on the top entry to </w:t>
      </w:r>
      <w:r w:rsidRPr="004E4EDF">
        <w:rPr>
          <w:b/>
        </w:rPr>
        <w:t>Configure System</w:t>
      </w:r>
      <w:r>
        <w:t>.</w:t>
      </w:r>
      <w:r w:rsidR="00FB602C">
        <w:t xml:space="preserve">  Scroll down the page until you find the </w:t>
      </w:r>
      <w:r w:rsidR="00FB602C" w:rsidRPr="004E4EDF">
        <w:rPr>
          <w:b/>
        </w:rPr>
        <w:t>SonarQube Servers</w:t>
      </w:r>
      <w:r w:rsidR="00FB602C">
        <w:t xml:space="preserve"> section.  (This integration is provided by the SonarQube plugin.)   </w:t>
      </w:r>
    </w:p>
    <w:p w14:paraId="6EC68FE3" w14:textId="77777777" w:rsidR="00DC5284" w:rsidRDefault="00DC5284" w:rsidP="00DC5284">
      <w:pPr>
        <w:pStyle w:val="ListParagraph"/>
      </w:pPr>
    </w:p>
    <w:p w14:paraId="528AEBFA" w14:textId="77777777" w:rsidR="00E56891" w:rsidRDefault="00DC5284" w:rsidP="004E4EDF">
      <w:pPr>
        <w:pStyle w:val="ListParagraph"/>
        <w:numPr>
          <w:ilvl w:val="0"/>
          <w:numId w:val="5"/>
        </w:numPr>
      </w:pPr>
      <w:r>
        <w:lastRenderedPageBreak/>
        <w:t xml:space="preserve">Switch back to the </w:t>
      </w:r>
      <w:r w:rsidRPr="00DC5284">
        <w:rPr>
          <w:b/>
        </w:rPr>
        <w:t>configure</w:t>
      </w:r>
      <w:r>
        <w:t xml:space="preserve"> page for</w:t>
      </w:r>
      <w:r w:rsidRPr="00DC5284">
        <w:rPr>
          <w:b/>
        </w:rPr>
        <w:t xml:space="preserve"> pipe1</w:t>
      </w:r>
      <w:r>
        <w:t xml:space="preserve"> if not already there. </w:t>
      </w:r>
      <w:r w:rsidR="00E56891">
        <w:t xml:space="preserve"> Let’s look at </w:t>
      </w:r>
      <w:r w:rsidR="00013B3B">
        <w:t xml:space="preserve">one of the </w:t>
      </w:r>
      <w:r w:rsidR="00E56891">
        <w:t xml:space="preserve">DSL commands available for us to work with SonarQube.   Click on the </w:t>
      </w:r>
      <w:r w:rsidR="00E56891" w:rsidRPr="00E56891">
        <w:rPr>
          <w:b/>
        </w:rPr>
        <w:t xml:space="preserve">Pipeline Syntax </w:t>
      </w:r>
      <w:r w:rsidR="00E56891">
        <w:t xml:space="preserve">link at the bottom of the page.  This puts us back into the </w:t>
      </w:r>
      <w:r w:rsidR="00E56891" w:rsidRPr="00E56891">
        <w:rPr>
          <w:b/>
        </w:rPr>
        <w:t>Snippet Generator</w:t>
      </w:r>
      <w:r w:rsidR="00E56891">
        <w:t xml:space="preserve">. </w:t>
      </w:r>
    </w:p>
    <w:p w14:paraId="368BC10B" w14:textId="77777777" w:rsidR="00E56891" w:rsidRDefault="00E56891" w:rsidP="00E56891">
      <w:pPr>
        <w:pStyle w:val="ListParagraph"/>
        <w:ind w:left="405"/>
      </w:pPr>
    </w:p>
    <w:p w14:paraId="2A799A10" w14:textId="77777777" w:rsidR="000D366F" w:rsidRDefault="00E56891" w:rsidP="000D366F">
      <w:pPr>
        <w:pStyle w:val="ListParagraph"/>
        <w:ind w:left="405"/>
        <w:rPr>
          <w:b/>
        </w:rPr>
      </w:pPr>
      <w:r>
        <w:t xml:space="preserve">In the </w:t>
      </w:r>
      <w:r w:rsidRPr="00E56891">
        <w:rPr>
          <w:b/>
        </w:rPr>
        <w:t>Sample Steps</w:t>
      </w:r>
      <w:r>
        <w:t xml:space="preserve"> dropdown, find the</w:t>
      </w:r>
      <w:r w:rsidRPr="00E56891">
        <w:rPr>
          <w:b/>
        </w:rPr>
        <w:t xml:space="preserve"> </w:t>
      </w:r>
      <w:proofErr w:type="spellStart"/>
      <w:r w:rsidR="00127F15">
        <w:rPr>
          <w:b/>
        </w:rPr>
        <w:t>w</w:t>
      </w:r>
      <w:r w:rsidR="000D366F">
        <w:rPr>
          <w:b/>
        </w:rPr>
        <w:t>ithSonar</w:t>
      </w:r>
      <w:r w:rsidR="00BF181A">
        <w:rPr>
          <w:b/>
        </w:rPr>
        <w:t>Qube</w:t>
      </w:r>
      <w:r w:rsidR="000D366F">
        <w:rPr>
          <w:b/>
        </w:rPr>
        <w:t>Env</w:t>
      </w:r>
      <w:proofErr w:type="spellEnd"/>
      <w:r w:rsidR="000D366F">
        <w:rPr>
          <w:b/>
        </w:rPr>
        <w:t xml:space="preserve"> </w:t>
      </w:r>
      <w:r w:rsidR="000D366F" w:rsidRPr="000D366F">
        <w:t>method</w:t>
      </w:r>
      <w:r w:rsidR="000D366F">
        <w:rPr>
          <w:b/>
        </w:rPr>
        <w:t xml:space="preserve">.   </w:t>
      </w:r>
      <w:r w:rsidR="000D366F" w:rsidRPr="000D366F">
        <w:t>There are several of these types of “with environment” methods available in Jenkins DSL.  They allow us to wrap other steps with specific environment variables or settings needed to run certain steps</w:t>
      </w:r>
      <w:r w:rsidR="000D366F">
        <w:rPr>
          <w:b/>
        </w:rPr>
        <w:t xml:space="preserve">. </w:t>
      </w:r>
      <w:r w:rsidR="000D366F" w:rsidRPr="000D366F">
        <w:t xml:space="preserve">Click on the blue Help button (with </w:t>
      </w:r>
      <w:proofErr w:type="gramStart"/>
      <w:r w:rsidR="000D366F" w:rsidRPr="000D366F">
        <w:t>the ?</w:t>
      </w:r>
      <w:proofErr w:type="gramEnd"/>
      <w:r w:rsidR="000D366F" w:rsidRPr="000D366F">
        <w:t xml:space="preserve">) </w:t>
      </w:r>
      <w:r w:rsidR="00BF181A">
        <w:t>if you want to see</w:t>
      </w:r>
      <w:r w:rsidR="000D366F" w:rsidRPr="000D366F">
        <w:t xml:space="preserve"> more information.</w:t>
      </w:r>
      <w:r w:rsidR="000D366F" w:rsidRPr="000D366F">
        <w:rPr>
          <w:b/>
        </w:rPr>
        <w:t xml:space="preserve">  </w:t>
      </w:r>
    </w:p>
    <w:p w14:paraId="16183434" w14:textId="77777777" w:rsidR="000D366F" w:rsidRDefault="000D366F" w:rsidP="000D366F">
      <w:pPr>
        <w:pStyle w:val="ListParagraph"/>
        <w:ind w:left="405"/>
        <w:rPr>
          <w:b/>
        </w:rPr>
      </w:pPr>
    </w:p>
    <w:p w14:paraId="399760F2" w14:textId="77777777" w:rsidR="00E56891" w:rsidRPr="000D366F" w:rsidRDefault="000D366F" w:rsidP="000D366F">
      <w:pPr>
        <w:pStyle w:val="ListParagraph"/>
        <w:ind w:left="405"/>
        <w:rPr>
          <w:b/>
        </w:rPr>
      </w:pPr>
      <w:r w:rsidRPr="004A7192">
        <w:t>Next</w:t>
      </w:r>
      <w:r w:rsidRPr="000D366F">
        <w:t xml:space="preserve">, find the </w:t>
      </w:r>
      <w:proofErr w:type="spellStart"/>
      <w:r w:rsidR="00127F15">
        <w:rPr>
          <w:b/>
        </w:rPr>
        <w:t>w</w:t>
      </w:r>
      <w:r w:rsidR="00013B3B" w:rsidRPr="000D366F">
        <w:rPr>
          <w:b/>
        </w:rPr>
        <w:t>aitForQualityGate</w:t>
      </w:r>
      <w:proofErr w:type="spellEnd"/>
      <w:r w:rsidR="00013B3B" w:rsidRPr="000D366F">
        <w:rPr>
          <w:b/>
        </w:rPr>
        <w:t xml:space="preserve"> </w:t>
      </w:r>
      <w:r w:rsidR="00E56891">
        <w:t>entry.</w:t>
      </w:r>
      <w:r w:rsidR="00013B3B">
        <w:t xml:space="preserve">  A Quality Gate here is a set of standards defined in </w:t>
      </w:r>
      <w:r w:rsidR="004A7192">
        <w:t>SonarQube that</w:t>
      </w:r>
      <w:r w:rsidR="00013B3B">
        <w:t xml:space="preserve"> the analysis must meet or exceed for the code being analyzed to pass.  </w:t>
      </w:r>
      <w:r w:rsidR="00127F15">
        <w:t>Select this item and then c</w:t>
      </w:r>
      <w:r w:rsidR="00013B3B">
        <w:t xml:space="preserve">lick on the blue Help button (with </w:t>
      </w:r>
      <w:proofErr w:type="gramStart"/>
      <w:r w:rsidR="00013B3B">
        <w:t>the ?</w:t>
      </w:r>
      <w:proofErr w:type="gramEnd"/>
      <w:r w:rsidR="00013B3B">
        <w:t>)  and read about how this works.</w:t>
      </w:r>
    </w:p>
    <w:p w14:paraId="7F6EE446" w14:textId="77777777" w:rsidR="004A001C" w:rsidRDefault="004A001C" w:rsidP="004A001C">
      <w:pPr>
        <w:pStyle w:val="ListParagraph"/>
        <w:ind w:left="2160"/>
      </w:pPr>
      <w:r>
        <w:rPr>
          <w:noProof/>
        </w:rPr>
        <w:drawing>
          <wp:inline distT="0" distB="0" distL="0" distR="0" wp14:anchorId="54D1057A" wp14:editId="71CC0E6E">
            <wp:extent cx="4838700" cy="25031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5920" cy="2506866"/>
                    </a:xfrm>
                    <a:prstGeom prst="rect">
                      <a:avLst/>
                    </a:prstGeom>
                  </pic:spPr>
                </pic:pic>
              </a:graphicData>
            </a:graphic>
          </wp:inline>
        </w:drawing>
      </w:r>
    </w:p>
    <w:p w14:paraId="5C3852C1" w14:textId="77777777" w:rsidR="00013B3B" w:rsidRDefault="00013B3B" w:rsidP="00E56891">
      <w:pPr>
        <w:pStyle w:val="ListParagraph"/>
        <w:ind w:left="405"/>
      </w:pPr>
    </w:p>
    <w:p w14:paraId="77CBA3BB" w14:textId="77777777" w:rsidR="00013B3B" w:rsidRDefault="00013B3B" w:rsidP="00E56891">
      <w:pPr>
        <w:pStyle w:val="ListParagraph"/>
        <w:ind w:left="405"/>
      </w:pPr>
      <w:r>
        <w:t>Notice that it basically waits for a webhook that has been setup in SonarQube to signal that the analysis is complete before moving on.  We’re going to setup such a webhook now.</w:t>
      </w:r>
    </w:p>
    <w:p w14:paraId="5A55332B" w14:textId="77777777" w:rsidR="00013B3B" w:rsidRDefault="00013B3B" w:rsidP="00E56891">
      <w:pPr>
        <w:pStyle w:val="ListParagraph"/>
        <w:ind w:left="405"/>
      </w:pPr>
    </w:p>
    <w:p w14:paraId="1198EABD" w14:textId="77777777" w:rsidR="00013B3B" w:rsidRDefault="00127F15" w:rsidP="00DC5284">
      <w:pPr>
        <w:pStyle w:val="ListParagraph"/>
        <w:numPr>
          <w:ilvl w:val="0"/>
          <w:numId w:val="5"/>
        </w:numPr>
      </w:pPr>
      <w:r>
        <w:t xml:space="preserve">Open the SonarQube instance on your VM by going to </w:t>
      </w:r>
      <w:hyperlink r:id="rId33" w:history="1">
        <w:r w:rsidR="00013B3B" w:rsidRPr="006668A0">
          <w:rPr>
            <w:rStyle w:val="Hyperlink"/>
          </w:rPr>
          <w:t>http://localhost:9000</w:t>
        </w:r>
      </w:hyperlink>
      <w:r w:rsidR="00013B3B">
        <w:t xml:space="preserve"> and log</w:t>
      </w:r>
      <w:r>
        <w:t>ging</w:t>
      </w:r>
      <w:r w:rsidR="00013B3B">
        <w:t xml:space="preserve"> </w:t>
      </w:r>
      <w:r w:rsidR="00BF7CEA">
        <w:t>in (</w:t>
      </w:r>
      <w:r w:rsidR="004D7895">
        <w:t xml:space="preserve">upper right corner) </w:t>
      </w:r>
      <w:r w:rsidR="00013B3B">
        <w:t>with</w:t>
      </w:r>
      <w:r w:rsidR="004D7895">
        <w:t xml:space="preserve"> user</w:t>
      </w:r>
      <w:r w:rsidR="00013B3B">
        <w:t xml:space="preserve"> </w:t>
      </w:r>
      <w:r w:rsidR="00013B3B" w:rsidRPr="004A001C">
        <w:rPr>
          <w:b/>
        </w:rPr>
        <w:t>admin</w:t>
      </w:r>
      <w:r w:rsidR="004D7895">
        <w:rPr>
          <w:b/>
        </w:rPr>
        <w:t xml:space="preserve"> </w:t>
      </w:r>
      <w:r w:rsidR="004D7895" w:rsidRPr="004D7895">
        <w:t>and password</w:t>
      </w:r>
      <w:r w:rsidR="00013B3B" w:rsidRPr="004D7895">
        <w:t xml:space="preserve"> </w:t>
      </w:r>
      <w:r w:rsidR="00013B3B" w:rsidRPr="004A001C">
        <w:rPr>
          <w:b/>
        </w:rPr>
        <w:t>admin</w:t>
      </w:r>
      <w:r w:rsidR="00013B3B">
        <w:t>).</w:t>
      </w:r>
    </w:p>
    <w:p w14:paraId="327220A3" w14:textId="77777777" w:rsidR="004A001C" w:rsidRDefault="004A001C" w:rsidP="00E56891">
      <w:pPr>
        <w:pStyle w:val="ListParagraph"/>
        <w:ind w:left="405"/>
      </w:pPr>
    </w:p>
    <w:p w14:paraId="5F5AEE18" w14:textId="77777777" w:rsidR="004A001C" w:rsidRDefault="004A001C" w:rsidP="00E56891">
      <w:pPr>
        <w:pStyle w:val="ListParagraph"/>
        <w:ind w:left="405"/>
      </w:pPr>
      <w:r>
        <w:t xml:space="preserve">Click on </w:t>
      </w:r>
      <w:r w:rsidRPr="004A001C">
        <w:rPr>
          <w:b/>
        </w:rPr>
        <w:t>Administration</w:t>
      </w:r>
      <w:r>
        <w:t xml:space="preserve">, then </w:t>
      </w:r>
      <w:r w:rsidRPr="004A001C">
        <w:rPr>
          <w:b/>
        </w:rPr>
        <w:t>Configuration</w:t>
      </w:r>
      <w:r>
        <w:t xml:space="preserve">, and then </w:t>
      </w:r>
      <w:r w:rsidR="00620C6C">
        <w:t xml:space="preserve">on </w:t>
      </w:r>
      <w:r w:rsidR="00620C6C" w:rsidRPr="00620C6C">
        <w:rPr>
          <w:b/>
        </w:rPr>
        <w:t>General Settings</w:t>
      </w:r>
      <w:r w:rsidR="00620C6C">
        <w:t xml:space="preserve">.  Then </w:t>
      </w:r>
      <w:r>
        <w:t xml:space="preserve">scroll down until you see the </w:t>
      </w:r>
      <w:r w:rsidRPr="004A001C">
        <w:rPr>
          <w:b/>
        </w:rPr>
        <w:t>Webhooks</w:t>
      </w:r>
      <w:r w:rsidR="00620C6C">
        <w:t xml:space="preserve"> section directly under that column.</w:t>
      </w:r>
      <w:r>
        <w:t xml:space="preserve">  Click on that.   Fill in the fields as follows:</w:t>
      </w:r>
    </w:p>
    <w:p w14:paraId="3E6D099A" w14:textId="77777777" w:rsidR="004A001C" w:rsidRDefault="004A001C" w:rsidP="00E56891">
      <w:pPr>
        <w:pStyle w:val="ListParagraph"/>
        <w:ind w:left="405"/>
      </w:pPr>
    </w:p>
    <w:p w14:paraId="78162E96" w14:textId="77777777" w:rsidR="004A001C" w:rsidRDefault="004A001C" w:rsidP="00E56891">
      <w:pPr>
        <w:pStyle w:val="ListParagraph"/>
        <w:ind w:left="405"/>
        <w:rPr>
          <w:b/>
        </w:rPr>
      </w:pPr>
      <w:r>
        <w:tab/>
        <w:t xml:space="preserve">Name:  </w:t>
      </w:r>
      <w:r w:rsidR="00F75C39">
        <w:rPr>
          <w:b/>
        </w:rPr>
        <w:t>Jenkins-</w:t>
      </w:r>
      <w:r w:rsidRPr="004A001C">
        <w:rPr>
          <w:b/>
        </w:rPr>
        <w:t>sonar</w:t>
      </w:r>
    </w:p>
    <w:p w14:paraId="060621F0" w14:textId="77777777" w:rsidR="004A001C" w:rsidRDefault="004A001C" w:rsidP="00E56891">
      <w:pPr>
        <w:pStyle w:val="ListParagraph"/>
        <w:ind w:left="405"/>
      </w:pPr>
      <w:r>
        <w:rPr>
          <w:b/>
        </w:rPr>
        <w:t xml:space="preserve"> </w:t>
      </w:r>
      <w:r w:rsidRPr="004A001C">
        <w:t xml:space="preserve">     URL: </w:t>
      </w:r>
      <w:r>
        <w:t xml:space="preserve"> </w:t>
      </w:r>
      <w:hyperlink r:id="rId34" w:history="1">
        <w:r w:rsidR="00620C6C" w:rsidRPr="00A6023E">
          <w:rPr>
            <w:rStyle w:val="Hyperlink"/>
          </w:rPr>
          <w:t>http://localhost:8080/sonarqube-webhook/</w:t>
        </w:r>
      </w:hyperlink>
      <w:r w:rsidR="00620C6C">
        <w:rPr>
          <w:b/>
        </w:rPr>
        <w:t xml:space="preserve">  (</w:t>
      </w:r>
      <w:r w:rsidR="004D7895">
        <w:t xml:space="preserve">Note: </w:t>
      </w:r>
      <w:r>
        <w:t>The trailing slash on the URL is important</w:t>
      </w:r>
      <w:r w:rsidR="004A7192">
        <w:t>!)</w:t>
      </w:r>
      <w:r>
        <w:t xml:space="preserve">  </w:t>
      </w:r>
    </w:p>
    <w:p w14:paraId="3450A7F7" w14:textId="77777777" w:rsidR="00620C6C" w:rsidRDefault="00620C6C" w:rsidP="00E56891">
      <w:pPr>
        <w:pStyle w:val="ListParagraph"/>
        <w:ind w:left="405"/>
      </w:pPr>
    </w:p>
    <w:p w14:paraId="154875EA" w14:textId="77777777" w:rsidR="004A001C" w:rsidRDefault="004A001C" w:rsidP="00E56891">
      <w:pPr>
        <w:pStyle w:val="ListParagraph"/>
        <w:ind w:left="405"/>
      </w:pPr>
      <w:r>
        <w:t xml:space="preserve">Once you have filled in the </w:t>
      </w:r>
      <w:r w:rsidR="004A7192">
        <w:t>fields, click</w:t>
      </w:r>
      <w:r w:rsidR="00620C6C">
        <w:t xml:space="preserve"> the</w:t>
      </w:r>
      <w:r w:rsidR="00620C6C" w:rsidRPr="00620C6C">
        <w:rPr>
          <w:b/>
        </w:rPr>
        <w:t xml:space="preserve"> Save</w:t>
      </w:r>
      <w:r w:rsidR="00620C6C">
        <w:t xml:space="preserve"> button.   Then </w:t>
      </w:r>
      <w:r>
        <w:t>the webhook is in place</w:t>
      </w:r>
      <w:r w:rsidR="006E076E">
        <w:t>. Switch back to</w:t>
      </w:r>
      <w:r>
        <w:t xml:space="preserve"> your Jenkins </w:t>
      </w:r>
      <w:r w:rsidRPr="004A001C">
        <w:rPr>
          <w:b/>
        </w:rPr>
        <w:t>pipe1 configure</w:t>
      </w:r>
      <w:r>
        <w:t xml:space="preserve"> page.</w:t>
      </w:r>
    </w:p>
    <w:p w14:paraId="17E05AEA" w14:textId="77777777" w:rsidR="004A001C" w:rsidRDefault="004A001C" w:rsidP="00E56891">
      <w:pPr>
        <w:pStyle w:val="ListParagraph"/>
        <w:ind w:left="405"/>
      </w:pPr>
    </w:p>
    <w:p w14:paraId="150C92BC" w14:textId="77777777" w:rsidR="00620C6C" w:rsidRDefault="00620C6C" w:rsidP="00E56891">
      <w:pPr>
        <w:pStyle w:val="ListParagraph"/>
        <w:ind w:left="405"/>
      </w:pPr>
      <w:r>
        <w:rPr>
          <w:noProof/>
        </w:rPr>
        <w:lastRenderedPageBreak/>
        <w:drawing>
          <wp:inline distT="0" distB="0" distL="0" distR="0" wp14:anchorId="3C528E7E" wp14:editId="46314D6B">
            <wp:extent cx="68580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20390"/>
                    </a:xfrm>
                    <a:prstGeom prst="rect">
                      <a:avLst/>
                    </a:prstGeom>
                  </pic:spPr>
                </pic:pic>
              </a:graphicData>
            </a:graphic>
          </wp:inline>
        </w:drawing>
      </w:r>
    </w:p>
    <w:p w14:paraId="1E65F3F7" w14:textId="77777777" w:rsidR="004A001C" w:rsidRDefault="004A001C" w:rsidP="00E56891">
      <w:pPr>
        <w:pStyle w:val="ListParagraph"/>
        <w:ind w:left="405"/>
      </w:pPr>
    </w:p>
    <w:p w14:paraId="484D1103" w14:textId="77777777" w:rsidR="0053083E" w:rsidRDefault="004A001C" w:rsidP="004E4EDF">
      <w:pPr>
        <w:pStyle w:val="ListParagraph"/>
        <w:numPr>
          <w:ilvl w:val="0"/>
          <w:numId w:val="5"/>
        </w:numPr>
      </w:pPr>
      <w:r>
        <w:t xml:space="preserve">Now we are ready to start filling in our </w:t>
      </w:r>
      <w:r w:rsidRPr="004A001C">
        <w:rPr>
          <w:b/>
        </w:rPr>
        <w:t xml:space="preserve">Analysis </w:t>
      </w:r>
      <w:r>
        <w:t xml:space="preserve">stage.  We have seen the SonarQube server configuration.  To actually run SonarQube against our project, we use an executable </w:t>
      </w:r>
      <w:r w:rsidR="0053083E">
        <w:t xml:space="preserve">called a </w:t>
      </w:r>
      <w:r w:rsidR="0053083E" w:rsidRPr="0053083E">
        <w:rPr>
          <w:b/>
        </w:rPr>
        <w:t>sonar runner</w:t>
      </w:r>
      <w:r w:rsidR="0053083E">
        <w:t xml:space="preserve"> </w:t>
      </w:r>
      <w:r>
        <w:t xml:space="preserve">that </w:t>
      </w:r>
      <w:r w:rsidR="0053083E">
        <w:t xml:space="preserve">is installed on the system at </w:t>
      </w:r>
      <w:r w:rsidR="0053083E" w:rsidRPr="0053083E">
        <w:rPr>
          <w:b/>
        </w:rPr>
        <w:t>/opt/sonar/bin/sonar-runner</w:t>
      </w:r>
      <w:r w:rsidR="0053083E">
        <w:t xml:space="preserve">.  </w:t>
      </w:r>
    </w:p>
    <w:p w14:paraId="4F928877" w14:textId="77777777" w:rsidR="0053083E" w:rsidRDefault="0053083E" w:rsidP="0053083E">
      <w:pPr>
        <w:pStyle w:val="ListParagraph"/>
        <w:ind w:left="405"/>
      </w:pPr>
    </w:p>
    <w:p w14:paraId="438A180B" w14:textId="77777777" w:rsidR="0053083E" w:rsidRDefault="0053083E" w:rsidP="0053083E">
      <w:pPr>
        <w:pStyle w:val="ListParagraph"/>
        <w:ind w:left="405"/>
      </w:pPr>
      <w:r>
        <w:t>Add the line</w:t>
      </w:r>
      <w:r w:rsidR="004A7192">
        <w:t>s</w:t>
      </w:r>
      <w:r>
        <w:t xml:space="preserve"> below in bold at the start of the </w:t>
      </w:r>
      <w:r w:rsidRPr="0053083E">
        <w:rPr>
          <w:b/>
        </w:rPr>
        <w:t>Analysis</w:t>
      </w:r>
      <w:r>
        <w:t xml:space="preserve"> stage.</w:t>
      </w:r>
    </w:p>
    <w:p w14:paraId="23C93D88" w14:textId="77777777" w:rsidR="0053083E" w:rsidRDefault="00A96EAA" w:rsidP="0053083E">
      <w:pPr>
        <w:pStyle w:val="ListParagraph"/>
        <w:ind w:left="405"/>
      </w:pPr>
      <w:r>
        <w:rPr>
          <w:noProof/>
        </w:rPr>
        <mc:AlternateContent>
          <mc:Choice Requires="wps">
            <w:drawing>
              <wp:anchor distT="0" distB="0" distL="114300" distR="114300" simplePos="0" relativeHeight="251676672" behindDoc="0" locked="0" layoutInCell="1" allowOverlap="1" wp14:anchorId="6C73CCF2" wp14:editId="318A6044">
                <wp:simplePos x="0" y="0"/>
                <wp:positionH relativeFrom="margin">
                  <wp:posOffset>114300</wp:posOffset>
                </wp:positionH>
                <wp:positionV relativeFrom="paragraph">
                  <wp:posOffset>82550</wp:posOffset>
                </wp:positionV>
                <wp:extent cx="4248150" cy="153352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248150" cy="1533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6B85" id="Rectangle 149" o:spid="_x0000_s1026" style="position:absolute;margin-left:9pt;margin-top:6.5pt;width:334.5pt;height:12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" filled="f" strokecolor="black [3213]" strokeweight="1pt">
                <w10:wrap anchorx="margin"/>
              </v:rect>
            </w:pict>
          </mc:Fallback>
        </mc:AlternateContent>
      </w:r>
    </w:p>
    <w:p w14:paraId="7A4A5495" w14:textId="77777777" w:rsidR="0053083E" w:rsidRDefault="0053083E" w:rsidP="0053083E">
      <w:pPr>
        <w:pStyle w:val="ListParagraph"/>
        <w:ind w:left="405"/>
      </w:pPr>
      <w:r>
        <w:t xml:space="preserve">    </w:t>
      </w:r>
      <w:r w:rsidR="00B405B4" w:rsidRPr="00B405B4">
        <w:t>stage('Analysis')</w:t>
      </w:r>
    </w:p>
    <w:p w14:paraId="109BD197" w14:textId="77777777" w:rsidR="00620C6C" w:rsidRDefault="0053083E" w:rsidP="00620C6C">
      <w:pPr>
        <w:pStyle w:val="ListParagraph"/>
        <w:ind w:left="405"/>
      </w:pPr>
      <w:r>
        <w:t xml:space="preserve">    {</w:t>
      </w:r>
    </w:p>
    <w:p w14:paraId="44C45244" w14:textId="77777777" w:rsidR="004E4EDF" w:rsidRPr="004E4EDF" w:rsidRDefault="004E4EDF" w:rsidP="00620C6C">
      <w:pPr>
        <w:pStyle w:val="ListParagraph"/>
        <w:ind w:left="405"/>
        <w:rPr>
          <w:b/>
          <w:sz w:val="24"/>
          <w:szCs w:val="24"/>
        </w:rPr>
      </w:pPr>
      <w:r>
        <w:t xml:space="preserve"> </w:t>
      </w:r>
      <w:r w:rsidRPr="004E4EDF">
        <w:rPr>
          <w:b/>
          <w:sz w:val="24"/>
          <w:szCs w:val="24"/>
        </w:rPr>
        <w:t xml:space="preserve">        </w:t>
      </w:r>
      <w:proofErr w:type="spellStart"/>
      <w:proofErr w:type="gramStart"/>
      <w:r w:rsidRPr="004E4EDF">
        <w:rPr>
          <w:b/>
          <w:sz w:val="24"/>
          <w:szCs w:val="24"/>
        </w:rPr>
        <w:t>withSonarQubeEnv</w:t>
      </w:r>
      <w:proofErr w:type="spellEnd"/>
      <w:r w:rsidRPr="004E4EDF">
        <w:rPr>
          <w:b/>
          <w:sz w:val="24"/>
          <w:szCs w:val="24"/>
        </w:rPr>
        <w:t>(</w:t>
      </w:r>
      <w:proofErr w:type="gramEnd"/>
      <w:r w:rsidRPr="004E4EDF">
        <w:rPr>
          <w:b/>
          <w:sz w:val="24"/>
          <w:szCs w:val="24"/>
        </w:rPr>
        <w:t xml:space="preserve">'Local SonarQube') {  </w:t>
      </w:r>
    </w:p>
    <w:p w14:paraId="3A94CE53"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roofErr w:type="spellStart"/>
      <w:r w:rsidRPr="004E4EDF">
        <w:rPr>
          <w:b/>
          <w:sz w:val="24"/>
          <w:szCs w:val="24"/>
        </w:rPr>
        <w:t>sh</w:t>
      </w:r>
      <w:proofErr w:type="spellEnd"/>
      <w:r w:rsidRPr="004E4EDF">
        <w:rPr>
          <w:b/>
          <w:sz w:val="24"/>
          <w:szCs w:val="24"/>
        </w:rPr>
        <w:t xml:space="preserve"> "/opt/sonar-runner/bin/sonar-runner -X -e"</w:t>
      </w:r>
    </w:p>
    <w:p w14:paraId="79BC14E6" w14:textId="77777777" w:rsidR="004E4EDF" w:rsidRPr="004E4EDF" w:rsidRDefault="004E4EDF" w:rsidP="000D366F">
      <w:pPr>
        <w:spacing w:after="0"/>
        <w:rPr>
          <w:b/>
          <w:sz w:val="24"/>
          <w:szCs w:val="24"/>
        </w:rPr>
      </w:pPr>
      <w:r w:rsidRPr="004E4EDF">
        <w:rPr>
          <w:b/>
          <w:sz w:val="24"/>
          <w:szCs w:val="24"/>
        </w:rPr>
        <w:t xml:space="preserve">       </w:t>
      </w:r>
      <w:r>
        <w:rPr>
          <w:b/>
          <w:sz w:val="24"/>
          <w:szCs w:val="24"/>
        </w:rPr>
        <w:t xml:space="preserve">        </w:t>
      </w:r>
      <w:r w:rsidRPr="004E4EDF">
        <w:rPr>
          <w:b/>
          <w:sz w:val="24"/>
          <w:szCs w:val="24"/>
        </w:rPr>
        <w:t xml:space="preserve"> }</w:t>
      </w:r>
    </w:p>
    <w:p w14:paraId="3F7AB816" w14:textId="77777777" w:rsidR="0053083E" w:rsidRDefault="0053083E" w:rsidP="0053083E">
      <w:pPr>
        <w:pStyle w:val="ListParagraph"/>
        <w:ind w:left="405"/>
      </w:pPr>
      <w:r>
        <w:t xml:space="preserve">    }</w:t>
      </w:r>
    </w:p>
    <w:p w14:paraId="61F4F9A2" w14:textId="77777777" w:rsidR="0053083E" w:rsidRDefault="0053083E" w:rsidP="0053083E">
      <w:pPr>
        <w:pStyle w:val="ListParagraph"/>
        <w:ind w:left="405"/>
      </w:pPr>
    </w:p>
    <w:p w14:paraId="0E19AD4C" w14:textId="77777777" w:rsidR="006265DC" w:rsidRDefault="006265DC" w:rsidP="0053083E">
      <w:pPr>
        <w:pStyle w:val="ListParagraph"/>
        <w:ind w:left="405"/>
      </w:pPr>
    </w:p>
    <w:p w14:paraId="0A19F03D" w14:textId="77777777" w:rsidR="0053083E" w:rsidRDefault="0053083E" w:rsidP="0053083E">
      <w:pPr>
        <w:pStyle w:val="ListParagraph"/>
        <w:ind w:left="405"/>
      </w:pPr>
      <w:r>
        <w:t xml:space="preserve">Then, we’ll add in the step that we saw in the Snippet Generator to wait on the web hook that we created.  Add the lines in bold at the end of the </w:t>
      </w:r>
      <w:r w:rsidRPr="0053083E">
        <w:rPr>
          <w:b/>
        </w:rPr>
        <w:t>Analysis</w:t>
      </w:r>
      <w:r>
        <w:t xml:space="preserve"> stage.  (Note that we are wrapping this in a Jenkins timeout step just to ensure that we don’t get stuck waiting on a hung server or other issue.)</w:t>
      </w:r>
    </w:p>
    <w:p w14:paraId="20220D68" w14:textId="77777777" w:rsidR="0053083E" w:rsidRDefault="0053083E" w:rsidP="0053083E">
      <w:pPr>
        <w:pStyle w:val="ListParagraph"/>
        <w:ind w:left="405"/>
      </w:pPr>
    </w:p>
    <w:p w14:paraId="55691FED" w14:textId="0F0C0EF3" w:rsidR="00815CCE" w:rsidRDefault="00815CCE">
      <w:r>
        <w:br w:type="page"/>
      </w:r>
    </w:p>
    <w:p w14:paraId="5CA63F37" w14:textId="77777777" w:rsidR="0053083E" w:rsidRDefault="0053083E" w:rsidP="0053083E">
      <w:pPr>
        <w:pStyle w:val="ListParagraph"/>
        <w:ind w:left="405"/>
      </w:pPr>
    </w:p>
    <w:p w14:paraId="3CFABC70" w14:textId="77777777" w:rsidR="0053083E" w:rsidRDefault="00A96EAA" w:rsidP="00815CCE">
      <w:pPr>
        <w:pStyle w:val="ListParagraph"/>
        <w:ind w:left="2880"/>
      </w:pPr>
      <w:r>
        <w:rPr>
          <w:noProof/>
        </w:rPr>
        <mc:AlternateContent>
          <mc:Choice Requires="wps">
            <w:drawing>
              <wp:anchor distT="0" distB="0" distL="114300" distR="114300" simplePos="0" relativeHeight="251678720" behindDoc="0" locked="0" layoutInCell="1" allowOverlap="1" wp14:anchorId="249BF063" wp14:editId="65824878">
                <wp:simplePos x="0" y="0"/>
                <wp:positionH relativeFrom="column">
                  <wp:posOffset>689548</wp:posOffset>
                </wp:positionH>
                <wp:positionV relativeFrom="paragraph">
                  <wp:posOffset>57900</wp:posOffset>
                </wp:positionV>
                <wp:extent cx="5778208" cy="2895600"/>
                <wp:effectExtent l="0" t="0" r="13335" b="12700"/>
                <wp:wrapNone/>
                <wp:docPr id="150" name="Rectangle 150"/>
                <wp:cNvGraphicFramePr/>
                <a:graphic xmlns:a="http://schemas.openxmlformats.org/drawingml/2006/main">
                  <a:graphicData uri="http://schemas.microsoft.com/office/word/2010/wordprocessingShape">
                    <wps:wsp>
                      <wps:cNvSpPr/>
                      <wps:spPr>
                        <a:xfrm>
                          <a:off x="0" y="0"/>
                          <a:ext cx="5778208" cy="28956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0BCEA" id="Rectangle 150" o:spid="_x0000_s1026" style="position:absolute;margin-left:54.3pt;margin-top:4.55pt;width:455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" filled="f" strokecolor="black [3213]" strokeweight="1pt"/>
            </w:pict>
          </mc:Fallback>
        </mc:AlternateContent>
      </w:r>
    </w:p>
    <w:p w14:paraId="7A1BD965" w14:textId="77777777" w:rsidR="00B405B4" w:rsidRDefault="0065710C" w:rsidP="00815CCE">
      <w:pPr>
        <w:pStyle w:val="ListParagraph"/>
        <w:ind w:left="1845"/>
      </w:pPr>
      <w:r w:rsidRPr="0065710C">
        <w:t>stage('Analysis')</w:t>
      </w:r>
    </w:p>
    <w:p w14:paraId="196FE730" w14:textId="77777777" w:rsidR="0053083E" w:rsidRDefault="0053083E" w:rsidP="00815CCE">
      <w:pPr>
        <w:pStyle w:val="ListParagraph"/>
        <w:ind w:left="1845"/>
      </w:pPr>
      <w:r>
        <w:t xml:space="preserve"> {</w:t>
      </w:r>
    </w:p>
    <w:p w14:paraId="7504DAB3" w14:textId="77777777" w:rsidR="000D366F" w:rsidRPr="000D366F" w:rsidRDefault="0053083E" w:rsidP="00815CCE">
      <w:pPr>
        <w:pStyle w:val="ListParagraph"/>
        <w:spacing w:after="0"/>
        <w:ind w:left="1845"/>
        <w:rPr>
          <w:sz w:val="24"/>
          <w:szCs w:val="24"/>
        </w:rPr>
      </w:pPr>
      <w:r w:rsidRPr="000D366F">
        <w:t xml:space="preserve">        </w:t>
      </w:r>
      <w:proofErr w:type="spellStart"/>
      <w:proofErr w:type="gramStart"/>
      <w:r w:rsidR="000D366F" w:rsidRPr="000D366F">
        <w:rPr>
          <w:sz w:val="24"/>
          <w:szCs w:val="24"/>
        </w:rPr>
        <w:t>withSonarQubeEnv</w:t>
      </w:r>
      <w:proofErr w:type="spellEnd"/>
      <w:r w:rsidR="000D366F" w:rsidRPr="000D366F">
        <w:rPr>
          <w:sz w:val="24"/>
          <w:szCs w:val="24"/>
        </w:rPr>
        <w:t>(</w:t>
      </w:r>
      <w:proofErr w:type="gramEnd"/>
      <w:r w:rsidR="000D366F" w:rsidRPr="000D366F">
        <w:rPr>
          <w:sz w:val="24"/>
          <w:szCs w:val="24"/>
        </w:rPr>
        <w:t xml:space="preserve">'Local SonarQube') {  </w:t>
      </w:r>
    </w:p>
    <w:p w14:paraId="5647030E" w14:textId="77777777" w:rsidR="000D366F" w:rsidRPr="000D366F" w:rsidRDefault="000D366F" w:rsidP="00815CCE">
      <w:pPr>
        <w:spacing w:after="0"/>
        <w:ind w:left="1440"/>
        <w:rPr>
          <w:sz w:val="24"/>
          <w:szCs w:val="24"/>
        </w:rPr>
      </w:pPr>
      <w:r w:rsidRPr="000D366F">
        <w:rPr>
          <w:sz w:val="24"/>
          <w:szCs w:val="24"/>
        </w:rPr>
        <w:t xml:space="preserve">                     </w:t>
      </w:r>
      <w:proofErr w:type="spellStart"/>
      <w:r w:rsidRPr="000D366F">
        <w:rPr>
          <w:sz w:val="24"/>
          <w:szCs w:val="24"/>
        </w:rPr>
        <w:t>sh</w:t>
      </w:r>
      <w:proofErr w:type="spellEnd"/>
      <w:r w:rsidRPr="000D366F">
        <w:rPr>
          <w:sz w:val="24"/>
          <w:szCs w:val="24"/>
        </w:rPr>
        <w:t xml:space="preserve"> "/opt/sonar-runner/bin/sonar-runner -X -e"</w:t>
      </w:r>
    </w:p>
    <w:p w14:paraId="7D4D1E01" w14:textId="77777777" w:rsidR="000D366F" w:rsidRPr="000D366F" w:rsidRDefault="000D366F" w:rsidP="00815CCE">
      <w:pPr>
        <w:spacing w:after="0"/>
        <w:ind w:left="1440"/>
        <w:rPr>
          <w:sz w:val="24"/>
          <w:szCs w:val="24"/>
        </w:rPr>
      </w:pPr>
      <w:r w:rsidRPr="000D366F">
        <w:rPr>
          <w:sz w:val="24"/>
          <w:szCs w:val="24"/>
        </w:rPr>
        <w:t xml:space="preserve">                }</w:t>
      </w:r>
    </w:p>
    <w:p w14:paraId="1284F81D" w14:textId="77777777" w:rsidR="0053083E" w:rsidRDefault="0053083E" w:rsidP="00815CCE">
      <w:pPr>
        <w:pStyle w:val="ListParagraph"/>
        <w:ind w:left="1845"/>
      </w:pPr>
      <w:r>
        <w:t xml:space="preserve">        </w:t>
      </w:r>
    </w:p>
    <w:p w14:paraId="122F2BCE" w14:textId="77777777" w:rsidR="0053083E" w:rsidRPr="0053083E" w:rsidRDefault="0053083E" w:rsidP="00815CCE">
      <w:pPr>
        <w:pStyle w:val="ListParagraph"/>
        <w:ind w:left="1845"/>
        <w:rPr>
          <w:b/>
          <w:sz w:val="24"/>
          <w:szCs w:val="24"/>
        </w:rPr>
      </w:pPr>
      <w:r w:rsidRPr="0053083E">
        <w:rPr>
          <w:b/>
          <w:sz w:val="24"/>
          <w:szCs w:val="24"/>
        </w:rPr>
        <w:t xml:space="preserve">        </w:t>
      </w:r>
      <w:proofErr w:type="gramStart"/>
      <w:r w:rsidRPr="0053083E">
        <w:rPr>
          <w:b/>
          <w:sz w:val="24"/>
          <w:szCs w:val="24"/>
        </w:rPr>
        <w:t>timeout(</w:t>
      </w:r>
      <w:proofErr w:type="gramEnd"/>
      <w:r w:rsidRPr="0053083E">
        <w:rPr>
          <w:b/>
          <w:sz w:val="24"/>
          <w:szCs w:val="24"/>
        </w:rPr>
        <w:t>time: 1, unit: 'HOURS') {</w:t>
      </w:r>
    </w:p>
    <w:p w14:paraId="36B04B50" w14:textId="77777777" w:rsidR="0053083E" w:rsidRPr="0053083E" w:rsidRDefault="0053083E" w:rsidP="00815CCE">
      <w:pPr>
        <w:pStyle w:val="ListParagraph"/>
        <w:ind w:left="1845"/>
        <w:rPr>
          <w:b/>
          <w:sz w:val="24"/>
          <w:szCs w:val="24"/>
        </w:rPr>
      </w:pPr>
      <w:r w:rsidRPr="0053083E">
        <w:rPr>
          <w:b/>
          <w:sz w:val="24"/>
          <w:szCs w:val="24"/>
        </w:rPr>
        <w:t xml:space="preserve">           def </w:t>
      </w:r>
      <w:proofErr w:type="spellStart"/>
      <w:r w:rsidRPr="0053083E">
        <w:rPr>
          <w:b/>
          <w:sz w:val="24"/>
          <w:szCs w:val="24"/>
        </w:rPr>
        <w:t>qg</w:t>
      </w:r>
      <w:proofErr w:type="spellEnd"/>
      <w:r w:rsidRPr="0053083E">
        <w:rPr>
          <w:b/>
          <w:sz w:val="24"/>
          <w:szCs w:val="24"/>
        </w:rPr>
        <w:t xml:space="preserve"> = </w:t>
      </w:r>
      <w:proofErr w:type="spellStart"/>
      <w:proofErr w:type="gramStart"/>
      <w:r w:rsidRPr="0053083E">
        <w:rPr>
          <w:b/>
          <w:sz w:val="24"/>
          <w:szCs w:val="24"/>
        </w:rPr>
        <w:t>waitForQualityGate</w:t>
      </w:r>
      <w:proofErr w:type="spellEnd"/>
      <w:r w:rsidRPr="0053083E">
        <w:rPr>
          <w:b/>
          <w:sz w:val="24"/>
          <w:szCs w:val="24"/>
        </w:rPr>
        <w:t>(</w:t>
      </w:r>
      <w:proofErr w:type="gramEnd"/>
      <w:r w:rsidRPr="0053083E">
        <w:rPr>
          <w:b/>
          <w:sz w:val="24"/>
          <w:szCs w:val="24"/>
        </w:rPr>
        <w:t>)</w:t>
      </w:r>
    </w:p>
    <w:p w14:paraId="24460EDC" w14:textId="77777777" w:rsidR="0053083E" w:rsidRPr="0053083E" w:rsidRDefault="0053083E" w:rsidP="00815CCE">
      <w:pPr>
        <w:pStyle w:val="ListParagraph"/>
        <w:ind w:left="1845"/>
        <w:rPr>
          <w:b/>
          <w:sz w:val="24"/>
          <w:szCs w:val="24"/>
        </w:rPr>
      </w:pPr>
      <w:r w:rsidRPr="0053083E">
        <w:rPr>
          <w:b/>
          <w:sz w:val="24"/>
          <w:szCs w:val="24"/>
        </w:rPr>
        <w:t xml:space="preserve">           if (</w:t>
      </w:r>
      <w:proofErr w:type="spellStart"/>
      <w:proofErr w:type="gramStart"/>
      <w:r w:rsidRPr="0053083E">
        <w:rPr>
          <w:b/>
          <w:sz w:val="24"/>
          <w:szCs w:val="24"/>
        </w:rPr>
        <w:t>qg.status</w:t>
      </w:r>
      <w:proofErr w:type="spellEnd"/>
      <w:proofErr w:type="gramEnd"/>
      <w:r w:rsidRPr="0053083E">
        <w:rPr>
          <w:b/>
          <w:sz w:val="24"/>
          <w:szCs w:val="24"/>
        </w:rPr>
        <w:t xml:space="preserve"> != 'OK') {</w:t>
      </w:r>
    </w:p>
    <w:p w14:paraId="2EB4DCBF" w14:textId="77777777" w:rsidR="0053083E" w:rsidRPr="0053083E" w:rsidRDefault="0053083E" w:rsidP="00815CCE">
      <w:pPr>
        <w:pStyle w:val="ListParagraph"/>
        <w:ind w:left="1845"/>
        <w:rPr>
          <w:b/>
          <w:sz w:val="24"/>
          <w:szCs w:val="24"/>
        </w:rPr>
      </w:pPr>
      <w:r w:rsidRPr="0053083E">
        <w:rPr>
          <w:b/>
          <w:sz w:val="24"/>
          <w:szCs w:val="24"/>
        </w:rPr>
        <w:t xml:space="preserve">                error "Pipeline aborted due to quality gate failure: ${</w:t>
      </w:r>
      <w:proofErr w:type="spellStart"/>
      <w:proofErr w:type="gramStart"/>
      <w:r w:rsidRPr="0053083E">
        <w:rPr>
          <w:b/>
          <w:sz w:val="24"/>
          <w:szCs w:val="24"/>
        </w:rPr>
        <w:t>qg.status</w:t>
      </w:r>
      <w:proofErr w:type="spellEnd"/>
      <w:proofErr w:type="gramEnd"/>
      <w:r w:rsidRPr="0053083E">
        <w:rPr>
          <w:b/>
          <w:sz w:val="24"/>
          <w:szCs w:val="24"/>
        </w:rPr>
        <w:t>}"</w:t>
      </w:r>
    </w:p>
    <w:p w14:paraId="6B856885" w14:textId="77777777" w:rsidR="0053083E" w:rsidRPr="0053083E" w:rsidRDefault="0053083E" w:rsidP="00815CCE">
      <w:pPr>
        <w:pStyle w:val="ListParagraph"/>
        <w:ind w:left="1845"/>
        <w:rPr>
          <w:b/>
          <w:sz w:val="24"/>
          <w:szCs w:val="24"/>
        </w:rPr>
      </w:pPr>
      <w:r w:rsidRPr="0053083E">
        <w:rPr>
          <w:b/>
          <w:sz w:val="24"/>
          <w:szCs w:val="24"/>
        </w:rPr>
        <w:t xml:space="preserve">           }</w:t>
      </w:r>
    </w:p>
    <w:p w14:paraId="7807AE0C" w14:textId="77777777" w:rsidR="0053083E" w:rsidRPr="0053083E" w:rsidRDefault="0053083E" w:rsidP="00815CCE">
      <w:pPr>
        <w:pStyle w:val="ListParagraph"/>
        <w:ind w:left="1845"/>
        <w:rPr>
          <w:b/>
          <w:sz w:val="24"/>
          <w:szCs w:val="24"/>
        </w:rPr>
      </w:pPr>
      <w:r w:rsidRPr="0053083E">
        <w:rPr>
          <w:b/>
          <w:sz w:val="24"/>
          <w:szCs w:val="24"/>
        </w:rPr>
        <w:t xml:space="preserve">        }</w:t>
      </w:r>
    </w:p>
    <w:p w14:paraId="59AD0CC0" w14:textId="77777777" w:rsidR="0053083E" w:rsidRDefault="0053083E" w:rsidP="00815CCE">
      <w:pPr>
        <w:pStyle w:val="ListParagraph"/>
        <w:ind w:left="1845"/>
      </w:pPr>
      <w:r>
        <w:t xml:space="preserve">    }</w:t>
      </w:r>
    </w:p>
    <w:p w14:paraId="5ECF0E78" w14:textId="77777777" w:rsidR="0053083E" w:rsidRDefault="0053083E" w:rsidP="0053083E"/>
    <w:p w14:paraId="36993E07" w14:textId="77777777" w:rsidR="00815CCE" w:rsidRDefault="00815CCE" w:rsidP="00815CCE">
      <w:pPr>
        <w:pStyle w:val="ListParagraph"/>
      </w:pPr>
    </w:p>
    <w:p w14:paraId="486B00F0" w14:textId="06CE622E" w:rsidR="0053083E" w:rsidRDefault="004E4EDF" w:rsidP="004E4EDF">
      <w:pPr>
        <w:pStyle w:val="ListParagraph"/>
        <w:numPr>
          <w:ilvl w:val="0"/>
          <w:numId w:val="5"/>
        </w:numPr>
      </w:pPr>
      <w:r>
        <w:t xml:space="preserve">There is one other item we want to add </w:t>
      </w:r>
      <w:proofErr w:type="gramStart"/>
      <w:r>
        <w:t>in to</w:t>
      </w:r>
      <w:proofErr w:type="gramEnd"/>
      <w:r>
        <w:t xml:space="preserve"> our </w:t>
      </w:r>
      <w:r w:rsidRPr="004E4EDF">
        <w:rPr>
          <w:b/>
        </w:rPr>
        <w:t xml:space="preserve">Analysis </w:t>
      </w:r>
      <w:r>
        <w:t xml:space="preserve">stage - code coverage using a tool called </w:t>
      </w:r>
      <w:proofErr w:type="spellStart"/>
      <w:r w:rsidRPr="004E4EDF">
        <w:rPr>
          <w:b/>
        </w:rPr>
        <w:t>Jacoco</w:t>
      </w:r>
      <w:proofErr w:type="spellEnd"/>
      <w:r>
        <w:t xml:space="preserve">. For expediency, we’ll just add in the code here since we’ve discussed </w:t>
      </w:r>
      <w:r w:rsidR="00BF181A">
        <w:t xml:space="preserve">it </w:t>
      </w:r>
      <w:r>
        <w:t xml:space="preserve">in the lecture.  You can find this code in the desktop </w:t>
      </w:r>
      <w:r w:rsidRPr="004E4EDF">
        <w:rPr>
          <w:b/>
        </w:rPr>
        <w:t xml:space="preserve">Analysis </w:t>
      </w:r>
      <w:r>
        <w:t xml:space="preserve">file.  </w:t>
      </w:r>
      <w:proofErr w:type="gramStart"/>
      <w:r>
        <w:t>So</w:t>
      </w:r>
      <w:proofErr w:type="gramEnd"/>
      <w:r>
        <w:t xml:space="preserve"> you can copy and paste it between the sonar-runner invocation and the</w:t>
      </w:r>
      <w:r w:rsidR="00620C6C">
        <w:t>n</w:t>
      </w:r>
      <w:r>
        <w:t xml:space="preserve"> wait for the quality gate.  Add the lines in bold below into your code.</w:t>
      </w:r>
    </w:p>
    <w:p w14:paraId="4C0FCDE1" w14:textId="77777777" w:rsidR="000D366F" w:rsidRDefault="000D366F" w:rsidP="000D366F">
      <w:pPr>
        <w:pStyle w:val="ListParagraph"/>
        <w:spacing w:after="0"/>
        <w:rPr>
          <w:b/>
          <w:sz w:val="24"/>
          <w:szCs w:val="24"/>
        </w:rPr>
      </w:pPr>
    </w:p>
    <w:p w14:paraId="5E7CA26A" w14:textId="153E018E" w:rsidR="006265DC" w:rsidRDefault="000D366F" w:rsidP="000D366F">
      <w:pPr>
        <w:pStyle w:val="ListParagraph"/>
        <w:spacing w:after="0"/>
        <w:ind w:firstLine="720"/>
      </w:pPr>
      <w:r w:rsidRPr="000D366F">
        <w:t xml:space="preserve">    </w:t>
      </w:r>
    </w:p>
    <w:p w14:paraId="6E6F9B70" w14:textId="77777777" w:rsidR="006265DC" w:rsidRDefault="006265DC" w:rsidP="000D366F">
      <w:pPr>
        <w:pStyle w:val="ListParagraph"/>
        <w:spacing w:after="0"/>
        <w:ind w:firstLine="720"/>
      </w:pPr>
    </w:p>
    <w:p w14:paraId="4AAB1D36" w14:textId="77777777" w:rsidR="000D366F" w:rsidRPr="000D366F" w:rsidRDefault="006265DC" w:rsidP="000D366F">
      <w:pPr>
        <w:pStyle w:val="ListParagraph"/>
        <w:spacing w:after="0"/>
        <w:ind w:firstLine="720"/>
      </w:pPr>
      <w:r>
        <w:rPr>
          <w:noProof/>
        </w:rPr>
        <mc:AlternateContent>
          <mc:Choice Requires="wps">
            <w:drawing>
              <wp:anchor distT="0" distB="0" distL="114300" distR="114300" simplePos="0" relativeHeight="251717632" behindDoc="0" locked="0" layoutInCell="1" allowOverlap="1" wp14:anchorId="7E91967B" wp14:editId="3246D822">
                <wp:simplePos x="0" y="0"/>
                <wp:positionH relativeFrom="margin">
                  <wp:posOffset>781050</wp:posOffset>
                </wp:positionH>
                <wp:positionV relativeFrom="paragraph">
                  <wp:posOffset>-207645</wp:posOffset>
                </wp:positionV>
                <wp:extent cx="6286500" cy="3514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6286500" cy="35147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2AEC" id="Rectangle 151" o:spid="_x0000_s1026" style="position:absolute;margin-left:61.5pt;margin-top:-16.35pt;width:495pt;height:27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" filled="f" strokecolor="black [3213]" strokeweight="1pt">
                <w10:wrap anchorx="margin"/>
              </v:rect>
            </w:pict>
          </mc:Fallback>
        </mc:AlternateContent>
      </w:r>
      <w:r w:rsidR="000D366F" w:rsidRPr="000D366F">
        <w:t xml:space="preserve"> </w:t>
      </w:r>
      <w:proofErr w:type="spellStart"/>
      <w:proofErr w:type="gramStart"/>
      <w:r w:rsidR="000D366F" w:rsidRPr="000D366F">
        <w:t>withSonarQubeEnv</w:t>
      </w:r>
      <w:proofErr w:type="spellEnd"/>
      <w:r w:rsidR="000D366F" w:rsidRPr="000D366F">
        <w:t>(</w:t>
      </w:r>
      <w:proofErr w:type="gramEnd"/>
      <w:r w:rsidR="000D366F" w:rsidRPr="000D366F">
        <w:t xml:space="preserve">'Local SonarQube') {  </w:t>
      </w:r>
    </w:p>
    <w:p w14:paraId="218C6E78" w14:textId="77777777" w:rsidR="000D366F" w:rsidRPr="000D366F" w:rsidRDefault="000D366F" w:rsidP="000D366F">
      <w:pPr>
        <w:pStyle w:val="ListParagraph"/>
        <w:spacing w:after="0"/>
      </w:pPr>
      <w:r w:rsidRPr="000D366F">
        <w:t xml:space="preserve">                      </w:t>
      </w:r>
      <w:proofErr w:type="spellStart"/>
      <w:r w:rsidRPr="000D366F">
        <w:t>sh</w:t>
      </w:r>
      <w:proofErr w:type="spellEnd"/>
      <w:r w:rsidRPr="000D366F">
        <w:t xml:space="preserve"> "/opt/sonar-runner/bin/sonar-runner -X -e"</w:t>
      </w:r>
    </w:p>
    <w:p w14:paraId="2376C0DF" w14:textId="77777777" w:rsidR="000D366F" w:rsidRPr="000D366F" w:rsidRDefault="000D366F" w:rsidP="000D366F">
      <w:pPr>
        <w:pStyle w:val="ListParagraph"/>
        <w:spacing w:after="0"/>
      </w:pPr>
      <w:r w:rsidRPr="000D366F">
        <w:t xml:space="preserve">                    }</w:t>
      </w:r>
    </w:p>
    <w:p w14:paraId="1DD1E53C" w14:textId="77777777" w:rsidR="004E4EDF" w:rsidRDefault="004E4EDF" w:rsidP="004E4EDF">
      <w:pPr>
        <w:spacing w:after="0"/>
        <w:ind w:left="1440"/>
      </w:pPr>
      <w:r>
        <w:t xml:space="preserve">        </w:t>
      </w:r>
    </w:p>
    <w:p w14:paraId="1853E772" w14:textId="77777777" w:rsidR="004E4EDF" w:rsidRPr="004E4EDF" w:rsidRDefault="004E4EDF" w:rsidP="004E4EDF">
      <w:pPr>
        <w:spacing w:after="0"/>
        <w:ind w:left="1440"/>
        <w:rPr>
          <w:b/>
          <w:sz w:val="24"/>
          <w:szCs w:val="24"/>
        </w:rPr>
      </w:pPr>
      <w:r>
        <w:t xml:space="preserve">        </w:t>
      </w:r>
      <w:proofErr w:type="gramStart"/>
      <w:r w:rsidRPr="004E4EDF">
        <w:rPr>
          <w:b/>
          <w:sz w:val="24"/>
          <w:szCs w:val="24"/>
        </w:rPr>
        <w:t>step(</w:t>
      </w:r>
      <w:proofErr w:type="gramEnd"/>
      <w:r w:rsidRPr="004E4EDF">
        <w:rPr>
          <w:b/>
          <w:sz w:val="24"/>
          <w:szCs w:val="24"/>
        </w:rPr>
        <w:t>[$class: '</w:t>
      </w:r>
      <w:proofErr w:type="spellStart"/>
      <w:r w:rsidRPr="004E4EDF">
        <w:rPr>
          <w:b/>
          <w:sz w:val="24"/>
          <w:szCs w:val="24"/>
        </w:rPr>
        <w:t>JacocoPublisher</w:t>
      </w:r>
      <w:proofErr w:type="spellEnd"/>
      <w:r w:rsidRPr="004E4EDF">
        <w:rPr>
          <w:b/>
          <w:sz w:val="24"/>
          <w:szCs w:val="24"/>
        </w:rPr>
        <w:t>',</w:t>
      </w:r>
    </w:p>
    <w:p w14:paraId="65E2C02D"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execPattern</w:t>
      </w:r>
      <w:proofErr w:type="spellEnd"/>
      <w:r w:rsidRPr="004E4EDF">
        <w:rPr>
          <w:b/>
          <w:sz w:val="24"/>
          <w:szCs w:val="24"/>
        </w:rPr>
        <w:t>:'**/*</w:t>
      </w:r>
      <w:proofErr w:type="gramStart"/>
      <w:r w:rsidRPr="004E4EDF">
        <w:rPr>
          <w:b/>
          <w:sz w:val="24"/>
          <w:szCs w:val="24"/>
        </w:rPr>
        <w:t>*.exec</w:t>
      </w:r>
      <w:proofErr w:type="gramEnd"/>
      <w:r w:rsidRPr="004E4EDF">
        <w:rPr>
          <w:b/>
          <w:sz w:val="24"/>
          <w:szCs w:val="24"/>
        </w:rPr>
        <w:t>',</w:t>
      </w:r>
    </w:p>
    <w:p w14:paraId="46F36E4A"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classPattern</w:t>
      </w:r>
      <w:proofErr w:type="spellEnd"/>
      <w:r w:rsidRPr="004E4EDF">
        <w:rPr>
          <w:b/>
          <w:sz w:val="24"/>
          <w:szCs w:val="24"/>
        </w:rPr>
        <w:t>: '**/classes/main/com/demo/</w:t>
      </w:r>
      <w:proofErr w:type="gramStart"/>
      <w:r w:rsidRPr="004E4EDF">
        <w:rPr>
          <w:b/>
          <w:sz w:val="24"/>
          <w:szCs w:val="24"/>
        </w:rPr>
        <w:t>util,*</w:t>
      </w:r>
      <w:proofErr w:type="gramEnd"/>
      <w:r w:rsidRPr="004E4EDF">
        <w:rPr>
          <w:b/>
          <w:sz w:val="24"/>
          <w:szCs w:val="24"/>
        </w:rPr>
        <w:t>*/classes/main/com/demo/</w:t>
      </w:r>
      <w:proofErr w:type="spellStart"/>
      <w:r w:rsidRPr="004E4EDF">
        <w:rPr>
          <w:b/>
          <w:sz w:val="24"/>
          <w:szCs w:val="24"/>
        </w:rPr>
        <w:t>dao</w:t>
      </w:r>
      <w:proofErr w:type="spellEnd"/>
      <w:r w:rsidRPr="004E4EDF">
        <w:rPr>
          <w:b/>
          <w:sz w:val="24"/>
          <w:szCs w:val="24"/>
        </w:rPr>
        <w:t>',</w:t>
      </w:r>
    </w:p>
    <w:p w14:paraId="03DAF4F6"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sourcePattern</w:t>
      </w:r>
      <w:proofErr w:type="spellEnd"/>
      <w:r w:rsidRPr="004E4EDF">
        <w:rPr>
          <w:b/>
          <w:sz w:val="24"/>
          <w:szCs w:val="24"/>
        </w:rPr>
        <w:t>: '**/</w:t>
      </w:r>
      <w:proofErr w:type="spellStart"/>
      <w:r w:rsidRPr="004E4EDF">
        <w:rPr>
          <w:b/>
          <w:sz w:val="24"/>
          <w:szCs w:val="24"/>
        </w:rPr>
        <w:t>src</w:t>
      </w:r>
      <w:proofErr w:type="spellEnd"/>
      <w:r w:rsidRPr="004E4EDF">
        <w:rPr>
          <w:b/>
          <w:sz w:val="24"/>
          <w:szCs w:val="24"/>
        </w:rPr>
        <w:t>/main/java/com/demo/</w:t>
      </w:r>
      <w:proofErr w:type="gramStart"/>
      <w:r w:rsidRPr="004E4EDF">
        <w:rPr>
          <w:b/>
          <w:sz w:val="24"/>
          <w:szCs w:val="24"/>
        </w:rPr>
        <w:t>util,*</w:t>
      </w:r>
      <w:proofErr w:type="gramEnd"/>
      <w:r w:rsidRPr="004E4EDF">
        <w:rPr>
          <w:b/>
          <w:sz w:val="24"/>
          <w:szCs w:val="24"/>
        </w:rPr>
        <w:t>*/</w:t>
      </w:r>
      <w:proofErr w:type="spellStart"/>
      <w:r w:rsidRPr="004E4EDF">
        <w:rPr>
          <w:b/>
          <w:sz w:val="24"/>
          <w:szCs w:val="24"/>
        </w:rPr>
        <w:t>src</w:t>
      </w:r>
      <w:proofErr w:type="spellEnd"/>
      <w:r w:rsidRPr="004E4EDF">
        <w:rPr>
          <w:b/>
          <w:sz w:val="24"/>
          <w:szCs w:val="24"/>
        </w:rPr>
        <w:t>/main/java/com/demo/</w:t>
      </w:r>
      <w:proofErr w:type="spellStart"/>
      <w:r w:rsidRPr="004E4EDF">
        <w:rPr>
          <w:b/>
          <w:sz w:val="24"/>
          <w:szCs w:val="24"/>
        </w:rPr>
        <w:t>dao</w:t>
      </w:r>
      <w:proofErr w:type="spellEnd"/>
      <w:r w:rsidRPr="004E4EDF">
        <w:rPr>
          <w:b/>
          <w:sz w:val="24"/>
          <w:szCs w:val="24"/>
        </w:rPr>
        <w:t>',</w:t>
      </w:r>
    </w:p>
    <w:p w14:paraId="01F44050" w14:textId="77777777" w:rsidR="004E4EDF" w:rsidRPr="004E4EDF" w:rsidRDefault="004E4EDF" w:rsidP="004E4EDF">
      <w:pPr>
        <w:spacing w:after="0"/>
        <w:ind w:left="1440"/>
        <w:rPr>
          <w:b/>
          <w:sz w:val="24"/>
          <w:szCs w:val="24"/>
        </w:rPr>
      </w:pPr>
      <w:r w:rsidRPr="004E4EDF">
        <w:rPr>
          <w:b/>
          <w:sz w:val="24"/>
          <w:szCs w:val="24"/>
        </w:rPr>
        <w:t xml:space="preserve">            </w:t>
      </w:r>
      <w:proofErr w:type="spellStart"/>
      <w:r w:rsidRPr="004E4EDF">
        <w:rPr>
          <w:b/>
          <w:sz w:val="24"/>
          <w:szCs w:val="24"/>
        </w:rPr>
        <w:t>exclusionPattern</w:t>
      </w:r>
      <w:proofErr w:type="spellEnd"/>
      <w:r w:rsidRPr="004E4EDF">
        <w:rPr>
          <w:b/>
          <w:sz w:val="24"/>
          <w:szCs w:val="24"/>
        </w:rPr>
        <w:t>: '**/*Test*.class'])</w:t>
      </w:r>
    </w:p>
    <w:p w14:paraId="1253E05B" w14:textId="77777777" w:rsidR="004E4EDF" w:rsidRPr="004E4EDF" w:rsidRDefault="004E4EDF" w:rsidP="004E4EDF">
      <w:pPr>
        <w:spacing w:after="0"/>
        <w:ind w:left="1440"/>
        <w:rPr>
          <w:b/>
          <w:sz w:val="24"/>
          <w:szCs w:val="24"/>
        </w:rPr>
      </w:pPr>
    </w:p>
    <w:p w14:paraId="36D2CBBE" w14:textId="77777777" w:rsidR="004E4EDF" w:rsidRDefault="004E4EDF" w:rsidP="004E4EDF">
      <w:pPr>
        <w:spacing w:after="0"/>
        <w:ind w:left="1440"/>
      </w:pPr>
      <w:r>
        <w:t xml:space="preserve">        </w:t>
      </w:r>
    </w:p>
    <w:p w14:paraId="4FDF09D8" w14:textId="77777777" w:rsidR="004E4EDF" w:rsidRDefault="004E4EDF" w:rsidP="004E4EDF">
      <w:pPr>
        <w:spacing w:after="0"/>
        <w:ind w:left="1440"/>
      </w:pPr>
      <w:r>
        <w:t xml:space="preserve">        </w:t>
      </w:r>
      <w:proofErr w:type="gramStart"/>
      <w:r>
        <w:t>timeout(</w:t>
      </w:r>
      <w:proofErr w:type="gramEnd"/>
      <w:r>
        <w:t>time: 1, unit: 'HOURS') {</w:t>
      </w:r>
    </w:p>
    <w:p w14:paraId="3A898ACC" w14:textId="77777777" w:rsidR="004E4EDF" w:rsidRDefault="004E4EDF" w:rsidP="004E4EDF">
      <w:pPr>
        <w:spacing w:after="0"/>
        <w:ind w:left="1440"/>
      </w:pPr>
      <w:r>
        <w:t xml:space="preserve">           def </w:t>
      </w:r>
      <w:proofErr w:type="spellStart"/>
      <w:r>
        <w:t>qg</w:t>
      </w:r>
      <w:proofErr w:type="spellEnd"/>
      <w:r>
        <w:t xml:space="preserve"> = </w:t>
      </w:r>
      <w:proofErr w:type="spellStart"/>
      <w:proofErr w:type="gramStart"/>
      <w:r>
        <w:t>waitForQualityGate</w:t>
      </w:r>
      <w:proofErr w:type="spellEnd"/>
      <w:r>
        <w:t>(</w:t>
      </w:r>
      <w:proofErr w:type="gramEnd"/>
      <w:r>
        <w:t>)</w:t>
      </w:r>
    </w:p>
    <w:p w14:paraId="499E7A18" w14:textId="77777777" w:rsidR="004E4EDF" w:rsidRDefault="004E4EDF" w:rsidP="004E4EDF">
      <w:pPr>
        <w:spacing w:after="0"/>
        <w:ind w:left="1440"/>
      </w:pPr>
      <w:r>
        <w:t xml:space="preserve">           if (</w:t>
      </w:r>
      <w:proofErr w:type="spellStart"/>
      <w:proofErr w:type="gramStart"/>
      <w:r>
        <w:t>qg.status</w:t>
      </w:r>
      <w:proofErr w:type="spellEnd"/>
      <w:proofErr w:type="gramEnd"/>
      <w:r>
        <w:t xml:space="preserve"> != 'OK') {</w:t>
      </w:r>
    </w:p>
    <w:p w14:paraId="5FBEB738" w14:textId="77777777" w:rsidR="004E4EDF" w:rsidRDefault="004E4EDF" w:rsidP="004E4EDF">
      <w:pPr>
        <w:spacing w:after="0"/>
        <w:ind w:left="1440"/>
      </w:pPr>
      <w:r>
        <w:t xml:space="preserve">                error "Pipeline aborted due to quality gate failure: ${</w:t>
      </w:r>
      <w:proofErr w:type="spellStart"/>
      <w:proofErr w:type="gramStart"/>
      <w:r>
        <w:t>qg.status</w:t>
      </w:r>
      <w:proofErr w:type="spellEnd"/>
      <w:proofErr w:type="gramEnd"/>
      <w:r>
        <w:t>}"</w:t>
      </w:r>
    </w:p>
    <w:p w14:paraId="3287CAA4" w14:textId="77777777" w:rsidR="004E4EDF" w:rsidRDefault="004E4EDF" w:rsidP="004E4EDF">
      <w:pPr>
        <w:spacing w:after="0"/>
        <w:ind w:left="1440"/>
      </w:pPr>
      <w:r>
        <w:t xml:space="preserve">           }</w:t>
      </w:r>
    </w:p>
    <w:p w14:paraId="1E75D39E" w14:textId="77777777" w:rsidR="004E4EDF" w:rsidRDefault="004E4EDF" w:rsidP="004E4EDF">
      <w:pPr>
        <w:spacing w:after="0"/>
        <w:ind w:left="1440"/>
      </w:pPr>
      <w:r>
        <w:t xml:space="preserve">        }</w:t>
      </w:r>
    </w:p>
    <w:p w14:paraId="2944064D" w14:textId="77777777" w:rsidR="004E4EDF" w:rsidRDefault="004E4EDF" w:rsidP="004E4EDF"/>
    <w:p w14:paraId="31B290C4" w14:textId="77777777" w:rsidR="004E4EDF" w:rsidRDefault="009228C6" w:rsidP="004E4EDF">
      <w:pPr>
        <w:pStyle w:val="ListParagraph"/>
        <w:numPr>
          <w:ilvl w:val="0"/>
          <w:numId w:val="5"/>
        </w:numPr>
      </w:pPr>
      <w:r w:rsidRPr="009228C6">
        <w:rPr>
          <w:b/>
        </w:rPr>
        <w:t xml:space="preserve">Save </w:t>
      </w:r>
      <w:r>
        <w:t xml:space="preserve">your changes and </w:t>
      </w:r>
      <w:r w:rsidRPr="009228C6">
        <w:rPr>
          <w:b/>
        </w:rPr>
        <w:t>Build Now</w:t>
      </w:r>
      <w:r>
        <w:t>.  After this, you’ll have another stage in the pipeline in your stage view.</w:t>
      </w:r>
    </w:p>
    <w:p w14:paraId="2A686C0C" w14:textId="77777777" w:rsidR="009228C6" w:rsidRDefault="009228C6" w:rsidP="009228C6">
      <w:r>
        <w:rPr>
          <w:noProof/>
        </w:rPr>
        <w:lastRenderedPageBreak/>
        <w:drawing>
          <wp:inline distT="0" distB="0" distL="0" distR="0" wp14:anchorId="62DE561C" wp14:editId="069A4E23">
            <wp:extent cx="6858000" cy="1457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57960"/>
                    </a:xfrm>
                    <a:prstGeom prst="rect">
                      <a:avLst/>
                    </a:prstGeom>
                  </pic:spPr>
                </pic:pic>
              </a:graphicData>
            </a:graphic>
          </wp:inline>
        </w:drawing>
      </w:r>
    </w:p>
    <w:p w14:paraId="0305CEB9" w14:textId="77777777" w:rsidR="009228C6" w:rsidRDefault="009228C6" w:rsidP="009228C6">
      <w:pPr>
        <w:pStyle w:val="ListParagraph"/>
        <w:numPr>
          <w:ilvl w:val="0"/>
          <w:numId w:val="5"/>
        </w:numPr>
      </w:pPr>
      <w:r>
        <w:t xml:space="preserve">You should also see some new symbols and links available to you that relate to SonarQube.  In the left-hand menu will be a link to </w:t>
      </w:r>
      <w:r w:rsidRPr="009228C6">
        <w:rPr>
          <w:b/>
        </w:rPr>
        <w:t>SonarQube</w:t>
      </w:r>
      <w:r>
        <w:t xml:space="preserve">.  Note the symbol next to it.  This same symbol should be next to your last build.   Click on either the symbol or the </w:t>
      </w:r>
      <w:r w:rsidRPr="009228C6">
        <w:rPr>
          <w:b/>
        </w:rPr>
        <w:t>SonarQube</w:t>
      </w:r>
      <w:r>
        <w:t xml:space="preserve"> link in the menu to go to the SonarQube analysis for this build.</w:t>
      </w:r>
    </w:p>
    <w:p w14:paraId="10D831D4" w14:textId="77777777" w:rsidR="009228C6" w:rsidRDefault="009228C6" w:rsidP="009228C6">
      <w:pPr>
        <w:rPr>
          <w:noProof/>
        </w:rPr>
      </w:pPr>
      <w:r>
        <w:rPr>
          <w:noProof/>
        </w:rPr>
        <w:drawing>
          <wp:inline distT="0" distB="0" distL="0" distR="0" wp14:anchorId="68B43FA6" wp14:editId="65FAA037">
            <wp:extent cx="2050168" cy="17430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6548" cy="1748500"/>
                    </a:xfrm>
                    <a:prstGeom prst="rect">
                      <a:avLst/>
                    </a:prstGeom>
                  </pic:spPr>
                </pic:pic>
              </a:graphicData>
            </a:graphic>
          </wp:inline>
        </w:drawing>
      </w:r>
      <w:r w:rsidRPr="009228C6">
        <w:rPr>
          <w:noProof/>
        </w:rPr>
        <w:t xml:space="preserve"> </w:t>
      </w:r>
      <w:r>
        <w:rPr>
          <w:noProof/>
        </w:rPr>
        <w:drawing>
          <wp:inline distT="0" distB="0" distL="0" distR="0" wp14:anchorId="5AE140CF" wp14:editId="0E803572">
            <wp:extent cx="4692314" cy="1733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2102" cy="1740861"/>
                    </a:xfrm>
                    <a:prstGeom prst="rect">
                      <a:avLst/>
                    </a:prstGeom>
                  </pic:spPr>
                </pic:pic>
              </a:graphicData>
            </a:graphic>
          </wp:inline>
        </w:drawing>
      </w:r>
    </w:p>
    <w:p w14:paraId="50FC4259" w14:textId="77777777" w:rsidR="009228C6" w:rsidRDefault="009228C6" w:rsidP="009228C6"/>
    <w:p w14:paraId="788A20E0" w14:textId="77777777" w:rsidR="009228C6" w:rsidRDefault="009228C6" w:rsidP="009228C6">
      <w:pPr>
        <w:pStyle w:val="ListParagraph"/>
        <w:numPr>
          <w:ilvl w:val="0"/>
          <w:numId w:val="5"/>
        </w:numPr>
      </w:pPr>
      <w:r>
        <w:t xml:space="preserve">When you are done clicking around in the SonarQube report, go back to the </w:t>
      </w:r>
      <w:r w:rsidRPr="009228C6">
        <w:rPr>
          <w:b/>
        </w:rPr>
        <w:t xml:space="preserve">Stage View </w:t>
      </w:r>
      <w:r>
        <w:t xml:space="preserve">page for </w:t>
      </w:r>
      <w:r w:rsidRPr="009228C6">
        <w:rPr>
          <w:b/>
        </w:rPr>
        <w:t>pipe1</w:t>
      </w:r>
      <w:r>
        <w:t xml:space="preserve"> (</w:t>
      </w:r>
      <w:r w:rsidRPr="009228C6">
        <w:t>http://localhost:8080/job/pipe1/</w:t>
      </w:r>
      <w:r>
        <w:t xml:space="preserve">). </w:t>
      </w:r>
      <w:r w:rsidR="00DF1E36">
        <w:t>Y</w:t>
      </w:r>
      <w:r>
        <w:t xml:space="preserve">ou may have noticed that in the SonarQube report we did not have line coverage information.  This is because we chose to add it separately for demo purpose.  However, you should now see a graph above the stage view, with the title </w:t>
      </w:r>
      <w:r w:rsidRPr="009228C6">
        <w:rPr>
          <w:b/>
        </w:rPr>
        <w:t>Code Coverage Trend</w:t>
      </w:r>
      <w:r>
        <w:t xml:space="preserve">, showing some info about line coverage.   </w:t>
      </w:r>
    </w:p>
    <w:p w14:paraId="661C3BB1" w14:textId="77777777" w:rsidR="009228C6" w:rsidRDefault="009228C6" w:rsidP="009228C6">
      <w:pPr>
        <w:pStyle w:val="ListParagraph"/>
      </w:pPr>
    </w:p>
    <w:p w14:paraId="642ADB20" w14:textId="77777777" w:rsidR="009228C6" w:rsidRDefault="009228C6" w:rsidP="009228C6">
      <w:pPr>
        <w:pStyle w:val="ListParagraph"/>
      </w:pPr>
      <w:r>
        <w:t xml:space="preserve">Click on that graph (or click the </w:t>
      </w:r>
      <w:r w:rsidR="00D400B0" w:rsidRPr="00D400B0">
        <w:rPr>
          <w:b/>
        </w:rPr>
        <w:t>Coverage Trend</w:t>
      </w:r>
      <w:r w:rsidR="00D400B0">
        <w:t xml:space="preserve"> link in the left-hand menu and click again on the larger graph that pops up).  You can now see more of the code coverage information for the project.  You can also click around and drill into the details.</w:t>
      </w:r>
    </w:p>
    <w:p w14:paraId="5B25550E" w14:textId="77777777" w:rsidR="00D400B0" w:rsidRDefault="00D400B0" w:rsidP="009228C6">
      <w:pPr>
        <w:pStyle w:val="ListParagraph"/>
      </w:pPr>
    </w:p>
    <w:p w14:paraId="423CF2A5" w14:textId="77777777" w:rsidR="00D400B0" w:rsidRDefault="00D400B0" w:rsidP="009228C6">
      <w:pPr>
        <w:pStyle w:val="ListParagraph"/>
        <w:rPr>
          <w:noProof/>
        </w:rPr>
      </w:pPr>
      <w:r>
        <w:rPr>
          <w:noProof/>
        </w:rPr>
        <w:drawing>
          <wp:inline distT="0" distB="0" distL="0" distR="0" wp14:anchorId="678F0DA2" wp14:editId="760AFB08">
            <wp:extent cx="1642311" cy="1200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3749" cy="1208509"/>
                    </a:xfrm>
                    <a:prstGeom prst="rect">
                      <a:avLst/>
                    </a:prstGeom>
                  </pic:spPr>
                </pic:pic>
              </a:graphicData>
            </a:graphic>
          </wp:inline>
        </w:drawing>
      </w:r>
      <w:r>
        <w:t xml:space="preserve"> </w:t>
      </w:r>
      <w:r w:rsidR="00DC5284">
        <w:rPr>
          <w:noProof/>
        </w:rPr>
        <w:t xml:space="preserve">  </w:t>
      </w:r>
      <w:r>
        <w:rPr>
          <w:noProof/>
        </w:rPr>
        <w:drawing>
          <wp:inline distT="0" distB="0" distL="0" distR="0" wp14:anchorId="1E4D536D" wp14:editId="17863745">
            <wp:extent cx="3929936" cy="1190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9936" cy="1190625"/>
                    </a:xfrm>
                    <a:prstGeom prst="rect">
                      <a:avLst/>
                    </a:prstGeom>
                  </pic:spPr>
                </pic:pic>
              </a:graphicData>
            </a:graphic>
          </wp:inline>
        </w:drawing>
      </w:r>
    </w:p>
    <w:p w14:paraId="4E369A2B" w14:textId="5574347B" w:rsidR="006E076E" w:rsidRDefault="00CD1DC4" w:rsidP="00CD1DC4">
      <w:pPr>
        <w:rPr>
          <w:noProof/>
        </w:rPr>
      </w:pPr>
      <w:r>
        <w:rPr>
          <w:noProof/>
        </w:rPr>
        <w:br w:type="page"/>
      </w:r>
    </w:p>
    <w:p w14:paraId="1BA58221" w14:textId="77777777" w:rsidR="006E076E" w:rsidRDefault="006E076E" w:rsidP="006E076E">
      <w:pPr>
        <w:rPr>
          <w:b/>
        </w:rPr>
      </w:pPr>
      <w:r>
        <w:rPr>
          <w:b/>
        </w:rPr>
        <w:lastRenderedPageBreak/>
        <w:t>Lab 5</w:t>
      </w:r>
      <w:r w:rsidRPr="00E957F0">
        <w:rPr>
          <w:b/>
        </w:rPr>
        <w:t xml:space="preserve"> </w:t>
      </w:r>
      <w:r>
        <w:rPr>
          <w:b/>
        </w:rPr>
        <w:t>–</w:t>
      </w:r>
      <w:r w:rsidRPr="00E957F0">
        <w:rPr>
          <w:b/>
        </w:rPr>
        <w:t xml:space="preserve"> </w:t>
      </w:r>
      <w:r>
        <w:rPr>
          <w:b/>
        </w:rPr>
        <w:t xml:space="preserve">Assembly </w:t>
      </w:r>
    </w:p>
    <w:p w14:paraId="377DFA5D" w14:textId="77777777" w:rsidR="006E076E" w:rsidRDefault="006E076E" w:rsidP="006E076E">
      <w:pPr>
        <w:rPr>
          <w:b/>
        </w:rPr>
      </w:pPr>
      <w:r>
        <w:rPr>
          <w:b/>
        </w:rPr>
        <w:t>Purpose:  In this lab, we’ll see how to parameterize our job and use the parameters in a function that is pulled in from GitHub to modify the version on an artifact that we produce.</w:t>
      </w:r>
    </w:p>
    <w:p w14:paraId="76FA9B79" w14:textId="77777777" w:rsidR="006E076E" w:rsidRDefault="00A96EAA" w:rsidP="006E076E">
      <w:pPr>
        <w:pStyle w:val="ListParagraph"/>
        <w:numPr>
          <w:ilvl w:val="0"/>
          <w:numId w:val="6"/>
        </w:numPr>
      </w:pPr>
      <w:r>
        <w:rPr>
          <w:noProof/>
        </w:rPr>
        <mc:AlternateContent>
          <mc:Choice Requires="wps">
            <w:drawing>
              <wp:anchor distT="0" distB="0" distL="114300" distR="114300" simplePos="0" relativeHeight="251682816" behindDoc="0" locked="0" layoutInCell="1" allowOverlap="1" wp14:anchorId="13030E29" wp14:editId="7743084B">
                <wp:simplePos x="0" y="0"/>
                <wp:positionH relativeFrom="column">
                  <wp:posOffset>314325</wp:posOffset>
                </wp:positionH>
                <wp:positionV relativeFrom="paragraph">
                  <wp:posOffset>429895</wp:posOffset>
                </wp:positionV>
                <wp:extent cx="5019675" cy="20383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019675" cy="2038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8F4B" id="Rectangle 152" o:spid="_x0000_s1026" style="position:absolute;margin-left:24.75pt;margin-top:33.85pt;width:395.25pt;height:1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" filled="f" strokecolor="black [3213]" strokeweight="1pt"/>
            </w:pict>
          </mc:Fallback>
        </mc:AlternateContent>
      </w:r>
      <w:r w:rsidR="006E076E">
        <w:t xml:space="preserve"> Start out by adding the empty stage definition for an </w:t>
      </w:r>
      <w:r w:rsidR="006E076E" w:rsidRPr="006E076E">
        <w:rPr>
          <w:b/>
        </w:rPr>
        <w:t xml:space="preserve">Assemble </w:t>
      </w:r>
      <w:r w:rsidR="006E076E">
        <w:t xml:space="preserve">stage in our pipeline code. This should come after the </w:t>
      </w:r>
      <w:r w:rsidR="006E076E" w:rsidRPr="006E076E">
        <w:rPr>
          <w:b/>
        </w:rPr>
        <w:t>Analysis</w:t>
      </w:r>
      <w:r w:rsidR="006E076E">
        <w:t xml:space="preserve"> stage but before the closing bracket.  Lines to add are shown in bold below.</w:t>
      </w:r>
    </w:p>
    <w:p w14:paraId="072B5B0F" w14:textId="77777777" w:rsidR="006E076E" w:rsidRDefault="006E076E" w:rsidP="006E076E">
      <w:pPr>
        <w:spacing w:after="0"/>
        <w:ind w:left="1440"/>
      </w:pPr>
      <w:r>
        <w:t xml:space="preserve">     if (</w:t>
      </w:r>
      <w:proofErr w:type="spellStart"/>
      <w:proofErr w:type="gramStart"/>
      <w:r>
        <w:t>qg.status</w:t>
      </w:r>
      <w:proofErr w:type="spellEnd"/>
      <w:proofErr w:type="gramEnd"/>
      <w:r>
        <w:t xml:space="preserve"> != 'OK') {</w:t>
      </w:r>
    </w:p>
    <w:p w14:paraId="255109B8" w14:textId="77777777" w:rsidR="006E076E" w:rsidRDefault="006E076E" w:rsidP="006E076E">
      <w:pPr>
        <w:spacing w:after="0"/>
        <w:ind w:left="1440"/>
      </w:pPr>
      <w:r>
        <w:t xml:space="preserve">           error "Pipeline aborted due to quality gate failure: ${</w:t>
      </w:r>
      <w:proofErr w:type="spellStart"/>
      <w:proofErr w:type="gramStart"/>
      <w:r>
        <w:t>qg.status</w:t>
      </w:r>
      <w:proofErr w:type="spellEnd"/>
      <w:proofErr w:type="gramEnd"/>
      <w:r>
        <w:t>}"</w:t>
      </w:r>
    </w:p>
    <w:p w14:paraId="30EEA552" w14:textId="77777777" w:rsidR="006E076E" w:rsidRDefault="006E076E" w:rsidP="006E076E">
      <w:pPr>
        <w:spacing w:after="0"/>
        <w:ind w:left="1440"/>
      </w:pPr>
      <w:r>
        <w:t xml:space="preserve">     }</w:t>
      </w:r>
    </w:p>
    <w:p w14:paraId="4E490D96" w14:textId="77777777" w:rsidR="006E076E" w:rsidRDefault="006E076E" w:rsidP="006E076E">
      <w:pPr>
        <w:spacing w:after="0"/>
      </w:pPr>
      <w:r>
        <w:t xml:space="preserve">                         }</w:t>
      </w:r>
    </w:p>
    <w:p w14:paraId="639B0251" w14:textId="77777777" w:rsidR="006E076E" w:rsidRPr="006E076E" w:rsidRDefault="006E076E" w:rsidP="006E076E">
      <w:pPr>
        <w:pStyle w:val="ListParagraph"/>
        <w:spacing w:after="0"/>
        <w:rPr>
          <w:sz w:val="24"/>
          <w:szCs w:val="24"/>
        </w:rPr>
      </w:pPr>
      <w:r w:rsidRPr="00313E0D">
        <w:rPr>
          <w:b/>
          <w:sz w:val="24"/>
          <w:szCs w:val="24"/>
        </w:rPr>
        <w:t xml:space="preserve">  </w:t>
      </w:r>
      <w:r w:rsidRPr="006E076E">
        <w:rPr>
          <w:sz w:val="24"/>
          <w:szCs w:val="24"/>
        </w:rPr>
        <w:t xml:space="preserve">   }</w:t>
      </w:r>
    </w:p>
    <w:p w14:paraId="4CB4BA90" w14:textId="77777777" w:rsidR="006E076E" w:rsidRPr="00313E0D" w:rsidRDefault="006E076E" w:rsidP="006E076E">
      <w:pPr>
        <w:pStyle w:val="ListParagraph"/>
        <w:spacing w:after="0"/>
        <w:rPr>
          <w:b/>
          <w:sz w:val="24"/>
          <w:szCs w:val="24"/>
        </w:rPr>
      </w:pPr>
      <w:r w:rsidRPr="00313E0D">
        <w:rPr>
          <w:b/>
          <w:sz w:val="24"/>
          <w:szCs w:val="24"/>
        </w:rPr>
        <w:t xml:space="preserve">    </w:t>
      </w:r>
      <w:r w:rsidR="002E5629">
        <w:rPr>
          <w:b/>
          <w:sz w:val="24"/>
          <w:szCs w:val="24"/>
        </w:rPr>
        <w:t>stage('Assembl</w:t>
      </w:r>
      <w:r w:rsidR="006D39E8">
        <w:rPr>
          <w:b/>
          <w:sz w:val="24"/>
          <w:szCs w:val="24"/>
        </w:rPr>
        <w:t>e</w:t>
      </w:r>
      <w:r w:rsidRPr="00313E0D">
        <w:rPr>
          <w:b/>
          <w:sz w:val="24"/>
          <w:szCs w:val="24"/>
        </w:rPr>
        <w:t>')</w:t>
      </w:r>
    </w:p>
    <w:p w14:paraId="4C65F7AF" w14:textId="77777777" w:rsidR="006E076E" w:rsidRPr="00313E0D" w:rsidRDefault="006E076E" w:rsidP="006E076E">
      <w:pPr>
        <w:pStyle w:val="ListParagraph"/>
        <w:spacing w:after="0"/>
        <w:rPr>
          <w:b/>
          <w:sz w:val="24"/>
          <w:szCs w:val="24"/>
        </w:rPr>
      </w:pPr>
      <w:r w:rsidRPr="00313E0D">
        <w:rPr>
          <w:b/>
          <w:sz w:val="24"/>
          <w:szCs w:val="24"/>
        </w:rPr>
        <w:t xml:space="preserve">    {</w:t>
      </w:r>
    </w:p>
    <w:p w14:paraId="7EDBD873" w14:textId="77777777" w:rsidR="006E076E" w:rsidRPr="00313E0D" w:rsidRDefault="006E076E" w:rsidP="006E076E">
      <w:pPr>
        <w:pStyle w:val="ListParagraph"/>
        <w:spacing w:after="0"/>
        <w:rPr>
          <w:b/>
          <w:sz w:val="24"/>
          <w:szCs w:val="24"/>
        </w:rPr>
      </w:pPr>
      <w:r w:rsidRPr="00313E0D">
        <w:rPr>
          <w:b/>
          <w:sz w:val="24"/>
          <w:szCs w:val="24"/>
        </w:rPr>
        <w:t xml:space="preserve">        </w:t>
      </w:r>
    </w:p>
    <w:p w14:paraId="530BB8D9" w14:textId="77777777" w:rsidR="006E076E" w:rsidRPr="00313E0D" w:rsidRDefault="006E076E" w:rsidP="006E076E">
      <w:pPr>
        <w:pStyle w:val="ListParagraph"/>
        <w:spacing w:after="0"/>
        <w:rPr>
          <w:b/>
          <w:sz w:val="24"/>
          <w:szCs w:val="24"/>
        </w:rPr>
      </w:pPr>
      <w:r w:rsidRPr="00313E0D">
        <w:rPr>
          <w:b/>
          <w:sz w:val="24"/>
          <w:szCs w:val="24"/>
        </w:rPr>
        <w:t xml:space="preserve">    }</w:t>
      </w:r>
    </w:p>
    <w:p w14:paraId="03BF4D74" w14:textId="77777777" w:rsidR="006E076E" w:rsidRDefault="006E076E" w:rsidP="006E076E">
      <w:pPr>
        <w:pStyle w:val="ListParagraph"/>
        <w:spacing w:after="0"/>
      </w:pPr>
      <w:r>
        <w:t>}</w:t>
      </w:r>
    </w:p>
    <w:p w14:paraId="5D0B0ED7" w14:textId="77777777" w:rsidR="006E076E" w:rsidRDefault="006E076E" w:rsidP="009228C6">
      <w:pPr>
        <w:pStyle w:val="ListParagraph"/>
      </w:pPr>
    </w:p>
    <w:p w14:paraId="0C4534B0" w14:textId="77777777" w:rsidR="006E076E" w:rsidRDefault="006E076E" w:rsidP="006E076E">
      <w:pPr>
        <w:pStyle w:val="ListParagraph"/>
        <w:numPr>
          <w:ilvl w:val="0"/>
          <w:numId w:val="6"/>
        </w:numPr>
      </w:pPr>
      <w:r>
        <w:t xml:space="preserve">Now, we’ll add some parameters to our Jenkins job so we can modify the versions of the war file that we produce if we want.  </w:t>
      </w:r>
    </w:p>
    <w:p w14:paraId="5602EA99" w14:textId="77777777" w:rsidR="00990BF9" w:rsidRDefault="00990BF9" w:rsidP="00990BF9">
      <w:pPr>
        <w:ind w:left="720"/>
        <w:rPr>
          <w:b/>
        </w:rPr>
      </w:pPr>
      <w:r>
        <w:t xml:space="preserve">Click on the </w:t>
      </w:r>
      <w:r w:rsidRPr="00990BF9">
        <w:rPr>
          <w:b/>
        </w:rPr>
        <w:t>General</w:t>
      </w:r>
      <w:r>
        <w:t xml:space="preserve"> tab or scroll up to the top of the configure page.  Check (click on) the box that </w:t>
      </w:r>
      <w:r w:rsidR="00BD6799">
        <w:t>says,</w:t>
      </w:r>
      <w:r>
        <w:t xml:space="preserve"> </w:t>
      </w:r>
      <w:r w:rsidRPr="00990BF9">
        <w:rPr>
          <w:b/>
        </w:rPr>
        <w:t xml:space="preserve">“This </w:t>
      </w:r>
      <w:r w:rsidR="002E5629">
        <w:rPr>
          <w:b/>
        </w:rPr>
        <w:t>project</w:t>
      </w:r>
      <w:r w:rsidRPr="00990BF9">
        <w:rPr>
          <w:b/>
        </w:rPr>
        <w:t xml:space="preserve"> is parameterized.”</w:t>
      </w:r>
      <w:r>
        <w:rPr>
          <w:b/>
        </w:rPr>
        <w:t xml:space="preserve">     </w:t>
      </w:r>
    </w:p>
    <w:p w14:paraId="48EEE54B" w14:textId="77777777" w:rsidR="00990BF9" w:rsidRDefault="00990BF9" w:rsidP="00990BF9">
      <w:pPr>
        <w:ind w:left="720"/>
      </w:pPr>
      <w:r w:rsidRPr="00990BF9">
        <w:t xml:space="preserve">Click on the </w:t>
      </w:r>
      <w:r w:rsidRPr="00BB60FD">
        <w:rPr>
          <w:b/>
        </w:rPr>
        <w:t>Add Parameter</w:t>
      </w:r>
      <w:r w:rsidRPr="00990BF9">
        <w:t xml:space="preserve"> button and select </w:t>
      </w:r>
      <w:r w:rsidRPr="00BB60FD">
        <w:rPr>
          <w:b/>
        </w:rPr>
        <w:t>String Parameter</w:t>
      </w:r>
      <w:r w:rsidRPr="00990BF9">
        <w:t xml:space="preserve"> from the drop-down.</w:t>
      </w:r>
      <w:r w:rsidR="00BB60FD">
        <w:t xml:space="preserve">  Fill in the values as follows:</w:t>
      </w:r>
    </w:p>
    <w:p w14:paraId="0FDF55CD" w14:textId="77777777" w:rsidR="00BB60FD" w:rsidRPr="00BB60FD" w:rsidRDefault="00BB60FD" w:rsidP="00BB60FD">
      <w:pPr>
        <w:spacing w:after="0"/>
        <w:ind w:left="720"/>
        <w:rPr>
          <w:b/>
        </w:rPr>
      </w:pPr>
      <w:r>
        <w:tab/>
      </w:r>
      <w:r w:rsidRPr="00BB60FD">
        <w:rPr>
          <w:b/>
        </w:rPr>
        <w:t>Name: MAJOR_VERSION</w:t>
      </w:r>
    </w:p>
    <w:p w14:paraId="05EB4E00" w14:textId="77777777" w:rsidR="00BB60FD" w:rsidRPr="00BB60FD" w:rsidRDefault="00BB60FD" w:rsidP="00BB60FD">
      <w:pPr>
        <w:spacing w:after="0"/>
        <w:ind w:left="720"/>
        <w:rPr>
          <w:b/>
        </w:rPr>
      </w:pPr>
      <w:r w:rsidRPr="00BB60FD">
        <w:rPr>
          <w:b/>
        </w:rPr>
        <w:t xml:space="preserve">               Default Value: 1</w:t>
      </w:r>
    </w:p>
    <w:p w14:paraId="2F1C1624" w14:textId="77777777" w:rsidR="00990BF9" w:rsidRDefault="00BB60FD" w:rsidP="00990BF9">
      <w:pPr>
        <w:ind w:left="720"/>
      </w:pPr>
      <w:r w:rsidRPr="00BB60FD">
        <w:t xml:space="preserve">Repeat the process to add 3 more </w:t>
      </w:r>
      <w:r w:rsidRPr="00BB60FD">
        <w:rPr>
          <w:b/>
        </w:rPr>
        <w:t>String Parameters</w:t>
      </w:r>
      <w:r w:rsidRPr="00BB60FD">
        <w:t xml:space="preserve"> with the following settings:</w:t>
      </w:r>
    </w:p>
    <w:p w14:paraId="638A2922" w14:textId="77777777" w:rsidR="00BB60FD" w:rsidRPr="00BB60FD" w:rsidRDefault="00BB60FD" w:rsidP="00BB60FD">
      <w:pPr>
        <w:spacing w:after="0"/>
        <w:ind w:left="720" w:firstLine="720"/>
        <w:rPr>
          <w:b/>
        </w:rPr>
      </w:pPr>
      <w:r w:rsidRPr="00BB60FD">
        <w:rPr>
          <w:b/>
        </w:rPr>
        <w:t>Name: M</w:t>
      </w:r>
      <w:r>
        <w:rPr>
          <w:b/>
        </w:rPr>
        <w:t>INO</w:t>
      </w:r>
      <w:r w:rsidRPr="00BB60FD">
        <w:rPr>
          <w:b/>
        </w:rPr>
        <w:t>R_VERSION</w:t>
      </w:r>
    </w:p>
    <w:p w14:paraId="4658F72F" w14:textId="77777777" w:rsidR="00BB60FD" w:rsidRDefault="00BB60FD" w:rsidP="00BB60FD">
      <w:pPr>
        <w:spacing w:after="0"/>
        <w:ind w:left="720"/>
        <w:rPr>
          <w:b/>
        </w:rPr>
      </w:pPr>
      <w:r w:rsidRPr="00BB60FD">
        <w:rPr>
          <w:b/>
        </w:rPr>
        <w:t xml:space="preserve">               Default Value: 1</w:t>
      </w:r>
    </w:p>
    <w:p w14:paraId="5E0FAD40" w14:textId="77777777" w:rsidR="00BB60FD" w:rsidRDefault="00BB60FD" w:rsidP="00BB60FD">
      <w:pPr>
        <w:spacing w:after="0"/>
        <w:ind w:left="720"/>
        <w:rPr>
          <w:b/>
        </w:rPr>
      </w:pPr>
    </w:p>
    <w:p w14:paraId="1A764EAA" w14:textId="77777777" w:rsidR="00BB60FD" w:rsidRPr="00BB60FD" w:rsidRDefault="00BB60FD" w:rsidP="00BB60FD">
      <w:pPr>
        <w:spacing w:after="0"/>
        <w:ind w:left="720"/>
        <w:rPr>
          <w:b/>
        </w:rPr>
      </w:pPr>
      <w:r>
        <w:rPr>
          <w:b/>
        </w:rPr>
        <w:tab/>
        <w:t>Name: PATCH</w:t>
      </w:r>
      <w:r w:rsidRPr="00BB60FD">
        <w:rPr>
          <w:b/>
        </w:rPr>
        <w:t>_VERSION</w:t>
      </w:r>
    </w:p>
    <w:p w14:paraId="47B47E23" w14:textId="77777777" w:rsidR="00BB60FD" w:rsidRDefault="00BB60FD" w:rsidP="00BB60FD">
      <w:pPr>
        <w:spacing w:after="0"/>
        <w:ind w:left="720"/>
        <w:rPr>
          <w:b/>
        </w:rPr>
      </w:pPr>
      <w:r w:rsidRPr="00BB60FD">
        <w:rPr>
          <w:b/>
        </w:rPr>
        <w:t xml:space="preserve">               Default Value: </w:t>
      </w:r>
      <w:r>
        <w:rPr>
          <w:b/>
        </w:rPr>
        <w:t xml:space="preserve"> $BUILD_NUMBER</w:t>
      </w:r>
    </w:p>
    <w:p w14:paraId="7257EF43" w14:textId="77777777" w:rsidR="00BB60FD" w:rsidRDefault="00BB60FD" w:rsidP="00BB60FD">
      <w:pPr>
        <w:spacing w:after="0"/>
        <w:ind w:left="720"/>
        <w:rPr>
          <w:b/>
        </w:rPr>
      </w:pPr>
    </w:p>
    <w:p w14:paraId="3282C26B" w14:textId="77777777" w:rsidR="00BB60FD" w:rsidRPr="00BB60FD" w:rsidRDefault="00BB60FD" w:rsidP="00BB60FD">
      <w:pPr>
        <w:spacing w:after="0"/>
        <w:ind w:left="720"/>
        <w:rPr>
          <w:b/>
        </w:rPr>
      </w:pPr>
      <w:r>
        <w:rPr>
          <w:b/>
        </w:rPr>
        <w:tab/>
      </w:r>
      <w:r w:rsidRPr="00BB60FD">
        <w:rPr>
          <w:b/>
        </w:rPr>
        <w:t xml:space="preserve">Name: </w:t>
      </w:r>
      <w:r>
        <w:rPr>
          <w:b/>
        </w:rPr>
        <w:t>BUILD_STAGE</w:t>
      </w:r>
    </w:p>
    <w:p w14:paraId="5D695E0F" w14:textId="77777777" w:rsidR="00BB60FD" w:rsidRPr="00BB60FD" w:rsidRDefault="00BB60FD" w:rsidP="00BB60FD">
      <w:pPr>
        <w:spacing w:after="0"/>
        <w:ind w:left="720"/>
        <w:rPr>
          <w:b/>
        </w:rPr>
      </w:pPr>
      <w:r>
        <w:rPr>
          <w:b/>
        </w:rPr>
        <w:t xml:space="preserve">               Default Value: SNAPSHOT</w:t>
      </w:r>
    </w:p>
    <w:p w14:paraId="2E4A4176" w14:textId="77777777" w:rsidR="00BB60FD" w:rsidRPr="00BB60FD" w:rsidRDefault="00BB60FD" w:rsidP="00990BF9">
      <w:pPr>
        <w:ind w:left="720"/>
      </w:pPr>
    </w:p>
    <w:p w14:paraId="71BE27CD" w14:textId="77777777" w:rsidR="00990BF9" w:rsidRPr="00990BF9" w:rsidRDefault="00990BF9" w:rsidP="00990BF9">
      <w:pPr>
        <w:ind w:left="720"/>
        <w:rPr>
          <w:b/>
        </w:rPr>
      </w:pPr>
      <w:r>
        <w:rPr>
          <w:noProof/>
        </w:rPr>
        <w:lastRenderedPageBreak/>
        <w:drawing>
          <wp:inline distT="0" distB="0" distL="0" distR="0" wp14:anchorId="61A2176F" wp14:editId="2269F6A3">
            <wp:extent cx="5562600" cy="48245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181" cy="4839774"/>
                    </a:xfrm>
                    <a:prstGeom prst="rect">
                      <a:avLst/>
                    </a:prstGeom>
                  </pic:spPr>
                </pic:pic>
              </a:graphicData>
            </a:graphic>
          </wp:inline>
        </w:drawing>
      </w:r>
    </w:p>
    <w:p w14:paraId="2709DECE" w14:textId="77777777" w:rsidR="0071532A" w:rsidRDefault="004A300F" w:rsidP="0071532A">
      <w:pPr>
        <w:pStyle w:val="ListParagraph"/>
        <w:numPr>
          <w:ilvl w:val="0"/>
          <w:numId w:val="6"/>
        </w:numPr>
      </w:pPr>
      <w:r>
        <w:t>We now</w:t>
      </w:r>
      <w:r w:rsidR="0071532A">
        <w:t xml:space="preserve"> have these value</w:t>
      </w:r>
      <w:r w:rsidR="00BD6799">
        <w:t>s and can change them if needed.  W</w:t>
      </w:r>
      <w:r w:rsidR="0071532A">
        <w:t xml:space="preserve">e want to incorporate them as the version number for the war file that we produce out of this project.  We can do that by updating the </w:t>
      </w:r>
      <w:proofErr w:type="spellStart"/>
      <w:proofErr w:type="gramStart"/>
      <w:r w:rsidR="0071532A" w:rsidRPr="0071532A">
        <w:rPr>
          <w:b/>
        </w:rPr>
        <w:t>gradle.properties</w:t>
      </w:r>
      <w:proofErr w:type="spellEnd"/>
      <w:proofErr w:type="gramEnd"/>
      <w:r w:rsidR="0071532A">
        <w:t xml:space="preserve"> file in our project with the values.  </w:t>
      </w:r>
    </w:p>
    <w:p w14:paraId="40B55E13" w14:textId="77777777" w:rsidR="0071532A" w:rsidRDefault="0071532A" w:rsidP="0071532A">
      <w:pPr>
        <w:pStyle w:val="ListParagraph"/>
      </w:pPr>
    </w:p>
    <w:p w14:paraId="08E6E58F" w14:textId="77777777" w:rsidR="0071532A" w:rsidRDefault="0071532A" w:rsidP="0071532A">
      <w:pPr>
        <w:pStyle w:val="ListParagraph"/>
      </w:pPr>
      <w:r>
        <w:t xml:space="preserve">We can use some shell commands and the tool </w:t>
      </w:r>
      <w:r w:rsidRPr="0071532A">
        <w:rPr>
          <w:b/>
        </w:rPr>
        <w:t>sed</w:t>
      </w:r>
      <w:r>
        <w:t xml:space="preserve"> to accomplish this easily.  For demonstration purposes, we’ve put those commands into a function and put that code into a repository on </w:t>
      </w:r>
      <w:r w:rsidRPr="0071532A">
        <w:rPr>
          <w:b/>
        </w:rPr>
        <w:t>GitHub.</w:t>
      </w:r>
      <w:r>
        <w:rPr>
          <w:b/>
        </w:rPr>
        <w:t xml:space="preserve">  </w:t>
      </w:r>
      <w:r w:rsidRPr="0071532A">
        <w:t>To see the code, open a new browser tab/window and go to the URL below:</w:t>
      </w:r>
      <w:r>
        <w:rPr>
          <w:b/>
        </w:rPr>
        <w:t xml:space="preserve"> </w:t>
      </w:r>
      <w:r>
        <w:t xml:space="preserve"> </w:t>
      </w:r>
    </w:p>
    <w:p w14:paraId="1D014C95" w14:textId="77777777" w:rsidR="0071532A" w:rsidRDefault="0071532A" w:rsidP="0071532A">
      <w:pPr>
        <w:pStyle w:val="ListParagraph"/>
      </w:pPr>
    </w:p>
    <w:p w14:paraId="55E3BB5B" w14:textId="77777777" w:rsidR="0071532A" w:rsidRDefault="00C04188" w:rsidP="0071532A">
      <w:pPr>
        <w:pStyle w:val="ListParagraph"/>
        <w:ind w:left="1440" w:firstLine="720"/>
        <w:rPr>
          <w:b/>
        </w:rPr>
      </w:pPr>
      <w:hyperlink r:id="rId42" w:history="1">
        <w:r w:rsidR="0071532A" w:rsidRPr="00AE259C">
          <w:rPr>
            <w:rStyle w:val="Hyperlink"/>
          </w:rPr>
          <w:t>https://github.com/brentlaster/utilities</w:t>
        </w:r>
      </w:hyperlink>
    </w:p>
    <w:p w14:paraId="1C9779FD" w14:textId="77777777" w:rsidR="0071532A" w:rsidRDefault="0071532A" w:rsidP="0071532A">
      <w:pPr>
        <w:pStyle w:val="ListParagraph"/>
        <w:ind w:left="1440" w:firstLine="720"/>
        <w:rPr>
          <w:b/>
        </w:rPr>
      </w:pPr>
    </w:p>
    <w:p w14:paraId="7A2F8FE9" w14:textId="77777777" w:rsidR="0071532A" w:rsidRDefault="0071532A" w:rsidP="0071532A">
      <w:pPr>
        <w:pStyle w:val="ListParagraph"/>
        <w:ind w:left="0" w:firstLine="720"/>
      </w:pPr>
      <w:r w:rsidRPr="0071532A">
        <w:t>Then, go into the</w:t>
      </w:r>
      <w:r>
        <w:rPr>
          <w:b/>
        </w:rPr>
        <w:t xml:space="preserve"> </w:t>
      </w:r>
      <w:proofErr w:type="spellStart"/>
      <w:r>
        <w:rPr>
          <w:b/>
        </w:rPr>
        <w:t>jenkins</w:t>
      </w:r>
      <w:proofErr w:type="spellEnd"/>
      <w:r>
        <w:rPr>
          <w:b/>
        </w:rPr>
        <w:t xml:space="preserve">/pipeline </w:t>
      </w:r>
      <w:r w:rsidRPr="0071532A">
        <w:t>folder.</w:t>
      </w:r>
      <w:r>
        <w:t xml:space="preserve">   Click on the </w:t>
      </w:r>
      <w:proofErr w:type="spellStart"/>
      <w:r w:rsidRPr="0071532A">
        <w:rPr>
          <w:b/>
        </w:rPr>
        <w:t>updateGradleProperties.groovy</w:t>
      </w:r>
      <w:proofErr w:type="spellEnd"/>
      <w:r>
        <w:t xml:space="preserve"> file.  </w:t>
      </w:r>
    </w:p>
    <w:p w14:paraId="0DB0D5E8" w14:textId="77777777" w:rsidR="0071532A" w:rsidRDefault="0071532A" w:rsidP="0071532A">
      <w:pPr>
        <w:pStyle w:val="ListParagraph"/>
        <w:ind w:left="0" w:firstLine="720"/>
      </w:pPr>
    </w:p>
    <w:p w14:paraId="540AED49" w14:textId="77777777" w:rsidR="0071532A" w:rsidRDefault="0071532A" w:rsidP="0071532A">
      <w:pPr>
        <w:pStyle w:val="ListParagraph"/>
        <w:ind w:left="0" w:firstLine="720"/>
        <w:rPr>
          <w:b/>
        </w:rPr>
      </w:pPr>
      <w:r>
        <w:rPr>
          <w:noProof/>
        </w:rPr>
        <w:lastRenderedPageBreak/>
        <w:drawing>
          <wp:inline distT="0" distB="0" distL="0" distR="0" wp14:anchorId="5627819D" wp14:editId="44A438EE">
            <wp:extent cx="5924550" cy="30708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178" cy="3079511"/>
                    </a:xfrm>
                    <a:prstGeom prst="rect">
                      <a:avLst/>
                    </a:prstGeom>
                  </pic:spPr>
                </pic:pic>
              </a:graphicData>
            </a:graphic>
          </wp:inline>
        </w:drawing>
      </w:r>
    </w:p>
    <w:p w14:paraId="423DF8B7" w14:textId="77777777" w:rsidR="0071532A" w:rsidRDefault="0071532A" w:rsidP="0071532A">
      <w:pPr>
        <w:pStyle w:val="ListParagraph"/>
        <w:ind w:left="0" w:firstLine="720"/>
        <w:rPr>
          <w:b/>
        </w:rPr>
      </w:pPr>
    </w:p>
    <w:p w14:paraId="5E7B4D3C" w14:textId="77777777" w:rsidR="0071532A" w:rsidRPr="0071532A" w:rsidRDefault="0071532A" w:rsidP="0071532A">
      <w:pPr>
        <w:pStyle w:val="ListParagraph"/>
        <w:ind w:left="0" w:firstLine="720"/>
      </w:pPr>
      <w:r w:rsidRPr="0071532A">
        <w:t xml:space="preserve">Notice here that we are using the pipeline DSL step </w:t>
      </w:r>
      <w:proofErr w:type="spellStart"/>
      <w:r w:rsidRPr="0071532A">
        <w:rPr>
          <w:b/>
        </w:rPr>
        <w:t>sh</w:t>
      </w:r>
      <w:proofErr w:type="spellEnd"/>
      <w:r w:rsidRPr="0071532A">
        <w:rPr>
          <w:b/>
        </w:rPr>
        <w:t xml:space="preserve"> </w:t>
      </w:r>
      <w:r w:rsidRPr="0071532A">
        <w:t>as part of our code.  Any valid DSL step can be used in such a function.</w:t>
      </w:r>
    </w:p>
    <w:p w14:paraId="3B4EDEF3" w14:textId="77777777" w:rsidR="0071532A" w:rsidRDefault="0071532A" w:rsidP="0071532A">
      <w:pPr>
        <w:pStyle w:val="ListParagraph"/>
      </w:pPr>
    </w:p>
    <w:p w14:paraId="5BCBD62F" w14:textId="77777777" w:rsidR="00B8086F" w:rsidRDefault="0071532A" w:rsidP="0071532A">
      <w:pPr>
        <w:pStyle w:val="ListParagraph"/>
        <w:numPr>
          <w:ilvl w:val="0"/>
          <w:numId w:val="6"/>
        </w:numPr>
      </w:pPr>
      <w:r>
        <w:t>N</w:t>
      </w:r>
      <w:r w:rsidR="004A300F">
        <w:t>ext</w:t>
      </w:r>
      <w:r>
        <w:t>, we’ll add the code in our pipeline stage to bring this in via the</w:t>
      </w:r>
      <w:r w:rsidRPr="0071532A">
        <w:rPr>
          <w:b/>
        </w:rPr>
        <w:t xml:space="preserve"> </w:t>
      </w:r>
      <w:proofErr w:type="spellStart"/>
      <w:r w:rsidRPr="0071532A">
        <w:rPr>
          <w:b/>
        </w:rPr>
        <w:t>fileLoad</w:t>
      </w:r>
      <w:proofErr w:type="spellEnd"/>
      <w:r>
        <w:t xml:space="preserve"> step.  </w:t>
      </w:r>
      <w:r w:rsidR="00B8086F">
        <w:t xml:space="preserve">There are a couple of parts to this.  </w:t>
      </w:r>
    </w:p>
    <w:p w14:paraId="35E4B4F9" w14:textId="77777777" w:rsidR="00B8086F" w:rsidRDefault="00B8086F" w:rsidP="00B8086F">
      <w:pPr>
        <w:ind w:left="720" w:firstLine="360"/>
      </w:pPr>
      <w:r>
        <w:t xml:space="preserve">First, we define a variable that points to our project’s workspace in Jenkins.  This is so we can make sure to update the </w:t>
      </w:r>
      <w:proofErr w:type="spellStart"/>
      <w:proofErr w:type="gramStart"/>
      <w:r>
        <w:t>gradle.properties</w:t>
      </w:r>
      <w:proofErr w:type="spellEnd"/>
      <w:proofErr w:type="gramEnd"/>
      <w:r>
        <w:t xml:space="preserve"> file in the correct path.</w:t>
      </w:r>
    </w:p>
    <w:p w14:paraId="21FF7D84" w14:textId="77777777" w:rsidR="00B8086F" w:rsidRDefault="00B8086F" w:rsidP="00B8086F">
      <w:pPr>
        <w:ind w:left="720" w:firstLine="360"/>
      </w:pPr>
      <w:r>
        <w:t>Next we define a variable to point to the function we load from GitHub.</w:t>
      </w:r>
    </w:p>
    <w:p w14:paraId="617EE840" w14:textId="77777777" w:rsidR="00B8086F" w:rsidRDefault="00B8086F" w:rsidP="00B8086F">
      <w:pPr>
        <w:ind w:left="720" w:firstLine="360"/>
      </w:pPr>
      <w:r>
        <w:t>Finally, we invoke the function, passing in references to our parameters.</w:t>
      </w:r>
    </w:p>
    <w:p w14:paraId="5CA0BB09" w14:textId="77777777" w:rsidR="0071532A" w:rsidRDefault="0071532A" w:rsidP="00B8086F">
      <w:pPr>
        <w:ind w:left="360" w:firstLine="360"/>
      </w:pPr>
      <w:r>
        <w:t xml:space="preserve">Add the lines below in bold into the </w:t>
      </w:r>
      <w:r w:rsidRPr="00B8086F">
        <w:rPr>
          <w:b/>
        </w:rPr>
        <w:t>Assemble</w:t>
      </w:r>
      <w:r>
        <w:t xml:space="preserve"> stage in your pipeline configuration.</w:t>
      </w:r>
      <w:r w:rsidR="00B8086F">
        <w:t xml:space="preserve">  (For convenience, there is also a </w:t>
      </w:r>
      <w:r w:rsidR="00B8086F" w:rsidRPr="002E5629">
        <w:rPr>
          <w:b/>
        </w:rPr>
        <w:t xml:space="preserve">file on the desktop </w:t>
      </w:r>
      <w:r w:rsidR="00B8086F">
        <w:t>named</w:t>
      </w:r>
      <w:r w:rsidR="00B8086F" w:rsidRPr="002E5629">
        <w:rPr>
          <w:b/>
        </w:rPr>
        <w:t xml:space="preserve"> Assemble</w:t>
      </w:r>
      <w:r w:rsidR="00B8086F">
        <w:t xml:space="preserve"> that you can </w:t>
      </w:r>
      <w:r w:rsidR="00B8086F" w:rsidRPr="002E5629">
        <w:rPr>
          <w:b/>
        </w:rPr>
        <w:t xml:space="preserve">copy and paste </w:t>
      </w:r>
      <w:r w:rsidR="00B8086F">
        <w:t>from.)</w:t>
      </w:r>
    </w:p>
    <w:p w14:paraId="1D3435AB" w14:textId="77777777" w:rsidR="00B8086F" w:rsidRDefault="00B8086F" w:rsidP="00B8086F">
      <w:pPr>
        <w:ind w:left="360" w:firstLine="360"/>
      </w:pPr>
    </w:p>
    <w:p w14:paraId="76FB9C16" w14:textId="77777777" w:rsidR="00B8086F" w:rsidRDefault="00B8086F" w:rsidP="00B8086F">
      <w:pPr>
        <w:ind w:left="360" w:firstLine="360"/>
      </w:pPr>
    </w:p>
    <w:p w14:paraId="2D9FF653" w14:textId="77777777" w:rsidR="00BD6799" w:rsidRDefault="00A96EAA" w:rsidP="00B8086F">
      <w:pPr>
        <w:spacing w:after="0"/>
        <w:ind w:left="1440"/>
      </w:pPr>
      <w:r>
        <w:rPr>
          <w:noProof/>
        </w:rPr>
        <mc:AlternateContent>
          <mc:Choice Requires="wps">
            <w:drawing>
              <wp:anchor distT="0" distB="0" distL="114300" distR="114300" simplePos="0" relativeHeight="251684864" behindDoc="0" locked="0" layoutInCell="1" allowOverlap="1" wp14:anchorId="6B28D494" wp14:editId="187034F8">
                <wp:simplePos x="0" y="0"/>
                <wp:positionH relativeFrom="margin">
                  <wp:align>center</wp:align>
                </wp:positionH>
                <wp:positionV relativeFrom="paragraph">
                  <wp:posOffset>10160</wp:posOffset>
                </wp:positionV>
                <wp:extent cx="5819775" cy="22955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5819775" cy="22955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AA12" id="Rectangle 153" o:spid="_x0000_s1026" style="position:absolute;margin-left:0;margin-top:.8pt;width:458.25pt;height:180.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" filled="f" strokecolor="black [3213]" strokeweight="1pt">
                <w10:wrap anchorx="margin"/>
              </v:rect>
            </w:pict>
          </mc:Fallback>
        </mc:AlternateContent>
      </w:r>
      <w:r w:rsidR="00B8086F">
        <w:t xml:space="preserve">    stage('Assemble') { </w:t>
      </w:r>
    </w:p>
    <w:p w14:paraId="6CB98B37" w14:textId="77777777" w:rsidR="00B8086F" w:rsidRDefault="00BD6799" w:rsidP="00B8086F">
      <w:pPr>
        <w:spacing w:after="0"/>
        <w:ind w:left="1440"/>
      </w:pPr>
      <w:r>
        <w:t xml:space="preserve">         </w:t>
      </w:r>
      <w:r w:rsidR="00B8086F">
        <w:t>// assemble war file</w:t>
      </w:r>
    </w:p>
    <w:p w14:paraId="251EBE9C" w14:textId="77777777" w:rsidR="00B8086F" w:rsidRPr="00B8086F" w:rsidRDefault="00B8086F" w:rsidP="00B8086F">
      <w:pPr>
        <w:spacing w:after="0"/>
        <w:ind w:left="1440"/>
        <w:rPr>
          <w:b/>
        </w:rPr>
      </w:pPr>
      <w:r w:rsidRPr="00B8086F">
        <w:rPr>
          <w:b/>
        </w:rPr>
        <w:t xml:space="preserve">        def workspace = </w:t>
      </w:r>
      <w:proofErr w:type="spellStart"/>
      <w:proofErr w:type="gramStart"/>
      <w:r w:rsidRPr="00B8086F">
        <w:rPr>
          <w:b/>
        </w:rPr>
        <w:t>env.WORKSPACE</w:t>
      </w:r>
      <w:proofErr w:type="spellEnd"/>
      <w:proofErr w:type="gramEnd"/>
    </w:p>
    <w:p w14:paraId="27832371" w14:textId="77777777" w:rsidR="00B8086F" w:rsidRPr="00B8086F" w:rsidRDefault="00B8086F" w:rsidP="00B8086F">
      <w:pPr>
        <w:spacing w:after="0"/>
        <w:ind w:left="1440"/>
        <w:rPr>
          <w:b/>
        </w:rPr>
      </w:pPr>
      <w:r w:rsidRPr="00B8086F">
        <w:rPr>
          <w:b/>
        </w:rPr>
        <w:t xml:space="preserve">        def </w:t>
      </w:r>
      <w:proofErr w:type="spellStart"/>
      <w:r w:rsidRPr="00B8086F">
        <w:rPr>
          <w:b/>
        </w:rPr>
        <w:t>setPropertiesProc</w:t>
      </w:r>
      <w:proofErr w:type="spellEnd"/>
      <w:r w:rsidRPr="00B8086F">
        <w:rPr>
          <w:b/>
        </w:rPr>
        <w:t xml:space="preserve"> = </w:t>
      </w:r>
      <w:proofErr w:type="spellStart"/>
      <w:r w:rsidRPr="00B8086F">
        <w:rPr>
          <w:b/>
        </w:rPr>
        <w:t>fileLoader.fromGit</w:t>
      </w:r>
      <w:proofErr w:type="spellEnd"/>
      <w:r w:rsidRPr="00B8086F">
        <w:rPr>
          <w:b/>
        </w:rPr>
        <w:t>('</w:t>
      </w:r>
      <w:proofErr w:type="spellStart"/>
      <w:r w:rsidRPr="00B8086F">
        <w:rPr>
          <w:b/>
        </w:rPr>
        <w:t>jenkins</w:t>
      </w:r>
      <w:proofErr w:type="spellEnd"/>
      <w:r w:rsidRPr="00B8086F">
        <w:rPr>
          <w:b/>
        </w:rPr>
        <w:t>/pipeline/</w:t>
      </w:r>
      <w:proofErr w:type="spellStart"/>
      <w:r w:rsidRPr="00B8086F">
        <w:rPr>
          <w:b/>
        </w:rPr>
        <w:t>updateGradleProperties</w:t>
      </w:r>
      <w:proofErr w:type="spellEnd"/>
      <w:r w:rsidRPr="00B8086F">
        <w:rPr>
          <w:b/>
        </w:rPr>
        <w:t xml:space="preserve">', </w:t>
      </w:r>
    </w:p>
    <w:p w14:paraId="6CF36570" w14:textId="77777777" w:rsidR="00B8086F" w:rsidRPr="00B8086F" w:rsidRDefault="00B8086F" w:rsidP="00B8086F">
      <w:pPr>
        <w:spacing w:after="0"/>
        <w:ind w:left="1440"/>
        <w:rPr>
          <w:b/>
        </w:rPr>
      </w:pPr>
      <w:r w:rsidRPr="00B8086F">
        <w:rPr>
          <w:b/>
        </w:rPr>
        <w:tab/>
        <w:t xml:space="preserve">        'https://github.com/</w:t>
      </w:r>
      <w:proofErr w:type="spellStart"/>
      <w:r w:rsidRPr="00B8086F">
        <w:rPr>
          <w:b/>
        </w:rPr>
        <w:t>brentlaster</w:t>
      </w:r>
      <w:proofErr w:type="spellEnd"/>
      <w:r w:rsidRPr="00B8086F">
        <w:rPr>
          <w:b/>
        </w:rPr>
        <w:t>/</w:t>
      </w:r>
      <w:proofErr w:type="spellStart"/>
      <w:r w:rsidRPr="00B8086F">
        <w:rPr>
          <w:b/>
        </w:rPr>
        <w:t>utilities.git</w:t>
      </w:r>
      <w:proofErr w:type="spellEnd"/>
      <w:r w:rsidRPr="00B8086F">
        <w:rPr>
          <w:b/>
        </w:rPr>
        <w:t>', 'master', null, '')</w:t>
      </w:r>
    </w:p>
    <w:p w14:paraId="50876D27" w14:textId="77777777" w:rsidR="00B8086F" w:rsidRPr="00B8086F" w:rsidRDefault="00B8086F" w:rsidP="00B8086F">
      <w:pPr>
        <w:spacing w:after="0"/>
        <w:ind w:left="1440"/>
        <w:rPr>
          <w:b/>
        </w:rPr>
      </w:pPr>
    </w:p>
    <w:p w14:paraId="7673478F" w14:textId="77777777" w:rsidR="00B8086F" w:rsidRPr="00B8086F" w:rsidRDefault="00B8086F" w:rsidP="00B8086F">
      <w:pPr>
        <w:spacing w:after="0"/>
        <w:ind w:left="1440"/>
        <w:rPr>
          <w:b/>
        </w:rPr>
      </w:pPr>
      <w:r w:rsidRPr="00B8086F">
        <w:rPr>
          <w:b/>
        </w:rPr>
        <w:t xml:space="preserve">        setPropertiesProc.updateGradleProperties("${workspace}/</w:t>
      </w:r>
      <w:proofErr w:type="gramStart"/>
      <w:r w:rsidRPr="00B8086F">
        <w:rPr>
          <w:b/>
        </w:rPr>
        <w:t>gradle.properties</w:t>
      </w:r>
      <w:proofErr w:type="gramEnd"/>
      <w:r w:rsidRPr="00B8086F">
        <w:rPr>
          <w:b/>
        </w:rPr>
        <w:t>",</w:t>
      </w:r>
    </w:p>
    <w:p w14:paraId="3F8D2359"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MAJOR</w:t>
      </w:r>
      <w:proofErr w:type="gramEnd"/>
      <w:r w:rsidRPr="00B8086F">
        <w:rPr>
          <w:b/>
        </w:rPr>
        <w:t>_VERSION</w:t>
      </w:r>
      <w:proofErr w:type="spellEnd"/>
      <w:r w:rsidRPr="00B8086F">
        <w:rPr>
          <w:b/>
        </w:rPr>
        <w:t>}",</w:t>
      </w:r>
    </w:p>
    <w:p w14:paraId="2491E47A"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MINOR</w:t>
      </w:r>
      <w:proofErr w:type="gramEnd"/>
      <w:r w:rsidRPr="00B8086F">
        <w:rPr>
          <w:b/>
        </w:rPr>
        <w:t>_VERSION</w:t>
      </w:r>
      <w:proofErr w:type="spellEnd"/>
      <w:r w:rsidRPr="00B8086F">
        <w:rPr>
          <w:b/>
        </w:rPr>
        <w:t>}",</w:t>
      </w:r>
    </w:p>
    <w:p w14:paraId="0BF6D951" w14:textId="77777777" w:rsidR="00B8086F" w:rsidRPr="00B8086F" w:rsidRDefault="00B8086F" w:rsidP="00B8086F">
      <w:pPr>
        <w:spacing w:after="0"/>
        <w:ind w:left="1440"/>
        <w:rPr>
          <w:b/>
        </w:rPr>
      </w:pPr>
      <w:r w:rsidRPr="00B8086F">
        <w:rPr>
          <w:b/>
        </w:rPr>
        <w:tab/>
        <w:t xml:space="preserve">        "${</w:t>
      </w:r>
      <w:proofErr w:type="spellStart"/>
      <w:proofErr w:type="gramStart"/>
      <w:r w:rsidR="00F31791">
        <w:rPr>
          <w:b/>
        </w:rPr>
        <w:t>params.</w:t>
      </w:r>
      <w:r w:rsidRPr="00B8086F">
        <w:rPr>
          <w:b/>
        </w:rPr>
        <w:t>PATCH</w:t>
      </w:r>
      <w:proofErr w:type="gramEnd"/>
      <w:r w:rsidRPr="00B8086F">
        <w:rPr>
          <w:b/>
        </w:rPr>
        <w:t>_VERSION</w:t>
      </w:r>
      <w:proofErr w:type="spellEnd"/>
      <w:r w:rsidRPr="00B8086F">
        <w:rPr>
          <w:b/>
        </w:rPr>
        <w:t>}",</w:t>
      </w:r>
    </w:p>
    <w:p w14:paraId="17FBA65C" w14:textId="77777777" w:rsidR="00142946" w:rsidRDefault="00B8086F" w:rsidP="00142946">
      <w:pPr>
        <w:spacing w:after="0"/>
        <w:ind w:left="1440"/>
        <w:rPr>
          <w:b/>
        </w:rPr>
      </w:pPr>
      <w:r w:rsidRPr="00B8086F">
        <w:rPr>
          <w:b/>
        </w:rPr>
        <w:tab/>
        <w:t xml:space="preserve">        "${</w:t>
      </w:r>
      <w:proofErr w:type="spellStart"/>
      <w:proofErr w:type="gramStart"/>
      <w:r w:rsidR="00F31791">
        <w:rPr>
          <w:b/>
        </w:rPr>
        <w:t>params.</w:t>
      </w:r>
      <w:r w:rsidRPr="00B8086F">
        <w:rPr>
          <w:b/>
        </w:rPr>
        <w:t>BUILD</w:t>
      </w:r>
      <w:proofErr w:type="gramEnd"/>
      <w:r w:rsidRPr="00B8086F">
        <w:rPr>
          <w:b/>
        </w:rPr>
        <w:t>_STAGE</w:t>
      </w:r>
      <w:proofErr w:type="spellEnd"/>
      <w:r w:rsidRPr="00B8086F">
        <w:rPr>
          <w:b/>
        </w:rPr>
        <w:t>}")</w:t>
      </w:r>
    </w:p>
    <w:p w14:paraId="2C29D829" w14:textId="77777777" w:rsidR="00B8086F" w:rsidRPr="00142946" w:rsidRDefault="00142946" w:rsidP="00142946">
      <w:pPr>
        <w:spacing w:after="0"/>
        <w:ind w:left="1440"/>
        <w:rPr>
          <w:b/>
        </w:rPr>
      </w:pPr>
      <w:r>
        <w:t xml:space="preserve">   </w:t>
      </w:r>
      <w:r w:rsidR="00B8086F">
        <w:t>}</w:t>
      </w:r>
    </w:p>
    <w:p w14:paraId="5C567456" w14:textId="77777777" w:rsidR="00B8086F" w:rsidRDefault="00B8086F" w:rsidP="00B8086F">
      <w:pPr>
        <w:ind w:left="360" w:firstLine="360"/>
      </w:pPr>
    </w:p>
    <w:p w14:paraId="7BB9E01B" w14:textId="77777777" w:rsidR="00B8086F" w:rsidRDefault="00B8086F" w:rsidP="00B8086F">
      <w:pPr>
        <w:pStyle w:val="ListParagraph"/>
        <w:numPr>
          <w:ilvl w:val="0"/>
          <w:numId w:val="6"/>
        </w:numPr>
      </w:pPr>
      <w:r>
        <w:lastRenderedPageBreak/>
        <w:t xml:space="preserve">There is one last step for this stage.  We need to add a call to Gradle to invoke the </w:t>
      </w:r>
      <w:r w:rsidRPr="00B8086F">
        <w:rPr>
          <w:b/>
        </w:rPr>
        <w:t>assemble</w:t>
      </w:r>
      <w:r>
        <w:t xml:space="preserve"> task.  To get everything ready, we will also call the </w:t>
      </w:r>
      <w:r w:rsidRPr="00AF2557">
        <w:rPr>
          <w:b/>
        </w:rPr>
        <w:t>build</w:t>
      </w:r>
      <w:r>
        <w:t xml:space="preserve"> task.  But we will tell Gradle explicitly to not run the </w:t>
      </w:r>
      <w:r w:rsidRPr="00B8086F">
        <w:rPr>
          <w:b/>
        </w:rPr>
        <w:t xml:space="preserve">test </w:t>
      </w:r>
      <w:r>
        <w:t>task (via the -x switch).</w:t>
      </w:r>
      <w:r w:rsidR="00AF2557">
        <w:t xml:space="preserve"> </w:t>
      </w:r>
    </w:p>
    <w:p w14:paraId="24D755FC" w14:textId="77777777" w:rsidR="00AF2557" w:rsidRDefault="00A96EAA" w:rsidP="00AF2557">
      <w:pPr>
        <w:ind w:left="720"/>
      </w:pPr>
      <w:r>
        <w:rPr>
          <w:noProof/>
        </w:rPr>
        <mc:AlternateContent>
          <mc:Choice Requires="wps">
            <w:drawing>
              <wp:anchor distT="0" distB="0" distL="114300" distR="114300" simplePos="0" relativeHeight="251686912" behindDoc="0" locked="0" layoutInCell="1" allowOverlap="1" wp14:anchorId="23ACC3AB" wp14:editId="35DB4C17">
                <wp:simplePos x="0" y="0"/>
                <wp:positionH relativeFrom="column">
                  <wp:posOffset>552450</wp:posOffset>
                </wp:positionH>
                <wp:positionV relativeFrom="paragraph">
                  <wp:posOffset>205740</wp:posOffset>
                </wp:positionV>
                <wp:extent cx="5019675" cy="198120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5019675" cy="1981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711E0" id="Rectangle 154" o:spid="_x0000_s1026" style="position:absolute;margin-left:43.5pt;margin-top:16.2pt;width:395.2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" filled="f" strokecolor="black [3213]" strokeweight="1pt"/>
            </w:pict>
          </mc:Fallback>
        </mc:AlternateContent>
      </w:r>
      <w:r w:rsidR="00AF2557">
        <w:t xml:space="preserve">Add the line in bold at the bottom of your task, after the </w:t>
      </w:r>
      <w:proofErr w:type="spellStart"/>
      <w:r w:rsidR="00AF2557" w:rsidRPr="00AF2557">
        <w:rPr>
          <w:b/>
        </w:rPr>
        <w:t>setPropertiesProc</w:t>
      </w:r>
      <w:proofErr w:type="spellEnd"/>
      <w:r w:rsidR="00AF2557">
        <w:t xml:space="preserve"> call.</w:t>
      </w:r>
    </w:p>
    <w:p w14:paraId="740A66DB" w14:textId="77777777" w:rsidR="00AF2557" w:rsidRPr="00AF2557" w:rsidRDefault="00AF2557" w:rsidP="00AF2557">
      <w:r>
        <w:tab/>
      </w:r>
      <w:r>
        <w:tab/>
      </w:r>
      <w:r w:rsidRPr="00AF2557">
        <w:t xml:space="preserve">    setPropertiesProc.updateGradleProperties("${workspace}/</w:t>
      </w:r>
      <w:proofErr w:type="gramStart"/>
      <w:r w:rsidRPr="00AF2557">
        <w:t>gradle.properties</w:t>
      </w:r>
      <w:proofErr w:type="gramEnd"/>
      <w:r w:rsidRPr="00AF2557">
        <w:t>",</w:t>
      </w:r>
    </w:p>
    <w:p w14:paraId="4E18D63F"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MAJOR</w:t>
      </w:r>
      <w:proofErr w:type="gramEnd"/>
      <w:r w:rsidRPr="00AF2557">
        <w:t>_VERSION</w:t>
      </w:r>
      <w:proofErr w:type="spellEnd"/>
      <w:r w:rsidRPr="00AF2557">
        <w:t>}",</w:t>
      </w:r>
    </w:p>
    <w:p w14:paraId="29DFFDF0"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MINOR</w:t>
      </w:r>
      <w:proofErr w:type="gramEnd"/>
      <w:r w:rsidRPr="00AF2557">
        <w:t>_VERSION</w:t>
      </w:r>
      <w:proofErr w:type="spellEnd"/>
      <w:r w:rsidRPr="00AF2557">
        <w:t>}",</w:t>
      </w:r>
    </w:p>
    <w:p w14:paraId="111DABDE" w14:textId="77777777" w:rsidR="00AF2557" w:rsidRPr="00AF2557" w:rsidRDefault="00AF2557" w:rsidP="00AF2557">
      <w:pPr>
        <w:spacing w:after="0"/>
        <w:ind w:left="1440"/>
      </w:pPr>
      <w:r w:rsidRPr="00AF2557">
        <w:tab/>
        <w:t xml:space="preserve">        "${</w:t>
      </w:r>
      <w:proofErr w:type="spellStart"/>
      <w:proofErr w:type="gramStart"/>
      <w:r w:rsidR="00F31791">
        <w:t>params.</w:t>
      </w:r>
      <w:r w:rsidRPr="00AF2557">
        <w:t>PATCH</w:t>
      </w:r>
      <w:proofErr w:type="gramEnd"/>
      <w:r w:rsidRPr="00AF2557">
        <w:t>_VERSION</w:t>
      </w:r>
      <w:proofErr w:type="spellEnd"/>
      <w:r w:rsidRPr="00AF2557">
        <w:t>}",</w:t>
      </w:r>
    </w:p>
    <w:p w14:paraId="3A5728A8" w14:textId="77777777" w:rsidR="00AF2557" w:rsidRDefault="00AF2557" w:rsidP="00AF2557">
      <w:pPr>
        <w:spacing w:after="0"/>
        <w:ind w:left="1440"/>
      </w:pPr>
      <w:r w:rsidRPr="00AF2557">
        <w:tab/>
        <w:t xml:space="preserve">        "${</w:t>
      </w:r>
      <w:proofErr w:type="spellStart"/>
      <w:proofErr w:type="gramStart"/>
      <w:r w:rsidR="00F31791">
        <w:t>params.</w:t>
      </w:r>
      <w:r w:rsidRPr="00AF2557">
        <w:t>BUILD</w:t>
      </w:r>
      <w:proofErr w:type="gramEnd"/>
      <w:r w:rsidRPr="00AF2557">
        <w:t>_STAGE</w:t>
      </w:r>
      <w:proofErr w:type="spellEnd"/>
      <w:r w:rsidRPr="00AF2557">
        <w:t>}")</w:t>
      </w:r>
    </w:p>
    <w:p w14:paraId="3CBF9A09" w14:textId="77777777" w:rsidR="00AF2557" w:rsidRPr="00AF2557" w:rsidRDefault="00AF2557" w:rsidP="00AF2557">
      <w:pPr>
        <w:spacing w:after="0"/>
        <w:ind w:left="1440"/>
      </w:pPr>
    </w:p>
    <w:p w14:paraId="1D851F6B" w14:textId="77777777" w:rsidR="00AF2557" w:rsidRPr="00142946" w:rsidRDefault="00AF2557" w:rsidP="00142946">
      <w:pPr>
        <w:spacing w:after="0"/>
        <w:ind w:left="1440"/>
        <w:rPr>
          <w:b/>
          <w:sz w:val="24"/>
          <w:szCs w:val="24"/>
        </w:rPr>
      </w:pPr>
      <w:r>
        <w:t xml:space="preserve">     </w:t>
      </w:r>
      <w:r w:rsidR="00142946" w:rsidRPr="00142946">
        <w:rPr>
          <w:b/>
          <w:sz w:val="24"/>
          <w:szCs w:val="24"/>
        </w:rPr>
        <w:t>gbuild4 '-x test build assemble'</w:t>
      </w:r>
    </w:p>
    <w:p w14:paraId="1712FEAD" w14:textId="77777777" w:rsidR="00AF2557" w:rsidRPr="00AF2557" w:rsidRDefault="00AF2557" w:rsidP="00AF2557">
      <w:pPr>
        <w:spacing w:after="0"/>
        <w:ind w:left="1440"/>
        <w:rPr>
          <w:b/>
        </w:rPr>
      </w:pPr>
    </w:p>
    <w:p w14:paraId="4EC0EC2B" w14:textId="77777777" w:rsidR="00AF2557" w:rsidRDefault="00AF2557" w:rsidP="00AF2557">
      <w:pPr>
        <w:spacing w:after="0"/>
        <w:ind w:left="1440"/>
      </w:pPr>
      <w:r>
        <w:t xml:space="preserve">    }</w:t>
      </w:r>
    </w:p>
    <w:p w14:paraId="5A3105BC" w14:textId="77777777" w:rsidR="00AF2557" w:rsidRDefault="00AF2557" w:rsidP="00B8086F"/>
    <w:p w14:paraId="25B5EE84" w14:textId="77777777" w:rsidR="00AF2557" w:rsidRDefault="00AF2557" w:rsidP="00AF2557">
      <w:pPr>
        <w:pStyle w:val="ListParagraph"/>
        <w:numPr>
          <w:ilvl w:val="0"/>
          <w:numId w:val="6"/>
        </w:numPr>
      </w:pPr>
      <w:r w:rsidRPr="00AF2557">
        <w:rPr>
          <w:b/>
        </w:rPr>
        <w:t xml:space="preserve">Save </w:t>
      </w:r>
      <w:r>
        <w:t xml:space="preserve">your changes and click on the </w:t>
      </w:r>
      <w:r w:rsidRPr="00AF2557">
        <w:rPr>
          <w:b/>
        </w:rPr>
        <w:t>Build with Parameters</w:t>
      </w:r>
      <w:r>
        <w:t xml:space="preserve"> button in the left-hand menu.  Note that since we have parameters, we have to tell Jenkins whether we want to use the defaults or enter new values.</w:t>
      </w:r>
    </w:p>
    <w:p w14:paraId="4F8C0309" w14:textId="77777777" w:rsidR="00B8086F" w:rsidRDefault="00BE25FA" w:rsidP="00BE25FA">
      <w:pPr>
        <w:ind w:left="1440"/>
      </w:pPr>
      <w:r>
        <w:rPr>
          <w:noProof/>
        </w:rPr>
        <w:drawing>
          <wp:inline distT="0" distB="0" distL="0" distR="0" wp14:anchorId="3902E772" wp14:editId="3F75D921">
            <wp:extent cx="4914900" cy="16590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672" cy="1664699"/>
                    </a:xfrm>
                    <a:prstGeom prst="rect">
                      <a:avLst/>
                    </a:prstGeom>
                  </pic:spPr>
                </pic:pic>
              </a:graphicData>
            </a:graphic>
          </wp:inline>
        </w:drawing>
      </w:r>
    </w:p>
    <w:p w14:paraId="495D5C3E" w14:textId="77777777" w:rsidR="00B8086F" w:rsidRDefault="00B8086F" w:rsidP="00B8086F">
      <w:pPr>
        <w:spacing w:after="0"/>
        <w:ind w:left="1440"/>
      </w:pPr>
      <w:r>
        <w:t xml:space="preserve">        </w:t>
      </w:r>
    </w:p>
    <w:p w14:paraId="1DA8868D" w14:textId="77777777" w:rsidR="00B8086F" w:rsidRDefault="00BE25FA" w:rsidP="00B8086F">
      <w:r>
        <w:t xml:space="preserve">If you want to change a value, you can.  Just remember for the future stages, always make the values the same or higher for future runs.  (i.e. If you change </w:t>
      </w:r>
      <w:r w:rsidRPr="00BE25FA">
        <w:rPr>
          <w:b/>
        </w:rPr>
        <w:t>MINOR_VERSION</w:t>
      </w:r>
      <w:r>
        <w:t xml:space="preserve"> to a </w:t>
      </w:r>
      <w:r w:rsidRPr="00BE25FA">
        <w:rPr>
          <w:b/>
        </w:rPr>
        <w:t>2</w:t>
      </w:r>
      <w:r>
        <w:t xml:space="preserve"> now, then set it as a </w:t>
      </w:r>
      <w:r w:rsidRPr="00BE25FA">
        <w:rPr>
          <w:b/>
        </w:rPr>
        <w:t>2 or higher</w:t>
      </w:r>
      <w:r>
        <w:t xml:space="preserve"> in subsequent runs.)</w:t>
      </w:r>
    </w:p>
    <w:p w14:paraId="653E8266" w14:textId="77777777" w:rsidR="00BE25FA" w:rsidRDefault="00BE25FA" w:rsidP="00B8086F">
      <w:r>
        <w:t xml:space="preserve">When you are ready to build, click the </w:t>
      </w:r>
      <w:r w:rsidRPr="00BE25FA">
        <w:rPr>
          <w:b/>
        </w:rPr>
        <w:t>Build</w:t>
      </w:r>
      <w:r>
        <w:t xml:space="preserve"> button.</w:t>
      </w:r>
    </w:p>
    <w:p w14:paraId="2A1D5F38" w14:textId="77777777" w:rsidR="0071532A" w:rsidRDefault="00CD28B6" w:rsidP="00CD28B6">
      <w:pPr>
        <w:pStyle w:val="ListParagraph"/>
        <w:numPr>
          <w:ilvl w:val="0"/>
          <w:numId w:val="6"/>
        </w:numPr>
      </w:pPr>
      <w:r>
        <w:t xml:space="preserve"> You should have a successful build with another stage in your pipeline.  </w:t>
      </w:r>
    </w:p>
    <w:p w14:paraId="43DAAADB" w14:textId="77777777" w:rsidR="00CD28B6" w:rsidRDefault="00CD28B6" w:rsidP="00CD28B6">
      <w:pPr>
        <w:ind w:left="1440"/>
      </w:pPr>
      <w:r>
        <w:rPr>
          <w:noProof/>
        </w:rPr>
        <w:drawing>
          <wp:inline distT="0" distB="0" distL="0" distR="0" wp14:anchorId="2717A33A" wp14:editId="50DDB28C">
            <wp:extent cx="4191000" cy="8501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7654" cy="859638"/>
                    </a:xfrm>
                    <a:prstGeom prst="rect">
                      <a:avLst/>
                    </a:prstGeom>
                  </pic:spPr>
                </pic:pic>
              </a:graphicData>
            </a:graphic>
          </wp:inline>
        </w:drawing>
      </w:r>
    </w:p>
    <w:p w14:paraId="36D96049" w14:textId="77777777" w:rsidR="00CD28B6" w:rsidRDefault="00CD28B6" w:rsidP="00CD28B6"/>
    <w:p w14:paraId="4C4FAA5C" w14:textId="77777777" w:rsidR="00CD28B6" w:rsidRDefault="00CD28B6" w:rsidP="00CD28B6">
      <w:pPr>
        <w:ind w:left="720"/>
      </w:pPr>
      <w:r>
        <w:t xml:space="preserve">You can </w:t>
      </w:r>
      <w:r w:rsidR="004F3C96">
        <w:t>open</w:t>
      </w:r>
      <w:r>
        <w:t xml:space="preserve"> the console log for the most recent build and find the place where the code from </w:t>
      </w:r>
      <w:proofErr w:type="spellStart"/>
      <w:r>
        <w:t>github</w:t>
      </w:r>
      <w:proofErr w:type="spellEnd"/>
      <w:r>
        <w:t xml:space="preserve"> was pulled in.</w:t>
      </w:r>
    </w:p>
    <w:p w14:paraId="27475D18" w14:textId="77777777" w:rsidR="00CD28B6" w:rsidRDefault="00CD28B6" w:rsidP="00CD28B6">
      <w:pPr>
        <w:ind w:left="720"/>
      </w:pPr>
      <w:r>
        <w:rPr>
          <w:noProof/>
        </w:rPr>
        <w:lastRenderedPageBreak/>
        <w:drawing>
          <wp:inline distT="0" distB="0" distL="0" distR="0" wp14:anchorId="641793D4" wp14:editId="778F063A">
            <wp:extent cx="4991100" cy="1472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779" cy="1477000"/>
                    </a:xfrm>
                    <a:prstGeom prst="rect">
                      <a:avLst/>
                    </a:prstGeom>
                  </pic:spPr>
                </pic:pic>
              </a:graphicData>
            </a:graphic>
          </wp:inline>
        </w:drawing>
      </w:r>
    </w:p>
    <w:p w14:paraId="77CB3B1B" w14:textId="77777777" w:rsidR="00CD28B6" w:rsidRDefault="00CD28B6" w:rsidP="00CD28B6">
      <w:pPr>
        <w:ind w:left="720"/>
      </w:pPr>
    </w:p>
    <w:p w14:paraId="4AA76F66" w14:textId="77777777" w:rsidR="00CD28B6" w:rsidRDefault="00CD28B6" w:rsidP="00CD28B6">
      <w:pPr>
        <w:pStyle w:val="ListParagraph"/>
        <w:numPr>
          <w:ilvl w:val="0"/>
          <w:numId w:val="6"/>
        </w:numPr>
      </w:pPr>
      <w:r>
        <w:t xml:space="preserve">If you want to see the version of the war file that was produced, you can go to a terminal window and run the following command (This assumes your workspace is </w:t>
      </w:r>
      <w:r w:rsidRPr="00CD28B6">
        <w:rPr>
          <w:b/>
        </w:rPr>
        <w:t>/home/jenkins2/worker_node1/workspace/pipe1</w:t>
      </w:r>
      <w:r>
        <w:t xml:space="preserve">. You can find your workspace path near the top of the console log.  Look for </w:t>
      </w:r>
      <w:r w:rsidRPr="00CD28B6">
        <w:rPr>
          <w:b/>
        </w:rPr>
        <w:t>Running on</w:t>
      </w:r>
      <w:proofErr w:type="gramStart"/>
      <w:r>
        <w:t xml:space="preserve"> ..</w:t>
      </w:r>
      <w:proofErr w:type="gramEnd"/>
      <w:r>
        <w:t>)</w:t>
      </w:r>
    </w:p>
    <w:p w14:paraId="146967CF" w14:textId="77777777" w:rsidR="00CD28B6" w:rsidRDefault="00CD28B6" w:rsidP="00CD28B6">
      <w:pPr>
        <w:ind w:left="720" w:firstLine="720"/>
        <w:rPr>
          <w:b/>
        </w:rPr>
      </w:pPr>
      <w:bookmarkStart w:id="0" w:name="_Hlk502529874"/>
      <w:proofErr w:type="spellStart"/>
      <w:r w:rsidRPr="00CD28B6">
        <w:rPr>
          <w:b/>
        </w:rPr>
        <w:t>sudo</w:t>
      </w:r>
      <w:proofErr w:type="spellEnd"/>
      <w:r w:rsidRPr="00CD28B6">
        <w:rPr>
          <w:b/>
        </w:rPr>
        <w:t xml:space="preserve"> ls /home/jenkins2/worker_node1/workspace/pipe1/web/build/libs</w:t>
      </w:r>
    </w:p>
    <w:bookmarkEnd w:id="0"/>
    <w:p w14:paraId="2AC03C2E" w14:textId="77777777" w:rsidR="00CD28B6" w:rsidRPr="00CD28B6" w:rsidRDefault="00CD28B6" w:rsidP="00CD28B6">
      <w:pPr>
        <w:ind w:firstLine="720"/>
      </w:pPr>
      <w:r w:rsidRPr="00CD28B6">
        <w:t>The output will show the war file named with the version you specified.</w:t>
      </w:r>
    </w:p>
    <w:p w14:paraId="2BD16B3B" w14:textId="77777777" w:rsidR="00CD28B6" w:rsidRDefault="00CD28B6" w:rsidP="00CD28B6">
      <w:pPr>
        <w:pStyle w:val="ListParagraph"/>
      </w:pPr>
      <w:r>
        <w:rPr>
          <w:noProof/>
        </w:rPr>
        <w:drawing>
          <wp:inline distT="0" distB="0" distL="0" distR="0" wp14:anchorId="44EED395" wp14:editId="1937E65B">
            <wp:extent cx="5953125" cy="90233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232" cy="904932"/>
                    </a:xfrm>
                    <a:prstGeom prst="rect">
                      <a:avLst/>
                    </a:prstGeom>
                  </pic:spPr>
                </pic:pic>
              </a:graphicData>
            </a:graphic>
          </wp:inline>
        </w:drawing>
      </w:r>
    </w:p>
    <w:p w14:paraId="1C0B8AF5" w14:textId="77777777" w:rsidR="00CD28B6" w:rsidRDefault="00CD28B6" w:rsidP="00CD28B6">
      <w:pPr>
        <w:pStyle w:val="ListParagraph"/>
      </w:pPr>
    </w:p>
    <w:p w14:paraId="01DE884A" w14:textId="77777777" w:rsidR="00CD28B6" w:rsidRDefault="00CD28B6" w:rsidP="00CD28B6">
      <w:pPr>
        <w:rPr>
          <w:b/>
        </w:rPr>
      </w:pPr>
      <w:r>
        <w:rPr>
          <w:b/>
        </w:rPr>
        <w:t xml:space="preserve">Lab </w:t>
      </w:r>
      <w:r w:rsidR="00C1432B">
        <w:rPr>
          <w:b/>
        </w:rPr>
        <w:t>6</w:t>
      </w:r>
      <w:r w:rsidRPr="00E957F0">
        <w:rPr>
          <w:b/>
        </w:rPr>
        <w:t xml:space="preserve"> </w:t>
      </w:r>
      <w:r>
        <w:rPr>
          <w:b/>
        </w:rPr>
        <w:t>–</w:t>
      </w:r>
      <w:r w:rsidRPr="00E957F0">
        <w:rPr>
          <w:b/>
        </w:rPr>
        <w:t xml:space="preserve"> </w:t>
      </w:r>
      <w:r>
        <w:rPr>
          <w:b/>
        </w:rPr>
        <w:t>A</w:t>
      </w:r>
      <w:r w:rsidR="00C1432B">
        <w:rPr>
          <w:b/>
        </w:rPr>
        <w:t>rtifactory</w:t>
      </w:r>
      <w:r>
        <w:rPr>
          <w:b/>
        </w:rPr>
        <w:t xml:space="preserve"> </w:t>
      </w:r>
    </w:p>
    <w:p w14:paraId="511F2399" w14:textId="77777777" w:rsidR="00CD28B6" w:rsidRDefault="00CD28B6" w:rsidP="00CD28B6">
      <w:pPr>
        <w:rPr>
          <w:b/>
        </w:rPr>
      </w:pPr>
      <w:r>
        <w:rPr>
          <w:b/>
        </w:rPr>
        <w:t xml:space="preserve">Purpose:  In this lab, we’ll see how to </w:t>
      </w:r>
      <w:r w:rsidR="00C1432B">
        <w:rPr>
          <w:b/>
        </w:rPr>
        <w:t>integrate Jenkins and Gradle with Artifactory to deploy our war file artifact into an Artifactory repository and a way to retrieve the latest version of our artifact from Artifactory.</w:t>
      </w:r>
    </w:p>
    <w:p w14:paraId="32A57E93" w14:textId="77777777" w:rsidR="00C1432B" w:rsidRDefault="00C1432B" w:rsidP="00CD28B6">
      <w:pPr>
        <w:rPr>
          <w:b/>
        </w:rPr>
      </w:pPr>
    </w:p>
    <w:p w14:paraId="11F59DA7" w14:textId="77777777" w:rsidR="00C1432B" w:rsidRPr="00C1432B" w:rsidRDefault="00C1432B" w:rsidP="00C1432B">
      <w:pPr>
        <w:pStyle w:val="ListParagraph"/>
        <w:numPr>
          <w:ilvl w:val="0"/>
          <w:numId w:val="7"/>
        </w:numPr>
      </w:pPr>
      <w:r w:rsidRPr="00C1432B">
        <w:t xml:space="preserve">First, as we always do, create a stage block for the new stage.   We’ll call this one </w:t>
      </w:r>
      <w:r w:rsidRPr="00C1432B">
        <w:rPr>
          <w:b/>
        </w:rPr>
        <w:t>Publish Artifacts</w:t>
      </w:r>
      <w:r w:rsidRPr="00C1432B">
        <w:t>.</w:t>
      </w:r>
    </w:p>
    <w:p w14:paraId="16ADD7C0" w14:textId="77777777" w:rsidR="00C1432B" w:rsidRDefault="003422C2" w:rsidP="00C1432B">
      <w:pPr>
        <w:spacing w:after="0"/>
        <w:ind w:left="1440"/>
        <w:rPr>
          <w:b/>
        </w:rPr>
      </w:pPr>
      <w:r>
        <w:rPr>
          <w:noProof/>
        </w:rPr>
        <mc:AlternateContent>
          <mc:Choice Requires="wps">
            <w:drawing>
              <wp:anchor distT="0" distB="0" distL="114300" distR="114300" simplePos="0" relativeHeight="251688960" behindDoc="0" locked="0" layoutInCell="1" allowOverlap="1" wp14:anchorId="108CE1C4" wp14:editId="07BDD23B">
                <wp:simplePos x="0" y="0"/>
                <wp:positionH relativeFrom="margin">
                  <wp:posOffset>180975</wp:posOffset>
                </wp:positionH>
                <wp:positionV relativeFrom="paragraph">
                  <wp:posOffset>7620</wp:posOffset>
                </wp:positionV>
                <wp:extent cx="5019675" cy="1405255"/>
                <wp:effectExtent l="0" t="0" r="28575" b="23495"/>
                <wp:wrapNone/>
                <wp:docPr id="158" name="Rectangle 158"/>
                <wp:cNvGraphicFramePr/>
                <a:graphic xmlns:a="http://schemas.openxmlformats.org/drawingml/2006/main">
                  <a:graphicData uri="http://schemas.microsoft.com/office/word/2010/wordprocessingShape">
                    <wps:wsp>
                      <wps:cNvSpPr/>
                      <wps:spPr>
                        <a:xfrm>
                          <a:off x="0" y="0"/>
                          <a:ext cx="5019675" cy="140525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1383A" id="Rectangle 158" o:spid="_x0000_s1026" style="position:absolute;margin-left:14.25pt;margin-top:.6pt;width:395.25pt;height:110.6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" filled="f" strokecolor="black [3213]" strokeweight="1pt">
                <w10:wrap anchorx="margin"/>
              </v:rect>
            </w:pict>
          </mc:Fallback>
        </mc:AlternateContent>
      </w:r>
    </w:p>
    <w:p w14:paraId="263AB08D" w14:textId="77777777" w:rsidR="00F75C39" w:rsidRDefault="00F75C39" w:rsidP="00F75C39">
      <w:pPr>
        <w:spacing w:after="0"/>
        <w:ind w:left="1440"/>
      </w:pPr>
      <w:r>
        <w:t xml:space="preserve">             gbuild4 '-x test build assemble'</w:t>
      </w:r>
    </w:p>
    <w:p w14:paraId="3493D5DC" w14:textId="77777777" w:rsidR="00C1432B" w:rsidRDefault="00C1432B" w:rsidP="00F75C39">
      <w:pPr>
        <w:spacing w:after="0"/>
        <w:ind w:left="1440"/>
      </w:pPr>
      <w:r>
        <w:t xml:space="preserve">    </w:t>
      </w:r>
      <w:r w:rsidRPr="00C1432B">
        <w:t>}</w:t>
      </w:r>
    </w:p>
    <w:p w14:paraId="26801B16" w14:textId="77777777" w:rsidR="00C1432B" w:rsidRPr="00C1432B" w:rsidRDefault="00C1432B" w:rsidP="00C1432B">
      <w:pPr>
        <w:spacing w:after="0"/>
        <w:ind w:left="1440"/>
        <w:rPr>
          <w:b/>
        </w:rPr>
      </w:pPr>
      <w:r>
        <w:t xml:space="preserve">  </w:t>
      </w:r>
      <w:r w:rsidRPr="00C1432B">
        <w:rPr>
          <w:b/>
        </w:rPr>
        <w:t xml:space="preserve">  stage ('Publish Artifacts')</w:t>
      </w:r>
    </w:p>
    <w:p w14:paraId="1B9BDD62" w14:textId="77777777" w:rsidR="00C1432B" w:rsidRPr="00C1432B" w:rsidRDefault="00C1432B" w:rsidP="00C1432B">
      <w:pPr>
        <w:spacing w:after="0"/>
        <w:ind w:left="1440"/>
        <w:rPr>
          <w:b/>
        </w:rPr>
      </w:pPr>
      <w:r w:rsidRPr="00C1432B">
        <w:rPr>
          <w:b/>
        </w:rPr>
        <w:t xml:space="preserve">    {</w:t>
      </w:r>
    </w:p>
    <w:p w14:paraId="4588A988" w14:textId="77777777" w:rsidR="00C1432B" w:rsidRPr="00C1432B" w:rsidRDefault="00C1432B" w:rsidP="00C1432B">
      <w:pPr>
        <w:spacing w:after="0"/>
        <w:ind w:left="1440"/>
        <w:rPr>
          <w:b/>
        </w:rPr>
      </w:pPr>
    </w:p>
    <w:p w14:paraId="26DC9156" w14:textId="77777777" w:rsidR="00C1432B" w:rsidRDefault="00C1432B" w:rsidP="00C1432B">
      <w:pPr>
        <w:spacing w:after="0"/>
        <w:ind w:left="1440"/>
        <w:rPr>
          <w:b/>
        </w:rPr>
      </w:pPr>
      <w:r w:rsidRPr="00C1432B">
        <w:rPr>
          <w:b/>
        </w:rPr>
        <w:t xml:space="preserve">    }</w:t>
      </w:r>
    </w:p>
    <w:p w14:paraId="76C05C4B" w14:textId="77777777" w:rsidR="003422C2" w:rsidRPr="00C1432B" w:rsidRDefault="003422C2" w:rsidP="00C1432B">
      <w:pPr>
        <w:spacing w:after="0"/>
        <w:ind w:left="1440"/>
        <w:rPr>
          <w:b/>
        </w:rPr>
      </w:pPr>
    </w:p>
    <w:p w14:paraId="4CA19119" w14:textId="0566B680" w:rsidR="00751420" w:rsidRDefault="00751420" w:rsidP="00751420">
      <w:pPr>
        <w:pStyle w:val="ListParagraph"/>
        <w:numPr>
          <w:ilvl w:val="0"/>
          <w:numId w:val="7"/>
        </w:numPr>
      </w:pPr>
      <w:r>
        <w:t>We already have an Artifactory instance set up and running on this machine</w:t>
      </w:r>
      <w:r w:rsidR="0031117C">
        <w:t xml:space="preserve"> and it is integrated with Jenkins</w:t>
      </w:r>
      <w:r>
        <w:t xml:space="preserve">.  You can see </w:t>
      </w:r>
      <w:r w:rsidR="0031117C">
        <w:t>how Jenkins is integrated with it by clicking the “</w:t>
      </w:r>
      <w:r w:rsidR="0031117C" w:rsidRPr="0031117C">
        <w:rPr>
          <w:b/>
        </w:rPr>
        <w:t>Apply</w:t>
      </w:r>
      <w:r w:rsidR="0031117C">
        <w:t xml:space="preserve">” button to save your </w:t>
      </w:r>
      <w:proofErr w:type="gramStart"/>
      <w:r w:rsidR="0031117C">
        <w:t xml:space="preserve">changes, </w:t>
      </w:r>
      <w:r>
        <w:t xml:space="preserve"> then</w:t>
      </w:r>
      <w:proofErr w:type="gramEnd"/>
      <w:r>
        <w:t xml:space="preserve"> </w:t>
      </w:r>
      <w:r w:rsidR="0031117C">
        <w:t xml:space="preserve">going </w:t>
      </w:r>
      <w:r>
        <w:t xml:space="preserve">to </w:t>
      </w:r>
      <w:r w:rsidRPr="00751420">
        <w:rPr>
          <w:b/>
        </w:rPr>
        <w:t>Manage Jenkins</w:t>
      </w:r>
      <w:r>
        <w:t xml:space="preserve">, then to </w:t>
      </w:r>
      <w:r w:rsidRPr="00751420">
        <w:rPr>
          <w:b/>
        </w:rPr>
        <w:t>Configure System</w:t>
      </w:r>
      <w:r w:rsidR="004A300F">
        <w:t>, and scroll</w:t>
      </w:r>
      <w:r>
        <w:t xml:space="preserve"> down until you find the </w:t>
      </w:r>
      <w:proofErr w:type="spellStart"/>
      <w:r w:rsidR="00CD1DC4">
        <w:rPr>
          <w:b/>
        </w:rPr>
        <w:t>JFrog</w:t>
      </w:r>
      <w:proofErr w:type="spellEnd"/>
      <w:r>
        <w:t xml:space="preserve"> section</w:t>
      </w:r>
      <w:r w:rsidR="00815CCE">
        <w:t xml:space="preserve"> for the Artifactory setup</w:t>
      </w:r>
      <w:r>
        <w:t xml:space="preserve">. </w:t>
      </w:r>
    </w:p>
    <w:p w14:paraId="6D483CA1" w14:textId="77777777" w:rsidR="00751420" w:rsidRDefault="00751420" w:rsidP="00751420">
      <w:pPr>
        <w:pStyle w:val="ListParagraph"/>
      </w:pPr>
    </w:p>
    <w:p w14:paraId="074AD072" w14:textId="77777777" w:rsidR="00751420" w:rsidRDefault="00751420" w:rsidP="00751420">
      <w:pPr>
        <w:pStyle w:val="ListParagraph"/>
        <w:rPr>
          <w:b/>
        </w:rPr>
      </w:pPr>
      <w:r>
        <w:t xml:space="preserve">You can see that we have it running at </w:t>
      </w:r>
      <w:hyperlink r:id="rId48" w:history="1">
        <w:r w:rsidRPr="00AE259C">
          <w:rPr>
            <w:rStyle w:val="Hyperlink"/>
          </w:rPr>
          <w:t>http://localhost:8081/artifactory</w:t>
        </w:r>
      </w:hyperlink>
      <w:r>
        <w:rPr>
          <w:b/>
        </w:rPr>
        <w:t xml:space="preserve"> .</w:t>
      </w:r>
    </w:p>
    <w:p w14:paraId="5C2B64E0" w14:textId="77777777" w:rsidR="00751420" w:rsidRDefault="00751420" w:rsidP="00751420">
      <w:pPr>
        <w:pStyle w:val="ListParagraph"/>
      </w:pPr>
      <w:r w:rsidRPr="00751420">
        <w:br/>
        <w:t xml:space="preserve">If you want, you can click the </w:t>
      </w:r>
      <w:r w:rsidRPr="00751420">
        <w:rPr>
          <w:b/>
        </w:rPr>
        <w:t>Test Connection</w:t>
      </w:r>
      <w:r w:rsidRPr="00751420">
        <w:t xml:space="preserve"> button to see it test the connection to the system.</w:t>
      </w:r>
    </w:p>
    <w:p w14:paraId="07C9DFD0" w14:textId="77777777" w:rsidR="00751420" w:rsidRDefault="00751420" w:rsidP="00751420">
      <w:pPr>
        <w:pStyle w:val="ListParagraph"/>
      </w:pPr>
    </w:p>
    <w:p w14:paraId="4B04723C" w14:textId="049F47A2" w:rsidR="00CD1DC4" w:rsidRDefault="00CD1DC4" w:rsidP="00751420">
      <w:pPr>
        <w:pStyle w:val="ListParagraph"/>
      </w:pPr>
    </w:p>
    <w:p w14:paraId="6D8BD18A" w14:textId="646CD6FF" w:rsidR="00CD1DC4" w:rsidRDefault="00CD1DC4" w:rsidP="00751420">
      <w:pPr>
        <w:pStyle w:val="ListParagraph"/>
      </w:pPr>
      <w:r w:rsidRPr="00CD1DC4">
        <w:drawing>
          <wp:inline distT="0" distB="0" distL="0" distR="0" wp14:anchorId="3E80D84B" wp14:editId="77534735">
            <wp:extent cx="5164111" cy="2188053"/>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49"/>
                    <a:stretch>
                      <a:fillRect/>
                    </a:stretch>
                  </pic:blipFill>
                  <pic:spPr>
                    <a:xfrm>
                      <a:off x="0" y="0"/>
                      <a:ext cx="5206034" cy="2205816"/>
                    </a:xfrm>
                    <a:prstGeom prst="rect">
                      <a:avLst/>
                    </a:prstGeom>
                  </pic:spPr>
                </pic:pic>
              </a:graphicData>
            </a:graphic>
          </wp:inline>
        </w:drawing>
      </w:r>
    </w:p>
    <w:p w14:paraId="04163880" w14:textId="77777777" w:rsidR="00751420" w:rsidRPr="00751420" w:rsidRDefault="00751420" w:rsidP="00751420">
      <w:pPr>
        <w:pStyle w:val="ListParagraph"/>
      </w:pPr>
    </w:p>
    <w:p w14:paraId="638237E0" w14:textId="77777777" w:rsidR="00751420" w:rsidRDefault="00751420" w:rsidP="00751420">
      <w:pPr>
        <w:pStyle w:val="ListParagraph"/>
        <w:numPr>
          <w:ilvl w:val="0"/>
          <w:numId w:val="7"/>
        </w:numPr>
      </w:pPr>
      <w:r>
        <w:t xml:space="preserve">The </w:t>
      </w:r>
      <w:r w:rsidRPr="00751420">
        <w:rPr>
          <w:b/>
        </w:rPr>
        <w:t>Artifactory plugin</w:t>
      </w:r>
      <w:r>
        <w:t xml:space="preserve"> provides a default </w:t>
      </w:r>
      <w:r w:rsidRPr="00751420">
        <w:rPr>
          <w:b/>
        </w:rPr>
        <w:t>Artifactory</w:t>
      </w:r>
      <w:r>
        <w:t xml:space="preserve"> object that we can use, as well as several steps for working with Jenkins and various build systems, such as </w:t>
      </w:r>
      <w:r w:rsidRPr="00751420">
        <w:rPr>
          <w:b/>
        </w:rPr>
        <w:t xml:space="preserve">Gradle </w:t>
      </w:r>
      <w:r>
        <w:t xml:space="preserve">and </w:t>
      </w:r>
      <w:r w:rsidRPr="00751420">
        <w:rPr>
          <w:b/>
        </w:rPr>
        <w:t>Maven</w:t>
      </w:r>
      <w:r>
        <w:t xml:space="preserve">.   </w:t>
      </w:r>
      <w:r w:rsidR="00F361C1">
        <w:t>Steps a-h below will guide you through adding the commands you need to setup and execute the publish to Artifactory using Gradle.</w:t>
      </w:r>
    </w:p>
    <w:p w14:paraId="15A6811E" w14:textId="77777777" w:rsidR="00D0728A" w:rsidRDefault="00D0728A" w:rsidP="00D0728A"/>
    <w:p w14:paraId="2FB40F3A" w14:textId="77777777" w:rsidR="004A300F" w:rsidRDefault="004A300F" w:rsidP="00D0728A">
      <w:pPr>
        <w:ind w:left="720"/>
      </w:pPr>
      <w:r>
        <w:t xml:space="preserve">Go back to the browser tab where you were configuring your </w:t>
      </w:r>
      <w:r w:rsidRPr="004A300F">
        <w:rPr>
          <w:b/>
        </w:rPr>
        <w:t>pipe1</w:t>
      </w:r>
      <w:r>
        <w:t xml:space="preserve"> </w:t>
      </w:r>
      <w:proofErr w:type="gramStart"/>
      <w:r>
        <w:t>job  (</w:t>
      </w:r>
      <w:proofErr w:type="gramEnd"/>
      <w:r>
        <w:t xml:space="preserve">where you added the new </w:t>
      </w:r>
      <w:r w:rsidRPr="004A300F">
        <w:rPr>
          <w:b/>
        </w:rPr>
        <w:t xml:space="preserve">Publish Artifacts </w:t>
      </w:r>
      <w:r>
        <w:t>stage).</w:t>
      </w:r>
    </w:p>
    <w:p w14:paraId="29B8E7CF" w14:textId="77777777" w:rsidR="00D0728A" w:rsidRPr="004A300F" w:rsidRDefault="00D0728A" w:rsidP="00D0728A">
      <w:pPr>
        <w:ind w:left="720"/>
        <w:rPr>
          <w:b/>
        </w:rPr>
      </w:pPr>
      <w:r>
        <w:t xml:space="preserve">Add the commands in each step </w:t>
      </w:r>
      <w:r w:rsidR="004A300F">
        <w:t xml:space="preserve">below (a-h) </w:t>
      </w:r>
      <w:r>
        <w:t xml:space="preserve">to your new stage.  </w:t>
      </w:r>
      <w:r w:rsidRPr="004A300F">
        <w:rPr>
          <w:b/>
        </w:rPr>
        <w:t>Note – all of these lines are in a file on your desktop named Publish that you can copy and paste from.</w:t>
      </w:r>
    </w:p>
    <w:p w14:paraId="35A1AB78" w14:textId="77777777" w:rsidR="00F361C1" w:rsidRDefault="00F361C1" w:rsidP="00F361C1">
      <w:pPr>
        <w:pStyle w:val="ListParagraph"/>
      </w:pPr>
    </w:p>
    <w:p w14:paraId="163BE813" w14:textId="77777777" w:rsidR="00751420" w:rsidRDefault="00751420" w:rsidP="00F361C1">
      <w:pPr>
        <w:pStyle w:val="ListParagraph"/>
        <w:numPr>
          <w:ilvl w:val="0"/>
          <w:numId w:val="8"/>
        </w:numPr>
      </w:pPr>
      <w:r>
        <w:t xml:space="preserve">First, we need to configure a couple of things. </w:t>
      </w:r>
    </w:p>
    <w:p w14:paraId="1342CD56" w14:textId="77777777" w:rsidR="00751420" w:rsidRDefault="00751420" w:rsidP="00751420">
      <w:r>
        <w:tab/>
        <w:t xml:space="preserve">To point the Artifactory object to our installed instance, add the following line in your stage block. (Here, </w:t>
      </w:r>
      <w:proofErr w:type="spellStart"/>
      <w:r w:rsidRPr="00751420">
        <w:rPr>
          <w:b/>
        </w:rPr>
        <w:t>LocalArtifactory</w:t>
      </w:r>
      <w:proofErr w:type="spellEnd"/>
      <w:r>
        <w:t xml:space="preserve"> is the </w:t>
      </w:r>
      <w:r w:rsidRPr="00751420">
        <w:rPr>
          <w:b/>
        </w:rPr>
        <w:t>Server ID</w:t>
      </w:r>
      <w:r>
        <w:t xml:space="preserve"> we gave it in the global configuration.)</w:t>
      </w:r>
    </w:p>
    <w:p w14:paraId="04CC2B12" w14:textId="77777777" w:rsidR="00751420" w:rsidRDefault="0090379C" w:rsidP="00751420">
      <w:pPr>
        <w:rPr>
          <w:b/>
        </w:rPr>
      </w:pPr>
      <w:r>
        <w:rPr>
          <w:noProof/>
        </w:rPr>
        <mc:AlternateContent>
          <mc:Choice Requires="wps">
            <w:drawing>
              <wp:anchor distT="0" distB="0" distL="114300" distR="114300" simplePos="0" relativeHeight="251693056" behindDoc="0" locked="0" layoutInCell="1" allowOverlap="1" wp14:anchorId="0BAEE0E5" wp14:editId="4EF6784C">
                <wp:simplePos x="0" y="0"/>
                <wp:positionH relativeFrom="margin">
                  <wp:posOffset>654050</wp:posOffset>
                </wp:positionH>
                <wp:positionV relativeFrom="paragraph">
                  <wp:posOffset>-43815</wp:posOffset>
                </wp:positionV>
                <wp:extent cx="4148492" cy="292735"/>
                <wp:effectExtent l="0" t="0" r="23495" b="12065"/>
                <wp:wrapNone/>
                <wp:docPr id="160" name="Rectangle 160"/>
                <wp:cNvGraphicFramePr/>
                <a:graphic xmlns:a="http://schemas.openxmlformats.org/drawingml/2006/main">
                  <a:graphicData uri="http://schemas.microsoft.com/office/word/2010/wordprocessingShape">
                    <wps:wsp>
                      <wps:cNvSpPr/>
                      <wps:spPr>
                        <a:xfrm>
                          <a:off x="0" y="0"/>
                          <a:ext cx="4148492" cy="2927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16C16" id="Rectangle 160" o:spid="_x0000_s1026" style="position:absolute;margin-left:51.5pt;margin-top:-3.45pt;width:326.65pt;height:23.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dCnQIAAJI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" filled="f" strokecolor="black [3213]" strokeweight="1pt">
                <w10:wrap anchorx="margin"/>
              </v:rect>
            </w:pict>
          </mc:Fallback>
        </mc:AlternateContent>
      </w:r>
      <w:r w:rsidR="00751420">
        <w:tab/>
      </w:r>
      <w:r w:rsidR="00751420">
        <w:tab/>
      </w:r>
      <w:proofErr w:type="gramStart"/>
      <w:r w:rsidR="00751420" w:rsidRPr="00751420">
        <w:rPr>
          <w:b/>
        </w:rPr>
        <w:t>def  server</w:t>
      </w:r>
      <w:proofErr w:type="gramEnd"/>
      <w:r w:rsidR="00751420" w:rsidRPr="00751420">
        <w:rPr>
          <w:b/>
        </w:rPr>
        <w:t xml:space="preserve"> = </w:t>
      </w:r>
      <w:proofErr w:type="spellStart"/>
      <w:r w:rsidR="00751420" w:rsidRPr="00751420">
        <w:rPr>
          <w:b/>
        </w:rPr>
        <w:t>Artifactory.server</w:t>
      </w:r>
      <w:proofErr w:type="spellEnd"/>
      <w:r w:rsidR="00751420" w:rsidRPr="00751420">
        <w:rPr>
          <w:b/>
        </w:rPr>
        <w:t xml:space="preserve"> "</w:t>
      </w:r>
      <w:proofErr w:type="spellStart"/>
      <w:r w:rsidR="00751420" w:rsidRPr="00751420">
        <w:rPr>
          <w:b/>
        </w:rPr>
        <w:t>LocalArtifactory</w:t>
      </w:r>
      <w:proofErr w:type="spellEnd"/>
      <w:r w:rsidR="00751420" w:rsidRPr="00751420">
        <w:rPr>
          <w:b/>
        </w:rPr>
        <w:t>"</w:t>
      </w:r>
    </w:p>
    <w:p w14:paraId="279D0850" w14:textId="77777777" w:rsidR="00751420" w:rsidRDefault="00751420" w:rsidP="00751420">
      <w:pPr>
        <w:rPr>
          <w:b/>
        </w:rPr>
      </w:pPr>
    </w:p>
    <w:p w14:paraId="4E54B66F" w14:textId="77777777" w:rsidR="00CC79DA" w:rsidRPr="00751420" w:rsidRDefault="00A85D64" w:rsidP="001D6FE3">
      <w:pPr>
        <w:pStyle w:val="ListParagraph"/>
        <w:numPr>
          <w:ilvl w:val="0"/>
          <w:numId w:val="8"/>
        </w:numPr>
      </w:pPr>
      <w:r>
        <w:rPr>
          <w:noProof/>
        </w:rPr>
        <mc:AlternateContent>
          <mc:Choice Requires="wps">
            <w:drawing>
              <wp:anchor distT="0" distB="0" distL="114300" distR="114300" simplePos="0" relativeHeight="251691008" behindDoc="0" locked="0" layoutInCell="1" allowOverlap="1" wp14:anchorId="6071E3E8" wp14:editId="0C41357E">
                <wp:simplePos x="0" y="0"/>
                <wp:positionH relativeFrom="margin">
                  <wp:posOffset>600075</wp:posOffset>
                </wp:positionH>
                <wp:positionV relativeFrom="paragraph">
                  <wp:posOffset>379095</wp:posOffset>
                </wp:positionV>
                <wp:extent cx="5019675" cy="73342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5019675" cy="7334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020BC" id="Rectangle 159" o:spid="_x0000_s1026" style="position:absolute;margin-left:47.25pt;margin-top:29.85pt;width:395.25pt;height:57.7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" filled="f" strokecolor="black [3213]" strokeweight="1pt">
                <w10:wrap anchorx="margin"/>
              </v:rect>
            </w:pict>
          </mc:Fallback>
        </mc:AlternateContent>
      </w:r>
      <w:r w:rsidR="00751420" w:rsidRPr="00751420">
        <w:t>Now, we’ll create a new Gradle object that knows about the Artifactory inst</w:t>
      </w:r>
      <w:r w:rsidR="00CC79DA">
        <w:t xml:space="preserve">ance and point it to the </w:t>
      </w:r>
      <w:proofErr w:type="spellStart"/>
      <w:r w:rsidR="00CC79DA">
        <w:t>gradle</w:t>
      </w:r>
      <w:proofErr w:type="spellEnd"/>
      <w:r w:rsidR="00CC79DA">
        <w:t xml:space="preserve"> version we have defined in our global configuration.  </w:t>
      </w:r>
      <w:r w:rsidR="00751420" w:rsidRPr="00751420">
        <w:t xml:space="preserve"> Add the line</w:t>
      </w:r>
      <w:r w:rsidR="00CC79DA">
        <w:t>s</w:t>
      </w:r>
      <w:r w:rsidR="00751420" w:rsidRPr="00751420">
        <w:t xml:space="preserve"> below.</w:t>
      </w:r>
    </w:p>
    <w:p w14:paraId="22E7A435" w14:textId="77777777" w:rsidR="00751420" w:rsidRDefault="00751420" w:rsidP="00751420">
      <w:pPr>
        <w:rPr>
          <w:b/>
        </w:rPr>
      </w:pPr>
      <w:r>
        <w:t xml:space="preserve">        </w:t>
      </w:r>
      <w:r>
        <w:tab/>
      </w:r>
      <w:r>
        <w:tab/>
      </w:r>
      <w:r w:rsidRPr="00751420">
        <w:rPr>
          <w:b/>
        </w:rPr>
        <w:t xml:space="preserve">def </w:t>
      </w:r>
      <w:proofErr w:type="spellStart"/>
      <w:r w:rsidRPr="00751420">
        <w:rPr>
          <w:b/>
        </w:rPr>
        <w:t>artifactoryGradle</w:t>
      </w:r>
      <w:proofErr w:type="spellEnd"/>
      <w:r w:rsidRPr="00751420">
        <w:rPr>
          <w:b/>
        </w:rPr>
        <w:t xml:space="preserve"> = </w:t>
      </w:r>
      <w:proofErr w:type="spellStart"/>
      <w:r w:rsidRPr="00751420">
        <w:rPr>
          <w:b/>
        </w:rPr>
        <w:t>Artifactory.newGradleBuild</w:t>
      </w:r>
      <w:proofErr w:type="spellEnd"/>
      <w:r w:rsidRPr="00751420">
        <w:rPr>
          <w:b/>
        </w:rPr>
        <w:t>()</w:t>
      </w:r>
    </w:p>
    <w:p w14:paraId="2B933D9A" w14:textId="77777777" w:rsidR="00CC79DA" w:rsidRDefault="00CC79DA" w:rsidP="00CC79DA">
      <w:pPr>
        <w:rPr>
          <w:b/>
        </w:rPr>
      </w:pPr>
      <w:r w:rsidRPr="00CC79DA">
        <w:rPr>
          <w:b/>
        </w:rPr>
        <w:t xml:space="preserve">        </w:t>
      </w:r>
      <w:r>
        <w:rPr>
          <w:b/>
        </w:rPr>
        <w:tab/>
      </w:r>
      <w:r>
        <w:rPr>
          <w:b/>
        </w:rPr>
        <w:tab/>
      </w:r>
      <w:proofErr w:type="spellStart"/>
      <w:r w:rsidRPr="00CC79DA">
        <w:rPr>
          <w:b/>
        </w:rPr>
        <w:t>artifactoryGradle.tool</w:t>
      </w:r>
      <w:proofErr w:type="spellEnd"/>
      <w:r w:rsidRPr="00CC79DA">
        <w:rPr>
          <w:b/>
        </w:rPr>
        <w:t xml:space="preserve"> = "gradle</w:t>
      </w:r>
      <w:r w:rsidR="00A85D64">
        <w:rPr>
          <w:b/>
        </w:rPr>
        <w:t>4</w:t>
      </w:r>
      <w:r w:rsidRPr="00CC79DA">
        <w:rPr>
          <w:b/>
        </w:rPr>
        <w:t xml:space="preserve">" </w:t>
      </w:r>
    </w:p>
    <w:p w14:paraId="4AAF0733" w14:textId="77777777" w:rsidR="00CC79DA" w:rsidRDefault="00CC79DA" w:rsidP="00CC79DA">
      <w:pPr>
        <w:rPr>
          <w:b/>
        </w:rPr>
      </w:pPr>
    </w:p>
    <w:p w14:paraId="37B40998" w14:textId="77777777" w:rsidR="00CC79DA" w:rsidRDefault="0031117C" w:rsidP="00F361C1">
      <w:pPr>
        <w:pStyle w:val="ListParagraph"/>
        <w:numPr>
          <w:ilvl w:val="0"/>
          <w:numId w:val="8"/>
        </w:numPr>
      </w:pPr>
      <w:r>
        <w:rPr>
          <w:noProof/>
        </w:rPr>
        <mc:AlternateContent>
          <mc:Choice Requires="wps">
            <w:drawing>
              <wp:anchor distT="0" distB="0" distL="114300" distR="114300" simplePos="0" relativeHeight="251695104" behindDoc="0" locked="0" layoutInCell="1" allowOverlap="1" wp14:anchorId="3CADE011" wp14:editId="7579B5FA">
                <wp:simplePos x="0" y="0"/>
                <wp:positionH relativeFrom="column">
                  <wp:posOffset>542925</wp:posOffset>
                </wp:positionH>
                <wp:positionV relativeFrom="paragraph">
                  <wp:posOffset>405765</wp:posOffset>
                </wp:positionV>
                <wp:extent cx="5019675" cy="714375"/>
                <wp:effectExtent l="0" t="0" r="28575" b="28575"/>
                <wp:wrapNone/>
                <wp:docPr id="161" name="Rectangle 161"/>
                <wp:cNvGraphicFramePr/>
                <a:graphic xmlns:a="http://schemas.openxmlformats.org/drawingml/2006/main">
                  <a:graphicData uri="http://schemas.microsoft.com/office/word/2010/wordprocessingShape">
                    <wps:wsp>
                      <wps:cNvSpPr/>
                      <wps:spPr>
                        <a:xfrm>
                          <a:off x="0" y="0"/>
                          <a:ext cx="5019675" cy="7143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83A65" id="Rectangle 161" o:spid="_x0000_s1026" style="position:absolute;margin-left:42.75pt;margin-top:31.95pt;width:395.25pt;height:56.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" filled="f" strokecolor="black [3213]" strokeweight="1pt"/>
            </w:pict>
          </mc:Fallback>
        </mc:AlternateContent>
      </w:r>
      <w:r w:rsidR="00CC79DA" w:rsidRPr="00CC79DA">
        <w:t>Next, we’ll tell Artifactory which Artifactory repositories to use for</w:t>
      </w:r>
      <w:r w:rsidR="00CC79DA" w:rsidRPr="00F361C1">
        <w:rPr>
          <w:b/>
        </w:rPr>
        <w:t xml:space="preserve"> deploying</w:t>
      </w:r>
      <w:r w:rsidR="00CC79DA" w:rsidRPr="00CC79DA">
        <w:t xml:space="preserve"> (storing) objects into (</w:t>
      </w:r>
      <w:r w:rsidR="00CC79DA" w:rsidRPr="00F361C1">
        <w:rPr>
          <w:b/>
        </w:rPr>
        <w:t>libs-snapshot-local</w:t>
      </w:r>
      <w:r w:rsidR="00CC79DA" w:rsidRPr="00CC79DA">
        <w:t xml:space="preserve">) and which one to </w:t>
      </w:r>
      <w:r w:rsidR="00CC79DA" w:rsidRPr="00F361C1">
        <w:rPr>
          <w:b/>
        </w:rPr>
        <w:t xml:space="preserve">resolve </w:t>
      </w:r>
      <w:r w:rsidR="00CC79DA" w:rsidRPr="00CC79DA">
        <w:t>(retrieve) dependencies from (</w:t>
      </w:r>
      <w:r w:rsidR="00CC79DA" w:rsidRPr="00F361C1">
        <w:rPr>
          <w:b/>
        </w:rPr>
        <w:t>remote-repos</w:t>
      </w:r>
      <w:r w:rsidR="00CC79DA" w:rsidRPr="00CC79DA">
        <w:t>).</w:t>
      </w:r>
      <w:r w:rsidR="00CC79DA">
        <w:t xml:space="preserve">   </w:t>
      </w:r>
    </w:p>
    <w:p w14:paraId="10E0CC6F" w14:textId="77777777" w:rsidR="00CC79DA" w:rsidRPr="00CC79DA" w:rsidRDefault="00CC79DA" w:rsidP="00CC79DA">
      <w:pPr>
        <w:rPr>
          <w:b/>
        </w:rPr>
      </w:pPr>
      <w:r>
        <w:tab/>
      </w:r>
      <w:r w:rsidRPr="00CC79DA">
        <w:rPr>
          <w:b/>
        </w:rPr>
        <w:tab/>
        <w:t xml:space="preserve">  </w:t>
      </w:r>
      <w:proofErr w:type="spellStart"/>
      <w:r w:rsidRPr="00CC79DA">
        <w:rPr>
          <w:b/>
        </w:rPr>
        <w:t>artifactoryGradle.deployer</w:t>
      </w:r>
      <w:proofErr w:type="spellEnd"/>
      <w:r w:rsidRPr="00CC79DA">
        <w:rPr>
          <w:b/>
        </w:rPr>
        <w:t xml:space="preserve"> </w:t>
      </w:r>
      <w:proofErr w:type="spellStart"/>
      <w:r w:rsidRPr="00CC79DA">
        <w:rPr>
          <w:b/>
        </w:rPr>
        <w:t>repo:'libs-snapshot-local</w:t>
      </w:r>
      <w:proofErr w:type="spellEnd"/>
      <w:r w:rsidRPr="00CC79DA">
        <w:rPr>
          <w:b/>
        </w:rPr>
        <w:t>', server: server</w:t>
      </w:r>
    </w:p>
    <w:p w14:paraId="1B0F8B5A" w14:textId="77777777" w:rsidR="00CC79DA" w:rsidRDefault="00CC79DA" w:rsidP="00CC79DA">
      <w:pPr>
        <w:rPr>
          <w:b/>
        </w:rPr>
      </w:pPr>
      <w:r w:rsidRPr="00CC79DA">
        <w:rPr>
          <w:b/>
        </w:rPr>
        <w:t xml:space="preserve">        </w:t>
      </w:r>
      <w:r w:rsidRPr="00CC79DA">
        <w:rPr>
          <w:b/>
        </w:rPr>
        <w:tab/>
      </w:r>
      <w:r w:rsidRPr="00CC79DA">
        <w:rPr>
          <w:b/>
        </w:rPr>
        <w:tab/>
        <w:t xml:space="preserve">  </w:t>
      </w:r>
      <w:proofErr w:type="spellStart"/>
      <w:r w:rsidRPr="00CC79DA">
        <w:rPr>
          <w:b/>
        </w:rPr>
        <w:t>artifactoryGradle.resolver</w:t>
      </w:r>
      <w:proofErr w:type="spellEnd"/>
      <w:r w:rsidRPr="00CC79DA">
        <w:rPr>
          <w:b/>
        </w:rPr>
        <w:t xml:space="preserve"> </w:t>
      </w:r>
      <w:proofErr w:type="spellStart"/>
      <w:r w:rsidRPr="00CC79DA">
        <w:rPr>
          <w:b/>
        </w:rPr>
        <w:t>repo:'remote-repos</w:t>
      </w:r>
      <w:proofErr w:type="spellEnd"/>
      <w:r w:rsidRPr="00CC79DA">
        <w:rPr>
          <w:b/>
        </w:rPr>
        <w:t>', server: server</w:t>
      </w:r>
    </w:p>
    <w:p w14:paraId="3E61CB0B" w14:textId="77777777" w:rsidR="002000E7" w:rsidRDefault="002000E7" w:rsidP="00CC79DA">
      <w:pPr>
        <w:rPr>
          <w:b/>
        </w:rPr>
      </w:pPr>
    </w:p>
    <w:p w14:paraId="7A9B43CA" w14:textId="77777777" w:rsidR="00815CCE" w:rsidRDefault="00815CCE">
      <w:r>
        <w:br w:type="page"/>
      </w:r>
    </w:p>
    <w:p w14:paraId="48B74C8C" w14:textId="272CBEAA" w:rsidR="002000E7" w:rsidRDefault="002000E7" w:rsidP="00F361C1">
      <w:pPr>
        <w:pStyle w:val="ListParagraph"/>
        <w:numPr>
          <w:ilvl w:val="0"/>
          <w:numId w:val="8"/>
        </w:numPr>
      </w:pPr>
      <w:r w:rsidRPr="006A779F">
        <w:lastRenderedPageBreak/>
        <w:t>Artifactory can also publish info about each build.  We’ll have it do that as well.   Add the lines below.</w:t>
      </w:r>
    </w:p>
    <w:p w14:paraId="52C1A8AB" w14:textId="29B1DB09" w:rsidR="00815CCE" w:rsidRDefault="00815CCE" w:rsidP="00815CCE">
      <w:pPr>
        <w:pStyle w:val="ListParagraph"/>
        <w:ind w:left="1080"/>
      </w:pPr>
      <w:r>
        <w:rPr>
          <w:noProof/>
        </w:rPr>
        <mc:AlternateContent>
          <mc:Choice Requires="wps">
            <w:drawing>
              <wp:anchor distT="0" distB="0" distL="114300" distR="114300" simplePos="0" relativeHeight="251697152" behindDoc="0" locked="0" layoutInCell="1" allowOverlap="1" wp14:anchorId="594734CD" wp14:editId="01086521">
                <wp:simplePos x="0" y="0"/>
                <wp:positionH relativeFrom="margin">
                  <wp:posOffset>465320</wp:posOffset>
                </wp:positionH>
                <wp:positionV relativeFrom="paragraph">
                  <wp:posOffset>216680</wp:posOffset>
                </wp:positionV>
                <wp:extent cx="5019675" cy="63817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5019675"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B77F58" id="Rectangle 162" o:spid="_x0000_s1026" style="position:absolute;margin-left:36.65pt;margin-top:17.05pt;width:395.25pt;height:50.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" filled="f" strokecolor="black [3213]" strokeweight="1pt">
                <w10:wrap anchorx="margin"/>
              </v:rect>
            </w:pict>
          </mc:Fallback>
        </mc:AlternateContent>
      </w:r>
    </w:p>
    <w:p w14:paraId="3B0071BF" w14:textId="77777777" w:rsidR="002000E7" w:rsidRPr="006A779F" w:rsidRDefault="002000E7" w:rsidP="002000E7">
      <w:pPr>
        <w:rPr>
          <w:b/>
        </w:rPr>
      </w:pPr>
      <w:r>
        <w:tab/>
      </w:r>
      <w:r>
        <w:tab/>
        <w:t xml:space="preserve">     </w:t>
      </w:r>
      <w:r w:rsidRPr="006A779F">
        <w:rPr>
          <w:b/>
        </w:rPr>
        <w:t xml:space="preserve">def </w:t>
      </w:r>
      <w:proofErr w:type="spellStart"/>
      <w:r w:rsidRPr="006A779F">
        <w:rPr>
          <w:b/>
        </w:rPr>
        <w:t>buildInfo</w:t>
      </w:r>
      <w:proofErr w:type="spellEnd"/>
      <w:r w:rsidRPr="006A779F">
        <w:rPr>
          <w:b/>
        </w:rPr>
        <w:t xml:space="preserve"> = </w:t>
      </w:r>
      <w:proofErr w:type="spellStart"/>
      <w:r w:rsidRPr="006A779F">
        <w:rPr>
          <w:b/>
        </w:rPr>
        <w:t>Artifactory.newBuildInfo</w:t>
      </w:r>
      <w:proofErr w:type="spellEnd"/>
      <w:r w:rsidRPr="006A779F">
        <w:rPr>
          <w:b/>
        </w:rPr>
        <w:t>()</w:t>
      </w:r>
    </w:p>
    <w:p w14:paraId="1B1892E4" w14:textId="77777777" w:rsidR="002000E7" w:rsidRPr="006A779F" w:rsidRDefault="002000E7" w:rsidP="002000E7">
      <w:pPr>
        <w:rPr>
          <w:b/>
        </w:rPr>
      </w:pPr>
      <w:r w:rsidRPr="006A779F">
        <w:rPr>
          <w:b/>
        </w:rPr>
        <w:t xml:space="preserve">                                  </w:t>
      </w:r>
      <w:proofErr w:type="spellStart"/>
      <w:r w:rsidRPr="006A779F">
        <w:rPr>
          <w:b/>
        </w:rPr>
        <w:t>buildInfo.env.capture</w:t>
      </w:r>
      <w:proofErr w:type="spellEnd"/>
      <w:r w:rsidRPr="006A779F">
        <w:rPr>
          <w:b/>
        </w:rPr>
        <w:t xml:space="preserve"> = true</w:t>
      </w:r>
    </w:p>
    <w:p w14:paraId="18C7FAE4" w14:textId="77777777" w:rsidR="00CC79DA" w:rsidRDefault="00CC79DA" w:rsidP="00CC79DA">
      <w:pPr>
        <w:rPr>
          <w:b/>
        </w:rPr>
      </w:pPr>
    </w:p>
    <w:p w14:paraId="4AF0A9EF" w14:textId="77777777" w:rsidR="00CC79DA" w:rsidRPr="00CC79DA" w:rsidRDefault="00A96EAA" w:rsidP="00F361C1">
      <w:pPr>
        <w:pStyle w:val="ListParagraph"/>
        <w:numPr>
          <w:ilvl w:val="0"/>
          <w:numId w:val="8"/>
        </w:numPr>
      </w:pPr>
      <w:r>
        <w:rPr>
          <w:noProof/>
        </w:rPr>
        <mc:AlternateContent>
          <mc:Choice Requires="wps">
            <w:drawing>
              <wp:anchor distT="0" distB="0" distL="114300" distR="114300" simplePos="0" relativeHeight="251699200" behindDoc="0" locked="0" layoutInCell="1" allowOverlap="1" wp14:anchorId="67C22E49" wp14:editId="1F768B00">
                <wp:simplePos x="0" y="0"/>
                <wp:positionH relativeFrom="margin">
                  <wp:posOffset>504825</wp:posOffset>
                </wp:positionH>
                <wp:positionV relativeFrom="paragraph">
                  <wp:posOffset>386715</wp:posOffset>
                </wp:positionV>
                <wp:extent cx="5019675" cy="6858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5019675" cy="685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D0D1E" id="Rectangle 163" o:spid="_x0000_s1026" style="position:absolute;margin-left:39.75pt;margin-top:30.45pt;width:395.25pt;height:54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" filled="f" strokecolor="black [3213]" strokeweight="1pt">
                <w10:wrap anchorx="margin"/>
              </v:rect>
            </w:pict>
          </mc:Fallback>
        </mc:AlternateContent>
      </w:r>
      <w:r w:rsidR="00CC79DA" w:rsidRPr="00CC79DA">
        <w:t>We want the publish to use Maven type descriptors and not to publish the individual jar files we create (just the war file we end up with).   Add these lines to accomplish those objectives.</w:t>
      </w:r>
    </w:p>
    <w:p w14:paraId="0DB41D01" w14:textId="77777777" w:rsidR="00CC79DA" w:rsidRPr="00CC79DA" w:rsidRDefault="00CC79DA" w:rsidP="00CC79DA">
      <w:pPr>
        <w:rPr>
          <w:b/>
        </w:rPr>
      </w:pPr>
      <w:r>
        <w:rPr>
          <w:b/>
        </w:rPr>
        <w:tab/>
      </w:r>
      <w:r>
        <w:rPr>
          <w:b/>
        </w:rPr>
        <w:tab/>
      </w:r>
      <w:r>
        <w:t xml:space="preserve">    </w:t>
      </w:r>
      <w:proofErr w:type="spellStart"/>
      <w:proofErr w:type="gramStart"/>
      <w:r w:rsidRPr="00CC79DA">
        <w:rPr>
          <w:b/>
        </w:rPr>
        <w:t>artifactoryGradle.deployer.deployMavenDescriptors</w:t>
      </w:r>
      <w:proofErr w:type="spellEnd"/>
      <w:proofErr w:type="gramEnd"/>
      <w:r w:rsidRPr="00CC79DA">
        <w:rPr>
          <w:b/>
        </w:rPr>
        <w:t xml:space="preserve"> = true</w:t>
      </w:r>
    </w:p>
    <w:p w14:paraId="51C96769" w14:textId="77777777" w:rsidR="00CC79DA" w:rsidRDefault="00CC79DA" w:rsidP="00CC79DA">
      <w:pPr>
        <w:ind w:left="720" w:firstLine="720"/>
        <w:rPr>
          <w:b/>
        </w:rPr>
      </w:pPr>
      <w:r w:rsidRPr="00CC79DA">
        <w:rPr>
          <w:b/>
        </w:rPr>
        <w:t xml:space="preserve">    </w:t>
      </w:r>
      <w:proofErr w:type="gramStart"/>
      <w:r w:rsidRPr="00CC79DA">
        <w:rPr>
          <w:b/>
        </w:rPr>
        <w:t>artifactoryGradle.deployer.artifactDeploymentPatterns.addExclude</w:t>
      </w:r>
      <w:proofErr w:type="gramEnd"/>
      <w:r w:rsidRPr="00CC79DA">
        <w:rPr>
          <w:b/>
        </w:rPr>
        <w:t>("*.jar")</w:t>
      </w:r>
    </w:p>
    <w:p w14:paraId="3690FBE4" w14:textId="77777777" w:rsidR="006A779F" w:rsidRDefault="006A779F" w:rsidP="00CC79DA">
      <w:pPr>
        <w:ind w:left="720" w:firstLine="720"/>
        <w:rPr>
          <w:b/>
        </w:rPr>
      </w:pPr>
    </w:p>
    <w:p w14:paraId="731C1E03" w14:textId="77777777" w:rsidR="00CC79DA" w:rsidRDefault="00A96EAA" w:rsidP="00F361C1">
      <w:pPr>
        <w:pStyle w:val="ListParagraph"/>
        <w:numPr>
          <w:ilvl w:val="0"/>
          <w:numId w:val="8"/>
        </w:numPr>
      </w:pPr>
      <w:r>
        <w:rPr>
          <w:noProof/>
        </w:rPr>
        <mc:AlternateContent>
          <mc:Choice Requires="wps">
            <w:drawing>
              <wp:anchor distT="0" distB="0" distL="114300" distR="114300" simplePos="0" relativeHeight="251701248" behindDoc="0" locked="0" layoutInCell="1" allowOverlap="1" wp14:anchorId="21BF48BB" wp14:editId="4255FD95">
                <wp:simplePos x="0" y="0"/>
                <wp:positionH relativeFrom="margin">
                  <wp:posOffset>523875</wp:posOffset>
                </wp:positionH>
                <wp:positionV relativeFrom="paragraph">
                  <wp:posOffset>412750</wp:posOffset>
                </wp:positionV>
                <wp:extent cx="5019675" cy="3810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6C1B9" id="Rectangle 164" o:spid="_x0000_s1026" style="position:absolute;margin-left:41.25pt;margin-top:32.5pt;width:395.25pt;height:30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" filled="f" strokecolor="black [3213]" strokeweight="1pt">
                <w10:wrap anchorx="margin"/>
              </v:rect>
            </w:pict>
          </mc:Fallback>
        </mc:AlternateContent>
      </w:r>
      <w:r w:rsidR="006A779F">
        <w:t>We want to tell Jenkins that we aren’t already loading the related Gradle plugin (</w:t>
      </w:r>
      <w:proofErr w:type="spellStart"/>
      <w:proofErr w:type="gramStart"/>
      <w:r w:rsidR="006A779F">
        <w:t>com.jfrog</w:t>
      </w:r>
      <w:proofErr w:type="gramEnd"/>
      <w:r w:rsidR="006A779F">
        <w:t>.artifactory</w:t>
      </w:r>
      <w:proofErr w:type="spellEnd"/>
      <w:r w:rsidR="006A779F">
        <w:t xml:space="preserve">) in our Gradle script. </w:t>
      </w:r>
      <w:proofErr w:type="gramStart"/>
      <w:r w:rsidR="006A779F">
        <w:t>So</w:t>
      </w:r>
      <w:proofErr w:type="gramEnd"/>
      <w:r w:rsidR="006A779F">
        <w:t xml:space="preserve"> it needs to do it. We do that with the line below.  Add it.</w:t>
      </w:r>
    </w:p>
    <w:p w14:paraId="18B83E2C" w14:textId="77777777" w:rsidR="006A779F" w:rsidRDefault="006A779F" w:rsidP="00CC79DA">
      <w:pPr>
        <w:rPr>
          <w:b/>
        </w:rPr>
      </w:pPr>
      <w:r>
        <w:tab/>
      </w:r>
      <w:r>
        <w:tab/>
      </w:r>
      <w:proofErr w:type="spellStart"/>
      <w:r w:rsidRPr="006A779F">
        <w:rPr>
          <w:b/>
        </w:rPr>
        <w:t>artifactoryGradle.usesPlugin</w:t>
      </w:r>
      <w:proofErr w:type="spellEnd"/>
      <w:r w:rsidRPr="006A779F">
        <w:rPr>
          <w:b/>
        </w:rPr>
        <w:t xml:space="preserve"> = false</w:t>
      </w:r>
    </w:p>
    <w:p w14:paraId="6F35D2CE" w14:textId="77777777" w:rsidR="006A779F" w:rsidRDefault="006A779F" w:rsidP="00CC79DA">
      <w:pPr>
        <w:rPr>
          <w:b/>
        </w:rPr>
      </w:pPr>
    </w:p>
    <w:p w14:paraId="7EE52B35"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3296" behindDoc="0" locked="0" layoutInCell="1" allowOverlap="1" wp14:anchorId="77EE1A30" wp14:editId="046F9435">
                <wp:simplePos x="0" y="0"/>
                <wp:positionH relativeFrom="margin">
                  <wp:posOffset>571500</wp:posOffset>
                </wp:positionH>
                <wp:positionV relativeFrom="paragraph">
                  <wp:posOffset>400685</wp:posOffset>
                </wp:positionV>
                <wp:extent cx="6400800" cy="3810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6400800"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C72D" id="Rectangle 166" o:spid="_x0000_s1026" style="position:absolute;margin-left:45pt;margin-top:31.55pt;width:7in;height:3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" filled="f" strokecolor="black [3213]" strokeweight="1pt">
                <w10:wrap anchorx="margin"/>
              </v:rect>
            </w:pict>
          </mc:Fallback>
        </mc:AlternateContent>
      </w:r>
      <w:r w:rsidR="006A779F" w:rsidRPr="006A779F">
        <w:t>Finally, we are ready to run the Artifactory Gradle build</w:t>
      </w:r>
      <w:r w:rsidR="006A779F">
        <w:t xml:space="preserve"> and invoke Gradle’s built-in </w:t>
      </w:r>
      <w:proofErr w:type="spellStart"/>
      <w:r w:rsidR="006A779F" w:rsidRPr="00F361C1">
        <w:rPr>
          <w:b/>
        </w:rPr>
        <w:t>artifactoryPublish</w:t>
      </w:r>
      <w:proofErr w:type="spellEnd"/>
      <w:r w:rsidR="006A779F">
        <w:t xml:space="preserve"> task</w:t>
      </w:r>
      <w:r w:rsidR="006A779F" w:rsidRPr="006A779F">
        <w:t>.  Add this line to do that.</w:t>
      </w:r>
    </w:p>
    <w:p w14:paraId="38B7928E" w14:textId="77777777" w:rsidR="006A779F" w:rsidRPr="006A779F" w:rsidRDefault="006A779F" w:rsidP="006A779F">
      <w:pPr>
        <w:rPr>
          <w:b/>
        </w:rPr>
      </w:pPr>
      <w:r>
        <w:rPr>
          <w:b/>
        </w:rPr>
        <w:tab/>
      </w:r>
      <w:r>
        <w:rPr>
          <w:b/>
        </w:rPr>
        <w:tab/>
      </w:r>
      <w:r>
        <w:t xml:space="preserve">  </w:t>
      </w:r>
      <w:proofErr w:type="spellStart"/>
      <w:r w:rsidRPr="006A779F">
        <w:rPr>
          <w:b/>
        </w:rPr>
        <w:t>artifactoryGradle.run</w:t>
      </w:r>
      <w:proofErr w:type="spellEnd"/>
      <w:r w:rsidRPr="006A779F">
        <w:rPr>
          <w:b/>
        </w:rPr>
        <w:t xml:space="preserve"> </w:t>
      </w:r>
      <w:proofErr w:type="spellStart"/>
      <w:r w:rsidRPr="006A779F">
        <w:rPr>
          <w:b/>
        </w:rPr>
        <w:t>buildFile</w:t>
      </w:r>
      <w:proofErr w:type="spellEnd"/>
      <w:r w:rsidRPr="006A779F">
        <w:rPr>
          <w:b/>
        </w:rPr>
        <w:t>: '</w:t>
      </w:r>
      <w:proofErr w:type="spellStart"/>
      <w:proofErr w:type="gramStart"/>
      <w:r w:rsidRPr="006A779F">
        <w:rPr>
          <w:b/>
        </w:rPr>
        <w:t>build.gradle</w:t>
      </w:r>
      <w:proofErr w:type="spellEnd"/>
      <w:proofErr w:type="gramEnd"/>
      <w:r w:rsidRPr="006A779F">
        <w:rPr>
          <w:b/>
        </w:rPr>
        <w:t xml:space="preserve">', tasks: 'clean </w:t>
      </w:r>
      <w:proofErr w:type="spellStart"/>
      <w:r w:rsidRPr="006A779F">
        <w:rPr>
          <w:b/>
        </w:rPr>
        <w:t>artifactoryPublish</w:t>
      </w:r>
      <w:proofErr w:type="spellEnd"/>
      <w:r w:rsidRPr="006A779F">
        <w:rPr>
          <w:b/>
        </w:rPr>
        <w:t xml:space="preserve">', </w:t>
      </w:r>
      <w:proofErr w:type="spellStart"/>
      <w:r w:rsidRPr="006A779F">
        <w:rPr>
          <w:b/>
        </w:rPr>
        <w:t>buildInfo</w:t>
      </w:r>
      <w:proofErr w:type="spellEnd"/>
      <w:r w:rsidRPr="006A779F">
        <w:rPr>
          <w:b/>
        </w:rPr>
        <w:t xml:space="preserve">: </w:t>
      </w:r>
      <w:proofErr w:type="spellStart"/>
      <w:r w:rsidRPr="006A779F">
        <w:rPr>
          <w:b/>
        </w:rPr>
        <w:t>buildInfo</w:t>
      </w:r>
      <w:proofErr w:type="spellEnd"/>
    </w:p>
    <w:p w14:paraId="757E26A0" w14:textId="77777777" w:rsidR="006A779F" w:rsidRPr="006A779F" w:rsidRDefault="006A779F" w:rsidP="00CC79DA"/>
    <w:p w14:paraId="039CCE8D" w14:textId="77777777" w:rsidR="006A779F" w:rsidRPr="006A779F" w:rsidRDefault="00A96EAA" w:rsidP="00F361C1">
      <w:pPr>
        <w:pStyle w:val="ListParagraph"/>
        <w:numPr>
          <w:ilvl w:val="0"/>
          <w:numId w:val="8"/>
        </w:numPr>
      </w:pPr>
      <w:r>
        <w:rPr>
          <w:noProof/>
        </w:rPr>
        <mc:AlternateContent>
          <mc:Choice Requires="wps">
            <w:drawing>
              <wp:anchor distT="0" distB="0" distL="114300" distR="114300" simplePos="0" relativeHeight="251705344" behindDoc="0" locked="0" layoutInCell="1" allowOverlap="1" wp14:anchorId="479576F7" wp14:editId="4C01C708">
                <wp:simplePos x="0" y="0"/>
                <wp:positionH relativeFrom="margin">
                  <wp:posOffset>533400</wp:posOffset>
                </wp:positionH>
                <wp:positionV relativeFrom="paragraph">
                  <wp:posOffset>227965</wp:posOffset>
                </wp:positionV>
                <wp:extent cx="5019675" cy="3810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5019675" cy="381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CF220" id="Rectangle 167" o:spid="_x0000_s1026" style="position:absolute;margin-left:42pt;margin-top:17.95pt;width:395.25pt;height:30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" filled="f" strokecolor="black [3213]" strokeweight="1pt">
                <w10:wrap anchorx="margin"/>
              </v:rect>
            </w:pict>
          </mc:Fallback>
        </mc:AlternateContent>
      </w:r>
      <w:r w:rsidR="006A779F" w:rsidRPr="006A779F">
        <w:t>Just one more – add the line below to publish the build info to Artifactory as well.</w:t>
      </w:r>
    </w:p>
    <w:p w14:paraId="31ACA59B" w14:textId="77777777" w:rsidR="006A779F" w:rsidRPr="006A779F" w:rsidRDefault="006A779F" w:rsidP="00CC79DA">
      <w:pPr>
        <w:rPr>
          <w:b/>
        </w:rPr>
      </w:pPr>
      <w:r>
        <w:rPr>
          <w:b/>
        </w:rPr>
        <w:tab/>
      </w:r>
      <w:r>
        <w:rPr>
          <w:b/>
        </w:rPr>
        <w:tab/>
      </w:r>
      <w:proofErr w:type="spellStart"/>
      <w:proofErr w:type="gramStart"/>
      <w:r w:rsidRPr="006A779F">
        <w:rPr>
          <w:b/>
        </w:rPr>
        <w:t>server.publishBuildInfo</w:t>
      </w:r>
      <w:proofErr w:type="spellEnd"/>
      <w:proofErr w:type="gramEnd"/>
      <w:r w:rsidRPr="006A779F">
        <w:rPr>
          <w:b/>
        </w:rPr>
        <w:t xml:space="preserve"> </w:t>
      </w:r>
      <w:proofErr w:type="spellStart"/>
      <w:r w:rsidRPr="006A779F">
        <w:rPr>
          <w:b/>
        </w:rPr>
        <w:t>buildInfo</w:t>
      </w:r>
      <w:proofErr w:type="spellEnd"/>
    </w:p>
    <w:p w14:paraId="4759EF7E" w14:textId="77777777" w:rsidR="006A779F" w:rsidRDefault="006A779F" w:rsidP="00CC79DA">
      <w:pPr>
        <w:rPr>
          <w:b/>
        </w:rPr>
      </w:pPr>
    </w:p>
    <w:p w14:paraId="604599DA" w14:textId="77777777" w:rsidR="002000E7" w:rsidRDefault="002000E7" w:rsidP="00CC79DA">
      <w:r w:rsidRPr="002000E7">
        <w:t xml:space="preserve">Now, you should have your completed </w:t>
      </w:r>
      <w:r w:rsidRPr="002000E7">
        <w:rPr>
          <w:b/>
        </w:rPr>
        <w:t>Publish Artifacts</w:t>
      </w:r>
      <w:r w:rsidRPr="002000E7">
        <w:t xml:space="preserve"> stage.</w:t>
      </w:r>
    </w:p>
    <w:p w14:paraId="692C1B4E" w14:textId="77777777" w:rsidR="002000E7" w:rsidRPr="002000E7" w:rsidRDefault="0050071A" w:rsidP="00CC79DA">
      <w:r>
        <w:rPr>
          <w:noProof/>
        </w:rPr>
        <w:drawing>
          <wp:inline distT="0" distB="0" distL="0" distR="0" wp14:anchorId="7B3D6DEC" wp14:editId="7EAEE5C6">
            <wp:extent cx="5314950" cy="216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9207" cy="2167812"/>
                    </a:xfrm>
                    <a:prstGeom prst="rect">
                      <a:avLst/>
                    </a:prstGeom>
                  </pic:spPr>
                </pic:pic>
              </a:graphicData>
            </a:graphic>
          </wp:inline>
        </w:drawing>
      </w:r>
    </w:p>
    <w:p w14:paraId="5C207ABE" w14:textId="77777777" w:rsidR="00A23A42" w:rsidRDefault="00A23A42" w:rsidP="00A23A42">
      <w:pPr>
        <w:pStyle w:val="ListParagraph"/>
      </w:pPr>
    </w:p>
    <w:p w14:paraId="6511AB14" w14:textId="77777777" w:rsidR="006A779F" w:rsidRDefault="00A23A42" w:rsidP="00F361C1">
      <w:pPr>
        <w:pStyle w:val="ListParagraph"/>
        <w:numPr>
          <w:ilvl w:val="0"/>
          <w:numId w:val="7"/>
        </w:numPr>
      </w:pPr>
      <w:r>
        <w:lastRenderedPageBreak/>
        <w:t xml:space="preserve">Our next stage is the one that will retrieve the latest version from Artifactory.  We may not always want to retrieve the latest </w:t>
      </w:r>
      <w:r w:rsidR="003422C2">
        <w:t>version,</w:t>
      </w:r>
      <w:r>
        <w:t xml:space="preserve"> but we’ll show how to do it here via a kludge process since the free version of Artifactory doesn’t support this.</w:t>
      </w:r>
    </w:p>
    <w:p w14:paraId="71DD1938" w14:textId="77777777" w:rsidR="00A23A42" w:rsidRDefault="00A23A42" w:rsidP="00A23A42">
      <w:pPr>
        <w:ind w:left="720"/>
      </w:pPr>
      <w:r>
        <w:t>Essentially, we have a set of shell commands that parse pom files in Artifactory and extract the details about what version is latest, and then we drill down into Artifactory with that information, find the latest version and retrieve it.</w:t>
      </w:r>
    </w:p>
    <w:p w14:paraId="4A1D7C51" w14:textId="77777777" w:rsidR="00A23A42" w:rsidRDefault="00A23A42" w:rsidP="00A23A42">
      <w:pPr>
        <w:ind w:left="720"/>
      </w:pPr>
      <w:r>
        <w:t xml:space="preserve">We again are storing this code in an external file – in this case in the </w:t>
      </w:r>
      <w:proofErr w:type="gramStart"/>
      <w:r>
        <w:t>resources</w:t>
      </w:r>
      <w:proofErr w:type="gramEnd"/>
      <w:r>
        <w:t xml:space="preserve"> directory of our shared library. </w:t>
      </w:r>
    </w:p>
    <w:p w14:paraId="68371CBE" w14:textId="77777777" w:rsidR="00A23A42" w:rsidRDefault="003422C2" w:rsidP="00A23A42">
      <w:pPr>
        <w:ind w:left="720"/>
      </w:pPr>
      <w:r>
        <w:t>Look</w:t>
      </w:r>
      <w:r w:rsidR="00A23A42">
        <w:t xml:space="preserve"> at the code we’re using for this task by running the following command in a terminal session:</w:t>
      </w:r>
    </w:p>
    <w:p w14:paraId="2556A5C1" w14:textId="77777777" w:rsidR="00A23A42" w:rsidRPr="00A23A42" w:rsidRDefault="00A23A42" w:rsidP="00A23A42">
      <w:pPr>
        <w:ind w:left="720" w:firstLine="720"/>
        <w:rPr>
          <w:b/>
        </w:rPr>
      </w:pPr>
      <w:r w:rsidRPr="00A23A42">
        <w:rPr>
          <w:b/>
        </w:rPr>
        <w:t>cat shared_libraries/resources/ws-get-latest.sh</w:t>
      </w:r>
    </w:p>
    <w:p w14:paraId="082192D7" w14:textId="77777777" w:rsidR="00CC79DA" w:rsidRPr="00CC79DA" w:rsidRDefault="00A23A42" w:rsidP="00B652F2">
      <w:pPr>
        <w:ind w:firstLine="720"/>
        <w:rPr>
          <w:b/>
        </w:rPr>
      </w:pPr>
      <w:r>
        <w:rPr>
          <w:noProof/>
        </w:rPr>
        <w:drawing>
          <wp:inline distT="0" distB="0" distL="0" distR="0" wp14:anchorId="16B1E4A1" wp14:editId="419CA62A">
            <wp:extent cx="6286500" cy="3489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0554" cy="3491840"/>
                    </a:xfrm>
                    <a:prstGeom prst="rect">
                      <a:avLst/>
                    </a:prstGeom>
                  </pic:spPr>
                </pic:pic>
              </a:graphicData>
            </a:graphic>
          </wp:inline>
        </w:drawing>
      </w:r>
    </w:p>
    <w:p w14:paraId="0B0AFEA7" w14:textId="77777777" w:rsidR="00CC79DA" w:rsidRDefault="00CC79DA" w:rsidP="00CC79DA">
      <w:pPr>
        <w:rPr>
          <w:b/>
        </w:rPr>
      </w:pPr>
    </w:p>
    <w:p w14:paraId="3FD7F727" w14:textId="77777777" w:rsidR="00B652F2" w:rsidRPr="00B652F2" w:rsidRDefault="00B652F2" w:rsidP="00B652F2">
      <w:pPr>
        <w:pStyle w:val="ListParagraph"/>
        <w:numPr>
          <w:ilvl w:val="0"/>
          <w:numId w:val="7"/>
        </w:numPr>
      </w:pPr>
      <w:r w:rsidRPr="00B652F2">
        <w:t xml:space="preserve">To invoke this code in our stage, we will use the </w:t>
      </w:r>
      <w:proofErr w:type="spellStart"/>
      <w:r w:rsidRPr="00B652F2">
        <w:rPr>
          <w:b/>
        </w:rPr>
        <w:t>libraryResource</w:t>
      </w:r>
      <w:proofErr w:type="spellEnd"/>
      <w:r w:rsidRPr="00B652F2">
        <w:rPr>
          <w:b/>
        </w:rPr>
        <w:t xml:space="preserve"> </w:t>
      </w:r>
      <w:r w:rsidRPr="00B652F2">
        <w:t xml:space="preserve">step to load it.  Then we can just pass the code to the </w:t>
      </w:r>
      <w:proofErr w:type="spellStart"/>
      <w:r w:rsidRPr="00B652F2">
        <w:rPr>
          <w:b/>
        </w:rPr>
        <w:t>sh</w:t>
      </w:r>
      <w:proofErr w:type="spellEnd"/>
      <w:r w:rsidRPr="00B652F2">
        <w:t xml:space="preserve"> step and have it executed.  Add the </w:t>
      </w:r>
      <w:r w:rsidR="003B2276">
        <w:t>s</w:t>
      </w:r>
      <w:r w:rsidR="003422C2">
        <w:t>tage below</w:t>
      </w:r>
      <w:r w:rsidRPr="00B652F2">
        <w:t xml:space="preserve"> in bold into </w:t>
      </w:r>
      <w:proofErr w:type="gramStart"/>
      <w:r w:rsidRPr="00B652F2">
        <w:t>your</w:t>
      </w:r>
      <w:r w:rsidR="00AD264D">
        <w:t xml:space="preserve">  pipeline</w:t>
      </w:r>
      <w:proofErr w:type="gramEnd"/>
      <w:r w:rsidR="00AD264D">
        <w:t>.</w:t>
      </w:r>
    </w:p>
    <w:p w14:paraId="5B316CA2" w14:textId="77777777" w:rsidR="00B652F2" w:rsidRDefault="00A96EAA" w:rsidP="00B652F2">
      <w:pPr>
        <w:pStyle w:val="ListParagraph"/>
        <w:rPr>
          <w:b/>
        </w:rPr>
      </w:pPr>
      <w:r>
        <w:rPr>
          <w:noProof/>
        </w:rPr>
        <mc:AlternateContent>
          <mc:Choice Requires="wps">
            <w:drawing>
              <wp:anchor distT="0" distB="0" distL="114300" distR="114300" simplePos="0" relativeHeight="251707392" behindDoc="0" locked="0" layoutInCell="1" allowOverlap="1" wp14:anchorId="319F8382" wp14:editId="4F84DB6E">
                <wp:simplePos x="0" y="0"/>
                <wp:positionH relativeFrom="margin">
                  <wp:posOffset>342900</wp:posOffset>
                </wp:positionH>
                <wp:positionV relativeFrom="paragraph">
                  <wp:posOffset>175260</wp:posOffset>
                </wp:positionV>
                <wp:extent cx="501967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5019675" cy="1000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D840E" id="Rectangle 168" o:spid="_x0000_s1026" style="position:absolute;margin-left:27pt;margin-top:13.8pt;width:395.25pt;height:7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" filled="f" strokecolor="black [3213]" strokeweight="1pt">
                <w10:wrap anchorx="margin"/>
              </v:rect>
            </w:pict>
          </mc:Fallback>
        </mc:AlternateContent>
      </w:r>
    </w:p>
    <w:p w14:paraId="1221580C" w14:textId="77777777" w:rsidR="001335D5" w:rsidRDefault="00B652F2" w:rsidP="00B652F2">
      <w:pPr>
        <w:pStyle w:val="ListParagraph"/>
        <w:rPr>
          <w:b/>
        </w:rPr>
      </w:pPr>
      <w:r w:rsidRPr="003B2276">
        <w:rPr>
          <w:b/>
        </w:rPr>
        <w:t xml:space="preserve">    </w:t>
      </w:r>
      <w:proofErr w:type="gramStart"/>
      <w:r w:rsidR="001335D5" w:rsidRPr="001335D5">
        <w:rPr>
          <w:b/>
        </w:rPr>
        <w:t>stage(</w:t>
      </w:r>
      <w:proofErr w:type="gramEnd"/>
      <w:r w:rsidR="001335D5" w:rsidRPr="001335D5">
        <w:rPr>
          <w:b/>
        </w:rPr>
        <w:t>'Retrieve Latest Artifact')  {</w:t>
      </w:r>
    </w:p>
    <w:p w14:paraId="243B8BFE" w14:textId="77777777" w:rsidR="001335D5" w:rsidRDefault="00B652F2" w:rsidP="00B652F2">
      <w:pPr>
        <w:pStyle w:val="ListParagraph"/>
        <w:rPr>
          <w:b/>
        </w:rPr>
      </w:pPr>
      <w:r w:rsidRPr="003B2276">
        <w:rPr>
          <w:b/>
        </w:rPr>
        <w:t xml:space="preserve">    </w:t>
      </w:r>
      <w:r w:rsidRPr="003B2276">
        <w:rPr>
          <w:b/>
          <w:sz w:val="28"/>
          <w:szCs w:val="28"/>
        </w:rPr>
        <w:t xml:space="preserve">  </w:t>
      </w:r>
      <w:r w:rsidRPr="003B2276">
        <w:rPr>
          <w:b/>
        </w:rPr>
        <w:t xml:space="preserve">  </w:t>
      </w:r>
      <w:r w:rsidR="001335D5" w:rsidRPr="001335D5">
        <w:rPr>
          <w:b/>
        </w:rPr>
        <w:t xml:space="preserve">    def </w:t>
      </w:r>
      <w:proofErr w:type="spellStart"/>
      <w:r w:rsidR="001335D5" w:rsidRPr="001335D5">
        <w:rPr>
          <w:b/>
        </w:rPr>
        <w:t>getLatestScript</w:t>
      </w:r>
      <w:proofErr w:type="spellEnd"/>
      <w:r w:rsidR="001335D5" w:rsidRPr="001335D5">
        <w:rPr>
          <w:b/>
        </w:rPr>
        <w:t xml:space="preserve"> = </w:t>
      </w:r>
      <w:proofErr w:type="spellStart"/>
      <w:r w:rsidR="001335D5" w:rsidRPr="001335D5">
        <w:rPr>
          <w:b/>
        </w:rPr>
        <w:t>libraryResource</w:t>
      </w:r>
      <w:proofErr w:type="spellEnd"/>
      <w:r w:rsidR="001335D5" w:rsidRPr="001335D5">
        <w:rPr>
          <w:b/>
        </w:rPr>
        <w:t xml:space="preserve"> 'ws-get-latest.sh'</w:t>
      </w:r>
    </w:p>
    <w:p w14:paraId="1B765BA1" w14:textId="77777777" w:rsidR="00B652F2" w:rsidRPr="003B2276" w:rsidRDefault="001335D5" w:rsidP="00B652F2">
      <w:pPr>
        <w:pStyle w:val="ListParagraph"/>
        <w:rPr>
          <w:b/>
        </w:rPr>
      </w:pPr>
      <w:r>
        <w:rPr>
          <w:b/>
        </w:rPr>
        <w:t xml:space="preserve">    </w:t>
      </w:r>
      <w:r w:rsidR="00B652F2" w:rsidRPr="003B2276">
        <w:rPr>
          <w:b/>
        </w:rPr>
        <w:t xml:space="preserve">        </w:t>
      </w:r>
      <w:proofErr w:type="spellStart"/>
      <w:r w:rsidR="00B652F2" w:rsidRPr="003B2276">
        <w:rPr>
          <w:b/>
        </w:rPr>
        <w:t>sh</w:t>
      </w:r>
      <w:proofErr w:type="spellEnd"/>
      <w:r w:rsidR="00B652F2" w:rsidRPr="003B2276">
        <w:rPr>
          <w:b/>
        </w:rPr>
        <w:t xml:space="preserve"> </w:t>
      </w:r>
      <w:proofErr w:type="spellStart"/>
      <w:r w:rsidR="00B652F2" w:rsidRPr="003B2276">
        <w:rPr>
          <w:b/>
        </w:rPr>
        <w:t>getLatestScript</w:t>
      </w:r>
      <w:proofErr w:type="spellEnd"/>
    </w:p>
    <w:p w14:paraId="26A5E67D" w14:textId="77777777" w:rsidR="00B652F2" w:rsidRPr="003B2276" w:rsidRDefault="00B652F2" w:rsidP="00B652F2">
      <w:pPr>
        <w:pStyle w:val="ListParagraph"/>
        <w:rPr>
          <w:b/>
        </w:rPr>
      </w:pPr>
    </w:p>
    <w:p w14:paraId="45880953" w14:textId="77777777" w:rsidR="00B652F2" w:rsidRPr="003B2276" w:rsidRDefault="00B652F2" w:rsidP="00B652F2">
      <w:pPr>
        <w:pStyle w:val="ListParagraph"/>
        <w:rPr>
          <w:b/>
        </w:rPr>
      </w:pPr>
      <w:r w:rsidRPr="003B2276">
        <w:rPr>
          <w:b/>
        </w:rPr>
        <w:t xml:space="preserve">    }</w:t>
      </w:r>
    </w:p>
    <w:p w14:paraId="0EDA8CAC" w14:textId="77777777" w:rsidR="00B652F2" w:rsidRDefault="00B652F2" w:rsidP="00B652F2">
      <w:pPr>
        <w:pStyle w:val="ListParagraph"/>
      </w:pPr>
    </w:p>
    <w:p w14:paraId="71535BF4" w14:textId="77777777" w:rsidR="00B652F2" w:rsidRDefault="00B652F2" w:rsidP="00B652F2">
      <w:pPr>
        <w:pStyle w:val="ListParagraph"/>
      </w:pPr>
    </w:p>
    <w:p w14:paraId="25FB85B2" w14:textId="77777777" w:rsidR="00B652F2" w:rsidRDefault="00555311" w:rsidP="00B652F2">
      <w:pPr>
        <w:pStyle w:val="ListParagraph"/>
        <w:numPr>
          <w:ilvl w:val="0"/>
          <w:numId w:val="7"/>
        </w:numPr>
      </w:pPr>
      <w:r>
        <w:t xml:space="preserve">There’s one other piece we want to add here. Since this stage is retrieving the latest artifact, we want to keep that to pass on to later stages.  As we’ve seen, one way to do this is with the </w:t>
      </w:r>
      <w:r w:rsidRPr="00555311">
        <w:rPr>
          <w:b/>
        </w:rPr>
        <w:t>stash</w:t>
      </w:r>
      <w:r>
        <w:t xml:space="preserve"> step.  Add the stash step in bold below into your stage.</w:t>
      </w:r>
    </w:p>
    <w:p w14:paraId="3D44C06D" w14:textId="77777777" w:rsidR="00555311" w:rsidRDefault="00555311" w:rsidP="00555311">
      <w:pPr>
        <w:pStyle w:val="ListParagraph"/>
      </w:pPr>
    </w:p>
    <w:p w14:paraId="1196E95F" w14:textId="77777777" w:rsidR="000C0315" w:rsidRDefault="000C0315" w:rsidP="00B652F2">
      <w:pPr>
        <w:pStyle w:val="ListParagraph"/>
      </w:pPr>
    </w:p>
    <w:p w14:paraId="275A085E" w14:textId="77777777" w:rsidR="000C0315" w:rsidRDefault="000C0315" w:rsidP="00B652F2">
      <w:pPr>
        <w:pStyle w:val="ListParagraph"/>
      </w:pPr>
    </w:p>
    <w:p w14:paraId="43FFB43F" w14:textId="77777777" w:rsidR="000C0315" w:rsidRDefault="000C0315" w:rsidP="00B652F2">
      <w:pPr>
        <w:pStyle w:val="ListParagraph"/>
      </w:pPr>
      <w:r>
        <w:rPr>
          <w:noProof/>
        </w:rPr>
        <mc:AlternateContent>
          <mc:Choice Requires="wps">
            <w:drawing>
              <wp:anchor distT="0" distB="0" distL="114300" distR="114300" simplePos="0" relativeHeight="251709440" behindDoc="0" locked="0" layoutInCell="1" allowOverlap="1" wp14:anchorId="36E2F68F" wp14:editId="3C199F7F">
                <wp:simplePos x="0" y="0"/>
                <wp:positionH relativeFrom="margin">
                  <wp:posOffset>390525</wp:posOffset>
                </wp:positionH>
                <wp:positionV relativeFrom="paragraph">
                  <wp:posOffset>-18415</wp:posOffset>
                </wp:positionV>
                <wp:extent cx="5019675" cy="11239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5019675" cy="11239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9900" id="Rectangle 169" o:spid="_x0000_s1026" style="position:absolute;margin-left:30.75pt;margin-top:-1.45pt;width:395.25pt;height:88.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" filled="f" strokecolor="black [3213]" strokeweight="1pt">
                <w10:wrap anchorx="margin"/>
              </v:rect>
            </w:pict>
          </mc:Fallback>
        </mc:AlternateContent>
      </w:r>
      <w:proofErr w:type="gramStart"/>
      <w:r w:rsidR="00B652F2">
        <w:t>stage(</w:t>
      </w:r>
      <w:proofErr w:type="gramEnd"/>
      <w:r w:rsidR="00B652F2">
        <w:t>'Retrieve Latest Artifact')  {</w:t>
      </w:r>
    </w:p>
    <w:p w14:paraId="43B2B445" w14:textId="77777777" w:rsidR="00B652F2" w:rsidRDefault="000C0315" w:rsidP="00B652F2">
      <w:pPr>
        <w:pStyle w:val="ListParagraph"/>
      </w:pPr>
      <w:r>
        <w:t xml:space="preserve">        </w:t>
      </w:r>
      <w:r w:rsidR="00B652F2">
        <w:t xml:space="preserve"> // get the latest artifact out</w:t>
      </w:r>
    </w:p>
    <w:p w14:paraId="39BA9DAC" w14:textId="77777777" w:rsidR="00B652F2" w:rsidRDefault="00B652F2" w:rsidP="00B652F2">
      <w:pPr>
        <w:pStyle w:val="ListParagraph"/>
      </w:pPr>
      <w:r>
        <w:t xml:space="preserve">        def </w:t>
      </w:r>
      <w:proofErr w:type="spellStart"/>
      <w:r>
        <w:t>getLatestScript</w:t>
      </w:r>
      <w:proofErr w:type="spellEnd"/>
      <w:r>
        <w:t xml:space="preserve"> = </w:t>
      </w:r>
      <w:proofErr w:type="spellStart"/>
      <w:r>
        <w:t>libraryResource</w:t>
      </w:r>
      <w:proofErr w:type="spellEnd"/>
      <w:r>
        <w:t xml:space="preserve"> 'ws-get-latest.sh'</w:t>
      </w:r>
    </w:p>
    <w:p w14:paraId="473FAAD2" w14:textId="77777777" w:rsidR="00B652F2" w:rsidRDefault="00B652F2" w:rsidP="00B652F2">
      <w:pPr>
        <w:pStyle w:val="ListParagraph"/>
      </w:pPr>
      <w:r>
        <w:t xml:space="preserve">        </w:t>
      </w:r>
      <w:proofErr w:type="spellStart"/>
      <w:r>
        <w:t>sh</w:t>
      </w:r>
      <w:proofErr w:type="spellEnd"/>
      <w:r>
        <w:t xml:space="preserve"> </w:t>
      </w:r>
      <w:proofErr w:type="spellStart"/>
      <w:r>
        <w:t>getLatestScript</w:t>
      </w:r>
      <w:proofErr w:type="spellEnd"/>
    </w:p>
    <w:p w14:paraId="7089243C" w14:textId="77777777" w:rsidR="00B652F2" w:rsidRPr="003B2276" w:rsidRDefault="00B652F2" w:rsidP="00B652F2">
      <w:pPr>
        <w:pStyle w:val="ListParagraph"/>
        <w:rPr>
          <w:b/>
        </w:rPr>
      </w:pPr>
      <w:r w:rsidRPr="003B2276">
        <w:t xml:space="preserve">        </w:t>
      </w:r>
      <w:r w:rsidRPr="003B2276">
        <w:rPr>
          <w:b/>
        </w:rPr>
        <w:t>stash includes: '*.war', name: 'latest-</w:t>
      </w:r>
      <w:proofErr w:type="spellStart"/>
      <w:r w:rsidRPr="003B2276">
        <w:rPr>
          <w:b/>
        </w:rPr>
        <w:t>warfile</w:t>
      </w:r>
      <w:proofErr w:type="spellEnd"/>
      <w:r w:rsidRPr="003B2276">
        <w:rPr>
          <w:b/>
        </w:rPr>
        <w:t>'</w:t>
      </w:r>
    </w:p>
    <w:p w14:paraId="58400BDB" w14:textId="77777777" w:rsidR="00B652F2" w:rsidRDefault="00B652F2" w:rsidP="00B652F2">
      <w:pPr>
        <w:pStyle w:val="ListParagraph"/>
      </w:pPr>
      <w:r>
        <w:t xml:space="preserve">    }</w:t>
      </w:r>
    </w:p>
    <w:p w14:paraId="2C13A65A" w14:textId="77777777" w:rsidR="00555311" w:rsidRDefault="00555311" w:rsidP="00B652F2">
      <w:pPr>
        <w:pStyle w:val="ListParagraph"/>
      </w:pPr>
    </w:p>
    <w:p w14:paraId="08E1A3B7" w14:textId="77777777" w:rsidR="00555311" w:rsidRDefault="00555311" w:rsidP="00555311">
      <w:pPr>
        <w:pStyle w:val="ListParagraph"/>
        <w:numPr>
          <w:ilvl w:val="0"/>
          <w:numId w:val="7"/>
        </w:numPr>
      </w:pPr>
      <w:r>
        <w:t xml:space="preserve">Now </w:t>
      </w:r>
      <w:r w:rsidRPr="00555311">
        <w:rPr>
          <w:b/>
        </w:rPr>
        <w:t>Save</w:t>
      </w:r>
      <w:r>
        <w:t xml:space="preserve"> your updates and </w:t>
      </w:r>
      <w:r w:rsidRPr="00555311">
        <w:rPr>
          <w:b/>
        </w:rPr>
        <w:t>Build with Parameters</w:t>
      </w:r>
      <w:r>
        <w:t>. Remember that if you changed any parameter values last time</w:t>
      </w:r>
      <w:r w:rsidR="002A4C91">
        <w:t xml:space="preserve">, make them the same or higher </w:t>
      </w:r>
      <w:r>
        <w:t>so this will be the latest.</w:t>
      </w:r>
    </w:p>
    <w:p w14:paraId="53524EDD" w14:textId="77777777" w:rsidR="000A2107" w:rsidRDefault="000A2107" w:rsidP="000A2107">
      <w:pPr>
        <w:ind w:left="720"/>
      </w:pPr>
      <w:r>
        <w:t>After this runs, you’ll see the newest stages in the stage view.</w:t>
      </w:r>
    </w:p>
    <w:p w14:paraId="17A854A5" w14:textId="77777777" w:rsidR="000A2107" w:rsidRDefault="000A2107" w:rsidP="000A2107">
      <w:r>
        <w:rPr>
          <w:noProof/>
        </w:rPr>
        <w:drawing>
          <wp:inline distT="0" distB="0" distL="0" distR="0" wp14:anchorId="3E0892EB" wp14:editId="69F91BA8">
            <wp:extent cx="6858000" cy="12230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223010"/>
                    </a:xfrm>
                    <a:prstGeom prst="rect">
                      <a:avLst/>
                    </a:prstGeom>
                  </pic:spPr>
                </pic:pic>
              </a:graphicData>
            </a:graphic>
          </wp:inline>
        </w:drawing>
      </w:r>
    </w:p>
    <w:p w14:paraId="2FC4080C" w14:textId="77777777" w:rsidR="000A2107" w:rsidRDefault="000A2107" w:rsidP="000A2107">
      <w:pPr>
        <w:ind w:left="720"/>
      </w:pPr>
    </w:p>
    <w:p w14:paraId="0E75807D" w14:textId="77777777" w:rsidR="000A2107" w:rsidRDefault="000A2107" w:rsidP="000A2107">
      <w:pPr>
        <w:ind w:left="720"/>
      </w:pPr>
      <w:r>
        <w:t>You can also go into the console log to see the output and what it pulled from Artifactory.  (The links generated in the log are actually usable.  If you click on one, you can download the artifact as well.)</w:t>
      </w:r>
    </w:p>
    <w:p w14:paraId="4CCF03DE" w14:textId="77777777" w:rsidR="000A2107" w:rsidRDefault="000A2107" w:rsidP="000A2107">
      <w:pPr>
        <w:ind w:left="720"/>
      </w:pPr>
      <w:r>
        <w:rPr>
          <w:noProof/>
        </w:rPr>
        <w:drawing>
          <wp:inline distT="0" distB="0" distL="0" distR="0" wp14:anchorId="14A6F784" wp14:editId="6472439D">
            <wp:extent cx="6858000" cy="32327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232785"/>
                    </a:xfrm>
                    <a:prstGeom prst="rect">
                      <a:avLst/>
                    </a:prstGeom>
                  </pic:spPr>
                </pic:pic>
              </a:graphicData>
            </a:graphic>
          </wp:inline>
        </w:drawing>
      </w:r>
    </w:p>
    <w:p w14:paraId="3CD427ED" w14:textId="77777777" w:rsidR="00C243B7" w:rsidRDefault="00C243B7" w:rsidP="00C243B7"/>
    <w:p w14:paraId="320C857E" w14:textId="77777777" w:rsidR="002A4C91" w:rsidRDefault="002A4C91" w:rsidP="002A4C91">
      <w:pPr>
        <w:rPr>
          <w:b/>
        </w:rPr>
      </w:pPr>
      <w:r>
        <w:rPr>
          <w:b/>
        </w:rPr>
        <w:t>Lab 7</w:t>
      </w:r>
      <w:r w:rsidRPr="00E957F0">
        <w:rPr>
          <w:b/>
        </w:rPr>
        <w:t xml:space="preserve"> </w:t>
      </w:r>
      <w:r>
        <w:rPr>
          <w:b/>
        </w:rPr>
        <w:t>–</w:t>
      </w:r>
      <w:r w:rsidRPr="00E957F0">
        <w:rPr>
          <w:b/>
        </w:rPr>
        <w:t xml:space="preserve"> </w:t>
      </w:r>
      <w:r>
        <w:rPr>
          <w:b/>
        </w:rPr>
        <w:t xml:space="preserve">Deploy to Docker </w:t>
      </w:r>
    </w:p>
    <w:p w14:paraId="2569F6CF" w14:textId="77777777" w:rsidR="002A4C91" w:rsidRDefault="002A4C91" w:rsidP="002A4C91">
      <w:pPr>
        <w:rPr>
          <w:b/>
        </w:rPr>
      </w:pPr>
      <w:r>
        <w:rPr>
          <w:b/>
        </w:rPr>
        <w:t>Purpose:  In this lab, we’ll see how to deploy our war f</w:t>
      </w:r>
      <w:r w:rsidR="00F741ED">
        <w:rPr>
          <w:b/>
        </w:rPr>
        <w:t>ile into a docker container</w:t>
      </w:r>
      <w:r>
        <w:rPr>
          <w:b/>
        </w:rPr>
        <w:t>.</w:t>
      </w:r>
    </w:p>
    <w:p w14:paraId="6D2E3A57" w14:textId="77777777" w:rsidR="00C243B7" w:rsidRDefault="00C243B7" w:rsidP="00C243B7"/>
    <w:p w14:paraId="2180FEF6" w14:textId="77777777" w:rsidR="00B652F2" w:rsidRDefault="003B2276" w:rsidP="003B2276">
      <w:pPr>
        <w:pStyle w:val="ListParagraph"/>
        <w:numPr>
          <w:ilvl w:val="0"/>
          <w:numId w:val="9"/>
        </w:numPr>
      </w:pPr>
      <w:r>
        <w:lastRenderedPageBreak/>
        <w:t xml:space="preserve"> For the deployment to Docker, we’re going to add a new stage as always.  But we’ll do a couple of things differently up front in our stage.</w:t>
      </w:r>
    </w:p>
    <w:p w14:paraId="6CC1F7CF" w14:textId="77777777" w:rsidR="003B2276" w:rsidRDefault="003B2276" w:rsidP="003B2276">
      <w:pPr>
        <w:pStyle w:val="ListParagraph"/>
        <w:numPr>
          <w:ilvl w:val="0"/>
          <w:numId w:val="10"/>
        </w:numPr>
      </w:pPr>
      <w:r>
        <w:t>We’ll pull down the input files for Docker to use in building the images from a Git repository on the system.</w:t>
      </w:r>
    </w:p>
    <w:p w14:paraId="684CB53C" w14:textId="77777777" w:rsidR="003B2276" w:rsidRDefault="003B2276" w:rsidP="003B2276">
      <w:pPr>
        <w:pStyle w:val="ListParagraph"/>
        <w:numPr>
          <w:ilvl w:val="0"/>
          <w:numId w:val="10"/>
        </w:numPr>
      </w:pPr>
      <w:r>
        <w:t xml:space="preserve">We’ll run the processes on a different </w:t>
      </w:r>
      <w:proofErr w:type="gramStart"/>
      <w:r>
        <w:t>node</w:t>
      </w:r>
      <w:proofErr w:type="gramEnd"/>
      <w:r>
        <w:t xml:space="preserve"> so we don’t overwrite the workspace we already have on worker_node1.</w:t>
      </w:r>
    </w:p>
    <w:p w14:paraId="61D1B482" w14:textId="77777777" w:rsidR="003958E6" w:rsidRDefault="003958E6" w:rsidP="003B2276">
      <w:pPr>
        <w:pStyle w:val="ListParagraph"/>
        <w:numPr>
          <w:ilvl w:val="0"/>
          <w:numId w:val="10"/>
        </w:numPr>
      </w:pPr>
      <w:r>
        <w:t xml:space="preserve">We want to deploy the latest artifact (war file) into the container that we are spinning up. </w:t>
      </w:r>
      <w:proofErr w:type="gramStart"/>
      <w:r>
        <w:t>So</w:t>
      </w:r>
      <w:proofErr w:type="gramEnd"/>
      <w:r>
        <w:t xml:space="preserve"> we can use the </w:t>
      </w:r>
      <w:proofErr w:type="spellStart"/>
      <w:r w:rsidRPr="003958E6">
        <w:rPr>
          <w:b/>
        </w:rPr>
        <w:t>unstash</w:t>
      </w:r>
      <w:proofErr w:type="spellEnd"/>
      <w:r>
        <w:t xml:space="preserve"> command on the stash that we created at the end of the </w:t>
      </w:r>
      <w:r w:rsidRPr="003958E6">
        <w:rPr>
          <w:b/>
        </w:rPr>
        <w:t>Retrieve Latest Artifact</w:t>
      </w:r>
      <w:r>
        <w:t xml:space="preserve"> stage.</w:t>
      </w:r>
    </w:p>
    <w:p w14:paraId="4506C6C7" w14:textId="77777777" w:rsidR="003B2276" w:rsidRDefault="003B2276" w:rsidP="003B2276">
      <w:pPr>
        <w:pStyle w:val="ListParagraph"/>
        <w:ind w:left="1440"/>
      </w:pPr>
    </w:p>
    <w:p w14:paraId="30049B2F" w14:textId="77777777" w:rsidR="003B2276" w:rsidRDefault="003B2276" w:rsidP="003B2276">
      <w:pPr>
        <w:pStyle w:val="ListParagraph"/>
        <w:ind w:left="1440"/>
      </w:pPr>
      <w:r>
        <w:t xml:space="preserve">To handle this, start out by adding the following lines to your pipeline.  (These go after the </w:t>
      </w:r>
      <w:r w:rsidRPr="003B2276">
        <w:rPr>
          <w:b/>
        </w:rPr>
        <w:t>Retrieve Latest Artifact</w:t>
      </w:r>
      <w:r>
        <w:t xml:space="preserve"> stage and before the ending bracket</w:t>
      </w:r>
      <w:r w:rsidR="002E70FF">
        <w:t xml:space="preserve"> of the pipeline</w:t>
      </w:r>
      <w:r>
        <w:t>.)</w:t>
      </w:r>
    </w:p>
    <w:p w14:paraId="3BC21A37" w14:textId="77777777" w:rsidR="003B2276" w:rsidRDefault="00A96EAA" w:rsidP="003B2276">
      <w:pPr>
        <w:pStyle w:val="ListParagraph"/>
        <w:ind w:left="1440"/>
      </w:pPr>
      <w:r>
        <w:rPr>
          <w:noProof/>
        </w:rPr>
        <mc:AlternateContent>
          <mc:Choice Requires="wps">
            <w:drawing>
              <wp:anchor distT="0" distB="0" distL="114300" distR="114300" simplePos="0" relativeHeight="251711488" behindDoc="0" locked="0" layoutInCell="1" allowOverlap="1" wp14:anchorId="0E98D4E0" wp14:editId="182B4C00">
                <wp:simplePos x="0" y="0"/>
                <wp:positionH relativeFrom="margin">
                  <wp:posOffset>590550</wp:posOffset>
                </wp:positionH>
                <wp:positionV relativeFrom="paragraph">
                  <wp:posOffset>163195</wp:posOffset>
                </wp:positionV>
                <wp:extent cx="5019675" cy="14573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5019675" cy="145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CFCD2" id="Rectangle 170" o:spid="_x0000_s1026" style="position:absolute;margin-left:46.5pt;margin-top:12.85pt;width:395.25pt;height:114.7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" filled="f" strokecolor="black [3213]" strokeweight="1pt">
                <w10:wrap anchorx="margin"/>
              </v:rect>
            </w:pict>
          </mc:Fallback>
        </mc:AlternateContent>
      </w:r>
    </w:p>
    <w:p w14:paraId="2074760A" w14:textId="77777777" w:rsidR="003B2276" w:rsidRPr="003958E6" w:rsidRDefault="003B2276" w:rsidP="003958E6">
      <w:pPr>
        <w:spacing w:after="0"/>
        <w:ind w:left="2160"/>
        <w:rPr>
          <w:b/>
        </w:rPr>
      </w:pPr>
      <w:r w:rsidRPr="003958E6">
        <w:rPr>
          <w:b/>
        </w:rPr>
        <w:t xml:space="preserve">   </w:t>
      </w:r>
      <w:proofErr w:type="gramStart"/>
      <w:r w:rsidRPr="003958E6">
        <w:rPr>
          <w:b/>
        </w:rPr>
        <w:t>stage(</w:t>
      </w:r>
      <w:proofErr w:type="gramEnd"/>
      <w:r w:rsidRPr="003958E6">
        <w:rPr>
          <w:b/>
        </w:rPr>
        <w:t>'Deploy To Docker') {</w:t>
      </w:r>
    </w:p>
    <w:p w14:paraId="2EE1311B" w14:textId="77777777" w:rsidR="003B2276" w:rsidRPr="003958E6" w:rsidRDefault="003B2276" w:rsidP="003958E6">
      <w:pPr>
        <w:spacing w:after="0"/>
        <w:ind w:left="2160"/>
        <w:rPr>
          <w:b/>
        </w:rPr>
      </w:pPr>
      <w:r w:rsidRPr="003958E6">
        <w:rPr>
          <w:b/>
        </w:rPr>
        <w:t xml:space="preserve">        node ('worker_node3') {</w:t>
      </w:r>
    </w:p>
    <w:p w14:paraId="102599A0" w14:textId="77777777" w:rsidR="003B2276" w:rsidRPr="003958E6" w:rsidRDefault="003B2276" w:rsidP="003958E6">
      <w:pPr>
        <w:spacing w:after="0"/>
        <w:ind w:left="2160"/>
        <w:rPr>
          <w:b/>
        </w:rPr>
      </w:pPr>
      <w:r w:rsidRPr="003958E6">
        <w:rPr>
          <w:b/>
        </w:rPr>
        <w:t xml:space="preserve">        </w:t>
      </w:r>
      <w:r w:rsidR="003958E6">
        <w:rPr>
          <w:b/>
        </w:rPr>
        <w:t xml:space="preserve">      </w:t>
      </w:r>
      <w:r w:rsidRPr="003958E6">
        <w:rPr>
          <w:b/>
        </w:rPr>
        <w:t>git 'git@diyvb2:/home/git/repositories/roarv2-docker.git'</w:t>
      </w:r>
    </w:p>
    <w:p w14:paraId="0D83472D" w14:textId="77777777" w:rsidR="003B2276" w:rsidRDefault="003B2276" w:rsidP="003958E6">
      <w:pPr>
        <w:spacing w:after="0"/>
        <w:ind w:left="2160"/>
        <w:rPr>
          <w:b/>
        </w:rPr>
      </w:pPr>
      <w:r w:rsidRPr="003958E6">
        <w:rPr>
          <w:b/>
        </w:rPr>
        <w:t xml:space="preserve">       </w:t>
      </w:r>
      <w:r w:rsidR="003958E6">
        <w:rPr>
          <w:b/>
        </w:rPr>
        <w:t xml:space="preserve">      </w:t>
      </w:r>
      <w:r w:rsidRPr="003958E6">
        <w:rPr>
          <w:b/>
        </w:rPr>
        <w:t xml:space="preserve"> </w:t>
      </w:r>
      <w:proofErr w:type="spellStart"/>
      <w:r w:rsidRPr="003958E6">
        <w:rPr>
          <w:b/>
        </w:rPr>
        <w:t>unstash</w:t>
      </w:r>
      <w:proofErr w:type="spellEnd"/>
      <w:r w:rsidRPr="003958E6">
        <w:rPr>
          <w:b/>
        </w:rPr>
        <w:t xml:space="preserve"> 'latest-</w:t>
      </w:r>
      <w:proofErr w:type="spellStart"/>
      <w:r w:rsidRPr="003958E6">
        <w:rPr>
          <w:b/>
        </w:rPr>
        <w:t>warfile</w:t>
      </w:r>
      <w:proofErr w:type="spellEnd"/>
      <w:r w:rsidRPr="003958E6">
        <w:rPr>
          <w:b/>
        </w:rPr>
        <w:t>'</w:t>
      </w:r>
    </w:p>
    <w:p w14:paraId="004E37BC" w14:textId="77777777" w:rsidR="003958E6" w:rsidRPr="003958E6" w:rsidRDefault="003958E6" w:rsidP="003958E6">
      <w:pPr>
        <w:spacing w:after="0"/>
        <w:ind w:left="2160"/>
        <w:rPr>
          <w:b/>
        </w:rPr>
      </w:pPr>
    </w:p>
    <w:p w14:paraId="53BCC51E" w14:textId="77777777" w:rsidR="003B2276" w:rsidRDefault="003B2276" w:rsidP="003958E6">
      <w:pPr>
        <w:spacing w:after="0"/>
        <w:ind w:left="2160"/>
        <w:rPr>
          <w:b/>
        </w:rPr>
      </w:pPr>
      <w:r w:rsidRPr="003958E6">
        <w:rPr>
          <w:b/>
        </w:rPr>
        <w:t xml:space="preserve">        }</w:t>
      </w:r>
    </w:p>
    <w:p w14:paraId="0BE2F4FB" w14:textId="77777777" w:rsidR="00C37954" w:rsidRDefault="00C37954" w:rsidP="003958E6">
      <w:pPr>
        <w:spacing w:after="0"/>
        <w:ind w:left="2160"/>
        <w:rPr>
          <w:b/>
        </w:rPr>
      </w:pPr>
      <w:r>
        <w:rPr>
          <w:b/>
        </w:rPr>
        <w:t xml:space="preserve">  }</w:t>
      </w:r>
    </w:p>
    <w:p w14:paraId="1CDD0452" w14:textId="77777777" w:rsidR="003958E6" w:rsidRDefault="003958E6" w:rsidP="003958E6">
      <w:pPr>
        <w:spacing w:after="0"/>
        <w:ind w:left="2160"/>
        <w:rPr>
          <w:b/>
        </w:rPr>
      </w:pPr>
    </w:p>
    <w:p w14:paraId="65FB8E09" w14:textId="77777777" w:rsidR="003958E6" w:rsidRPr="003958E6" w:rsidRDefault="003958E6" w:rsidP="003958E6">
      <w:pPr>
        <w:pStyle w:val="ListParagraph"/>
        <w:numPr>
          <w:ilvl w:val="0"/>
          <w:numId w:val="9"/>
        </w:numPr>
        <w:spacing w:after="0"/>
      </w:pPr>
      <w:r w:rsidRPr="003958E6">
        <w:t>The remai</w:t>
      </w:r>
      <w:r w:rsidR="00C37954">
        <w:t>ning steps in this process use a combination of s</w:t>
      </w:r>
      <w:r w:rsidRPr="003958E6">
        <w:t>hell commands driving Docker</w:t>
      </w:r>
      <w:r w:rsidR="00C37954">
        <w:t xml:space="preserve"> and the built-in </w:t>
      </w:r>
      <w:r w:rsidR="00C37954" w:rsidRPr="00C37954">
        <w:rPr>
          <w:b/>
        </w:rPr>
        <w:t>Docker</w:t>
      </w:r>
      <w:r w:rsidR="00C37954">
        <w:t xml:space="preserve"> variable</w:t>
      </w:r>
      <w:r w:rsidRPr="003958E6">
        <w:t xml:space="preserve"> to </w:t>
      </w:r>
    </w:p>
    <w:p w14:paraId="7E84DDB6" w14:textId="77777777" w:rsidR="003958E6" w:rsidRPr="003958E6" w:rsidRDefault="003958E6" w:rsidP="003958E6">
      <w:pPr>
        <w:pStyle w:val="ListParagraph"/>
        <w:numPr>
          <w:ilvl w:val="1"/>
          <w:numId w:val="9"/>
        </w:numPr>
        <w:spacing w:after="0"/>
      </w:pPr>
      <w:r w:rsidRPr="003958E6">
        <w:t>Clean out any old images and containers</w:t>
      </w:r>
    </w:p>
    <w:p w14:paraId="4A3A8547" w14:textId="77777777" w:rsidR="003958E6" w:rsidRPr="003958E6" w:rsidRDefault="003958E6" w:rsidP="003958E6">
      <w:pPr>
        <w:pStyle w:val="ListParagraph"/>
        <w:numPr>
          <w:ilvl w:val="1"/>
          <w:numId w:val="9"/>
        </w:numPr>
        <w:spacing w:after="0"/>
      </w:pPr>
      <w:r w:rsidRPr="003958E6">
        <w:t>Build images from</w:t>
      </w:r>
      <w:r w:rsidRPr="003958E6">
        <w:rPr>
          <w:b/>
        </w:rPr>
        <w:t xml:space="preserve"> </w:t>
      </w:r>
      <w:proofErr w:type="spellStart"/>
      <w:r w:rsidRPr="003958E6">
        <w:rPr>
          <w:b/>
        </w:rPr>
        <w:t>Dockerfiles</w:t>
      </w:r>
      <w:proofErr w:type="spellEnd"/>
      <w:r w:rsidRPr="003958E6">
        <w:rPr>
          <w:b/>
        </w:rPr>
        <w:t xml:space="preserve"> </w:t>
      </w:r>
      <w:r w:rsidRPr="003958E6">
        <w:t xml:space="preserve">in our git repository.  There are two images – one for the </w:t>
      </w:r>
      <w:r w:rsidRPr="003958E6">
        <w:rPr>
          <w:b/>
        </w:rPr>
        <w:t>webapp</w:t>
      </w:r>
      <w:r w:rsidRPr="003958E6">
        <w:t xml:space="preserve"> (which pulls in the war) and one for the </w:t>
      </w:r>
      <w:r w:rsidRPr="00C37954">
        <w:rPr>
          <w:b/>
        </w:rPr>
        <w:t>database</w:t>
      </w:r>
      <w:r w:rsidRPr="003958E6">
        <w:t xml:space="preserve"> piece.</w:t>
      </w:r>
    </w:p>
    <w:p w14:paraId="4217DFDE" w14:textId="77777777" w:rsidR="003958E6" w:rsidRPr="003958E6" w:rsidRDefault="003958E6" w:rsidP="003958E6">
      <w:pPr>
        <w:pStyle w:val="ListParagraph"/>
        <w:numPr>
          <w:ilvl w:val="1"/>
          <w:numId w:val="9"/>
        </w:numPr>
        <w:spacing w:after="0"/>
      </w:pPr>
      <w:r w:rsidRPr="003958E6">
        <w:t>Start up and link together containers for each image. This results in our app running under Docker.</w:t>
      </w:r>
    </w:p>
    <w:p w14:paraId="28F410C8" w14:textId="77777777" w:rsidR="003958E6" w:rsidRPr="003958E6" w:rsidRDefault="003958E6" w:rsidP="003958E6">
      <w:pPr>
        <w:pStyle w:val="ListParagraph"/>
        <w:numPr>
          <w:ilvl w:val="1"/>
          <w:numId w:val="9"/>
        </w:numPr>
        <w:spacing w:after="0"/>
      </w:pPr>
      <w:r w:rsidRPr="003958E6">
        <w:t xml:space="preserve">Find (inspect) the container to get the </w:t>
      </w:r>
      <w:proofErr w:type="spellStart"/>
      <w:r w:rsidRPr="003958E6">
        <w:t>ip</w:t>
      </w:r>
      <w:proofErr w:type="spellEnd"/>
      <w:r w:rsidRPr="003958E6">
        <w:t xml:space="preserve"> address where it is running and display that so we can look at it.</w:t>
      </w:r>
    </w:p>
    <w:p w14:paraId="363486EC" w14:textId="77777777" w:rsidR="003958E6" w:rsidRPr="003958E6" w:rsidRDefault="003958E6" w:rsidP="003958E6">
      <w:pPr>
        <w:spacing w:after="0"/>
      </w:pPr>
    </w:p>
    <w:p w14:paraId="1828E367" w14:textId="77777777" w:rsidR="00C37954" w:rsidRDefault="003958E6" w:rsidP="003958E6">
      <w:pPr>
        <w:spacing w:after="0"/>
        <w:ind w:left="1080"/>
      </w:pPr>
      <w:r w:rsidRPr="003958E6">
        <w:t xml:space="preserve">The following lines </w:t>
      </w:r>
      <w:r w:rsidR="00C37954">
        <w:t xml:space="preserve">in bold </w:t>
      </w:r>
      <w:r w:rsidRPr="003958E6">
        <w:t>need to be added to the stage to complete it.  But for simplicity and avoiding typos, it is recommended you copy and paste</w:t>
      </w:r>
      <w:r w:rsidR="00C37954">
        <w:t xml:space="preserve"> them from the </w:t>
      </w:r>
      <w:r w:rsidRPr="003958E6">
        <w:t>file</w:t>
      </w:r>
      <w:r w:rsidR="007865A4">
        <w:t xml:space="preserve"> named </w:t>
      </w:r>
      <w:r w:rsidR="00C37954" w:rsidRPr="00C37954">
        <w:rPr>
          <w:b/>
        </w:rPr>
        <w:t>Docker</w:t>
      </w:r>
      <w:r w:rsidR="00C37954">
        <w:t xml:space="preserve"> </w:t>
      </w:r>
      <w:r w:rsidRPr="003958E6">
        <w:t>on the desktop.</w:t>
      </w:r>
      <w:r w:rsidR="00C37954">
        <w:t xml:space="preserve">  Either way add these lines in the Deploy to Docker </w:t>
      </w:r>
      <w:proofErr w:type="gramStart"/>
      <w:r w:rsidR="00C37954">
        <w:t>stage .</w:t>
      </w:r>
      <w:proofErr w:type="gramEnd"/>
      <w:r w:rsidR="00C37954">
        <w:t xml:space="preserve">   </w:t>
      </w:r>
    </w:p>
    <w:p w14:paraId="73A8ADD2" w14:textId="77777777" w:rsidR="00C37954" w:rsidRDefault="0065698D" w:rsidP="003958E6">
      <w:pPr>
        <w:spacing w:after="0"/>
        <w:ind w:left="1080"/>
      </w:pPr>
      <w:r>
        <w:rPr>
          <w:noProof/>
        </w:rPr>
        <mc:AlternateContent>
          <mc:Choice Requires="wps">
            <w:drawing>
              <wp:anchor distT="0" distB="0" distL="114300" distR="114300" simplePos="0" relativeHeight="251713536" behindDoc="0" locked="0" layoutInCell="1" allowOverlap="1" wp14:anchorId="500F5F6F" wp14:editId="0578E0ED">
                <wp:simplePos x="0" y="0"/>
                <wp:positionH relativeFrom="margin">
                  <wp:posOffset>794385</wp:posOffset>
                </wp:positionH>
                <wp:positionV relativeFrom="paragraph">
                  <wp:posOffset>164236</wp:posOffset>
                </wp:positionV>
                <wp:extent cx="6026150" cy="25781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026150" cy="25781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75993" id="Rectangle 171" o:spid="_x0000_s1026" style="position:absolute;margin-left:62.55pt;margin-top:12.95pt;width:474.5pt;height:20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" filled="f" strokecolor="black [3213]" strokeweight="1pt">
                <w10:wrap anchorx="margin"/>
              </v:rect>
            </w:pict>
          </mc:Fallback>
        </mc:AlternateContent>
      </w:r>
    </w:p>
    <w:p w14:paraId="29215577" w14:textId="77777777" w:rsidR="00C37954" w:rsidRPr="00C37954" w:rsidRDefault="00C37954" w:rsidP="00815CCE">
      <w:pPr>
        <w:spacing w:after="0"/>
        <w:ind w:left="1440"/>
      </w:pPr>
      <w:r w:rsidRPr="003958E6">
        <w:rPr>
          <w:b/>
        </w:rPr>
        <w:t xml:space="preserve">   </w:t>
      </w:r>
      <w:proofErr w:type="gramStart"/>
      <w:r w:rsidRPr="00C37954">
        <w:t>stage(</w:t>
      </w:r>
      <w:proofErr w:type="gramEnd"/>
      <w:r w:rsidRPr="00C37954">
        <w:t>'Deploy To Docker') {</w:t>
      </w:r>
    </w:p>
    <w:p w14:paraId="7ED87996" w14:textId="77777777" w:rsidR="00C37954" w:rsidRPr="00C37954" w:rsidRDefault="00C37954" w:rsidP="00815CCE">
      <w:pPr>
        <w:spacing w:after="0"/>
        <w:ind w:left="1440"/>
      </w:pPr>
      <w:r w:rsidRPr="00C37954">
        <w:t xml:space="preserve">        node ('worker_node3') {</w:t>
      </w:r>
    </w:p>
    <w:p w14:paraId="51BD7B02" w14:textId="77777777" w:rsidR="00C37954" w:rsidRPr="00C37954" w:rsidRDefault="00C37954" w:rsidP="00815CCE">
      <w:pPr>
        <w:spacing w:after="0"/>
        <w:ind w:left="1440"/>
      </w:pPr>
      <w:r w:rsidRPr="00C37954">
        <w:t xml:space="preserve">              git 'git@diyvb2:/home/git/repositories/roarv2-docker.git'</w:t>
      </w:r>
    </w:p>
    <w:p w14:paraId="6D24DDF5" w14:textId="77777777" w:rsidR="00C37954" w:rsidRPr="00C37954" w:rsidRDefault="00C37954" w:rsidP="00815CCE">
      <w:pPr>
        <w:spacing w:after="0"/>
        <w:ind w:left="1440"/>
      </w:pPr>
      <w:r w:rsidRPr="00C37954">
        <w:t xml:space="preserve">              </w:t>
      </w:r>
      <w:proofErr w:type="spellStart"/>
      <w:r w:rsidRPr="00C37954">
        <w:t>unstash</w:t>
      </w:r>
      <w:proofErr w:type="spellEnd"/>
      <w:r w:rsidRPr="00C37954">
        <w:t xml:space="preserve"> 'latest-</w:t>
      </w:r>
      <w:proofErr w:type="spellStart"/>
      <w:r w:rsidRPr="00C37954">
        <w:t>warfile</w:t>
      </w:r>
      <w:proofErr w:type="spellEnd"/>
      <w:r w:rsidRPr="00C37954">
        <w:t>'</w:t>
      </w:r>
    </w:p>
    <w:p w14:paraId="3A63DEDD" w14:textId="77777777" w:rsidR="003958E6" w:rsidRPr="003958E6" w:rsidRDefault="00C37954" w:rsidP="00815CCE">
      <w:pPr>
        <w:spacing w:after="0"/>
        <w:ind w:left="2520"/>
      </w:pPr>
      <w:r>
        <w:t xml:space="preserve"> </w:t>
      </w:r>
    </w:p>
    <w:p w14:paraId="24699CA1" w14:textId="77777777" w:rsidR="003958E6" w:rsidRDefault="003958E6" w:rsidP="00815CCE">
      <w:pPr>
        <w:spacing w:after="0"/>
        <w:ind w:left="2520"/>
        <w:rPr>
          <w:b/>
        </w:rPr>
      </w:pPr>
    </w:p>
    <w:p w14:paraId="02AA85E3"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stop `docker </w:t>
      </w:r>
      <w:proofErr w:type="spellStart"/>
      <w:r w:rsidRPr="003958E6">
        <w:rPr>
          <w:b/>
        </w:rPr>
        <w:t>ps</w:t>
      </w:r>
      <w:proofErr w:type="spellEnd"/>
      <w:r w:rsidRPr="003958E6">
        <w:rPr>
          <w:b/>
        </w:rPr>
        <w:t xml:space="preserve"> -a --format '{</w:t>
      </w:r>
      <w:proofErr w:type="gramStart"/>
      <w:r w:rsidRPr="003958E6">
        <w:rPr>
          <w:b/>
        </w:rPr>
        <w:t>{.Names</w:t>
      </w:r>
      <w:proofErr w:type="gramEnd"/>
      <w:r w:rsidRPr="003958E6">
        <w:rPr>
          <w:b/>
        </w:rPr>
        <w:t>}} \n\n'` || true"</w:t>
      </w:r>
    </w:p>
    <w:p w14:paraId="62DF0E2F" w14:textId="77777777" w:rsidR="003958E6" w:rsidRP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rm -</w:t>
      </w:r>
      <w:proofErr w:type="gramStart"/>
      <w:r w:rsidRPr="003958E6">
        <w:rPr>
          <w:b/>
        </w:rPr>
        <w:t>f  `</w:t>
      </w:r>
      <w:proofErr w:type="gramEnd"/>
      <w:r w:rsidRPr="003958E6">
        <w:rPr>
          <w:b/>
        </w:rPr>
        <w:t xml:space="preserve">docker </w:t>
      </w:r>
      <w:proofErr w:type="spellStart"/>
      <w:r w:rsidRPr="003958E6">
        <w:rPr>
          <w:b/>
        </w:rPr>
        <w:t>ps</w:t>
      </w:r>
      <w:proofErr w:type="spellEnd"/>
      <w:r w:rsidRPr="003958E6">
        <w:rPr>
          <w:b/>
        </w:rPr>
        <w:t xml:space="preserve"> -a --format '{{.Names}} \n\n'` || true"</w:t>
      </w:r>
    </w:p>
    <w:p w14:paraId="22300E2D" w14:textId="77777777" w:rsidR="003958E6" w:rsidRDefault="003958E6" w:rsidP="00815CCE">
      <w:pPr>
        <w:spacing w:after="0"/>
        <w:ind w:left="2160"/>
        <w:rPr>
          <w:b/>
        </w:rPr>
      </w:pPr>
      <w:r w:rsidRPr="003958E6">
        <w:rPr>
          <w:b/>
        </w:rPr>
        <w:t xml:space="preserve">        </w:t>
      </w:r>
      <w:proofErr w:type="spellStart"/>
      <w:r w:rsidRPr="003958E6">
        <w:rPr>
          <w:b/>
        </w:rPr>
        <w:t>sh</w:t>
      </w:r>
      <w:proofErr w:type="spellEnd"/>
      <w:r w:rsidRPr="003958E6">
        <w:rPr>
          <w:b/>
        </w:rPr>
        <w:t xml:space="preserve"> "docker </w:t>
      </w:r>
      <w:proofErr w:type="spellStart"/>
      <w:r w:rsidRPr="003958E6">
        <w:rPr>
          <w:b/>
        </w:rPr>
        <w:t>rmi</w:t>
      </w:r>
      <w:proofErr w:type="spellEnd"/>
      <w:r w:rsidRPr="003958E6">
        <w:rPr>
          <w:b/>
        </w:rPr>
        <w:t xml:space="preserve"> -f \$(docker images | cut -d' ' -f1 | grep roar) || true"</w:t>
      </w:r>
    </w:p>
    <w:p w14:paraId="289C8A73" w14:textId="77777777" w:rsidR="003958E6" w:rsidRPr="003958E6" w:rsidRDefault="003958E6" w:rsidP="00815CCE">
      <w:pPr>
        <w:spacing w:after="0"/>
        <w:ind w:left="2160"/>
        <w:rPr>
          <w:b/>
        </w:rPr>
      </w:pPr>
    </w:p>
    <w:p w14:paraId="187816CD" w14:textId="77777777" w:rsidR="003958E6" w:rsidRPr="003958E6" w:rsidRDefault="003958E6" w:rsidP="00815CCE">
      <w:pPr>
        <w:spacing w:after="0"/>
        <w:ind w:left="2160"/>
        <w:rPr>
          <w:b/>
        </w:rPr>
      </w:pPr>
      <w:r w:rsidRPr="003958E6">
        <w:rPr>
          <w:b/>
        </w:rPr>
        <w:t xml:space="preserve">        def </w:t>
      </w:r>
      <w:proofErr w:type="spellStart"/>
      <w:r w:rsidRPr="003958E6">
        <w:rPr>
          <w:b/>
        </w:rPr>
        <w:t>dbImage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t>
      </w:r>
      <w:proofErr w:type="spellStart"/>
      <w:r w:rsidRPr="003958E6">
        <w:rPr>
          <w:b/>
        </w:rPr>
        <w:t>db</w:t>
      </w:r>
      <w:proofErr w:type="spellEnd"/>
      <w:r w:rsidRPr="003958E6">
        <w:rPr>
          <w:b/>
        </w:rPr>
        <w:t xml:space="preserve">-image", "-f </w:t>
      </w:r>
      <w:proofErr w:type="spellStart"/>
      <w:r w:rsidRPr="003958E6">
        <w:rPr>
          <w:b/>
        </w:rPr>
        <w:t>Dockerfile_roar_db_image</w:t>
      </w:r>
      <w:proofErr w:type="spellEnd"/>
      <w:r w:rsidRPr="003958E6">
        <w:rPr>
          <w:b/>
        </w:rPr>
        <w:t xml:space="preserve"> .")</w:t>
      </w:r>
    </w:p>
    <w:p w14:paraId="520F72B7" w14:textId="77777777" w:rsidR="003958E6" w:rsidRPr="003958E6" w:rsidRDefault="003958E6" w:rsidP="00815CCE">
      <w:pPr>
        <w:spacing w:after="0"/>
        <w:ind w:left="2160"/>
        <w:rPr>
          <w:b/>
        </w:rPr>
      </w:pPr>
      <w:r w:rsidRPr="003958E6">
        <w:rPr>
          <w:b/>
        </w:rPr>
        <w:t xml:space="preserve">        def </w:t>
      </w:r>
      <w:proofErr w:type="spellStart"/>
      <w:r w:rsidRPr="003958E6">
        <w:rPr>
          <w:b/>
        </w:rPr>
        <w:t>webImage</w:t>
      </w:r>
      <w:proofErr w:type="spellEnd"/>
      <w:r w:rsidRPr="003958E6">
        <w:rPr>
          <w:b/>
        </w:rPr>
        <w:t xml:space="preserve"> = </w:t>
      </w:r>
      <w:proofErr w:type="spellStart"/>
      <w:proofErr w:type="gramStart"/>
      <w:r w:rsidRPr="003958E6">
        <w:rPr>
          <w:b/>
        </w:rPr>
        <w:t>docker.build</w:t>
      </w:r>
      <w:proofErr w:type="spellEnd"/>
      <w:proofErr w:type="gramEnd"/>
      <w:r w:rsidRPr="003958E6">
        <w:rPr>
          <w:b/>
        </w:rPr>
        <w:t>("roar-web-image", "--build-</w:t>
      </w:r>
      <w:proofErr w:type="spellStart"/>
      <w:r w:rsidRPr="003958E6">
        <w:rPr>
          <w:b/>
        </w:rPr>
        <w:t>arg</w:t>
      </w:r>
      <w:proofErr w:type="spellEnd"/>
      <w:r w:rsidRPr="003958E6">
        <w:rPr>
          <w:b/>
        </w:rPr>
        <w:t xml:space="preserve"> </w:t>
      </w:r>
      <w:proofErr w:type="spellStart"/>
      <w:r w:rsidRPr="003958E6">
        <w:rPr>
          <w:b/>
        </w:rPr>
        <w:t>warFile</w:t>
      </w:r>
      <w:proofErr w:type="spellEnd"/>
      <w:r w:rsidRPr="003958E6">
        <w:rPr>
          <w:b/>
        </w:rPr>
        <w:t xml:space="preserve">=web*.war -f </w:t>
      </w:r>
      <w:proofErr w:type="spellStart"/>
      <w:r w:rsidRPr="003958E6">
        <w:rPr>
          <w:b/>
        </w:rPr>
        <w:t>Dockerfile_roar_web_image</w:t>
      </w:r>
      <w:proofErr w:type="spellEnd"/>
      <w:r w:rsidRPr="003958E6">
        <w:rPr>
          <w:b/>
        </w:rPr>
        <w:t xml:space="preserve"> .")</w:t>
      </w:r>
    </w:p>
    <w:p w14:paraId="35B0B1D2" w14:textId="77777777" w:rsidR="003958E6" w:rsidRDefault="003958E6" w:rsidP="00C37954">
      <w:pPr>
        <w:spacing w:after="0"/>
        <w:ind w:left="720"/>
        <w:rPr>
          <w:b/>
        </w:rPr>
      </w:pPr>
    </w:p>
    <w:p w14:paraId="56A288E0" w14:textId="77777777" w:rsidR="003958E6" w:rsidRPr="003958E6" w:rsidRDefault="0065698D" w:rsidP="00C37954">
      <w:pPr>
        <w:spacing w:after="0"/>
        <w:ind w:left="720"/>
        <w:rPr>
          <w:b/>
        </w:rPr>
      </w:pPr>
      <w:r>
        <w:rPr>
          <w:noProof/>
        </w:rPr>
        <w:lastRenderedPageBreak/>
        <mc:AlternateContent>
          <mc:Choice Requires="wps">
            <w:drawing>
              <wp:anchor distT="0" distB="0" distL="114300" distR="114300" simplePos="0" relativeHeight="251719680" behindDoc="0" locked="0" layoutInCell="1" allowOverlap="1" wp14:anchorId="6E23205F" wp14:editId="549DD452">
                <wp:simplePos x="0" y="0"/>
                <wp:positionH relativeFrom="margin">
                  <wp:align>right</wp:align>
                </wp:positionH>
                <wp:positionV relativeFrom="paragraph">
                  <wp:posOffset>-272415</wp:posOffset>
                </wp:positionV>
                <wp:extent cx="6905625" cy="1968500"/>
                <wp:effectExtent l="0" t="0" r="28575" b="12700"/>
                <wp:wrapNone/>
                <wp:docPr id="10" name="Rectangle 10"/>
                <wp:cNvGraphicFramePr/>
                <a:graphic xmlns:a="http://schemas.openxmlformats.org/drawingml/2006/main">
                  <a:graphicData uri="http://schemas.microsoft.com/office/word/2010/wordprocessingShape">
                    <wps:wsp>
                      <wps:cNvSpPr/>
                      <wps:spPr>
                        <a:xfrm>
                          <a:off x="0" y="0"/>
                          <a:ext cx="6905625" cy="1968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B9B92" id="Rectangle 10" o:spid="_x0000_s1026" style="position:absolute;margin-left:492.55pt;margin-top:-21.45pt;width:543.75pt;height:15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" filled="f" strokecolor="black [3213]" strokeweight="1pt">
                <w10:wrap anchorx="margin"/>
              </v:rect>
            </w:pict>
          </mc:Fallback>
        </mc:AlternateContent>
      </w:r>
      <w:r w:rsidR="003958E6" w:rsidRPr="003958E6">
        <w:rPr>
          <w:b/>
        </w:rPr>
        <w:t xml:space="preserve">        def </w:t>
      </w:r>
      <w:proofErr w:type="spellStart"/>
      <w:r w:rsidR="003958E6" w:rsidRPr="003958E6">
        <w:rPr>
          <w:b/>
        </w:rPr>
        <w:t>dbContainer</w:t>
      </w:r>
      <w:proofErr w:type="spellEnd"/>
      <w:r w:rsidR="003958E6" w:rsidRPr="003958E6">
        <w:rPr>
          <w:b/>
        </w:rPr>
        <w:t xml:space="preserve"> = </w:t>
      </w:r>
      <w:proofErr w:type="spellStart"/>
      <w:proofErr w:type="gramStart"/>
      <w:r w:rsidR="003958E6" w:rsidRPr="003958E6">
        <w:rPr>
          <w:b/>
        </w:rPr>
        <w:t>dbImage.run</w:t>
      </w:r>
      <w:proofErr w:type="spellEnd"/>
      <w:r w:rsidR="003958E6" w:rsidRPr="003958E6">
        <w:rPr>
          <w:b/>
        </w:rPr>
        <w:t>(</w:t>
      </w:r>
      <w:proofErr w:type="gramEnd"/>
      <w:r w:rsidR="003958E6" w:rsidRPr="003958E6">
        <w:rPr>
          <w:b/>
        </w:rPr>
        <w:t>"-p 3308:3306 -e MYSQL_DATABASE='registry' -e MYSQL_ROOT_PASSWORD='root+1' -e MYSQL_USER='admin' -e MYSQL_PASSWORD='admin'")</w:t>
      </w:r>
    </w:p>
    <w:p w14:paraId="3469CD12" w14:textId="77777777" w:rsidR="003958E6" w:rsidRPr="003958E6" w:rsidRDefault="003958E6" w:rsidP="00C37954">
      <w:pPr>
        <w:spacing w:after="0"/>
        <w:ind w:left="720"/>
        <w:rPr>
          <w:b/>
        </w:rPr>
      </w:pPr>
      <w:r w:rsidRPr="003958E6">
        <w:rPr>
          <w:b/>
        </w:rPr>
        <w:t xml:space="preserve">        </w:t>
      </w:r>
      <w:r>
        <w:rPr>
          <w:b/>
        </w:rPr>
        <w:t xml:space="preserve">def </w:t>
      </w:r>
      <w:proofErr w:type="spellStart"/>
      <w:r w:rsidRPr="003958E6">
        <w:rPr>
          <w:b/>
        </w:rPr>
        <w:t>webContainer</w:t>
      </w:r>
      <w:proofErr w:type="spellEnd"/>
      <w:r w:rsidRPr="003958E6">
        <w:rPr>
          <w:b/>
        </w:rPr>
        <w:t xml:space="preserve"> = </w:t>
      </w:r>
      <w:proofErr w:type="spellStart"/>
      <w:proofErr w:type="gramStart"/>
      <w:r w:rsidRPr="003958E6">
        <w:rPr>
          <w:b/>
        </w:rPr>
        <w:t>webImage.run</w:t>
      </w:r>
      <w:proofErr w:type="spellEnd"/>
      <w:r w:rsidRPr="003958E6">
        <w:rPr>
          <w:b/>
        </w:rPr>
        <w:t>(</w:t>
      </w:r>
      <w:proofErr w:type="gramEnd"/>
      <w:r w:rsidRPr="003958E6">
        <w:rPr>
          <w:b/>
        </w:rPr>
        <w:t>"--link ${dbContainer.id}:</w:t>
      </w:r>
      <w:proofErr w:type="spellStart"/>
      <w:r w:rsidRPr="003958E6">
        <w:rPr>
          <w:b/>
        </w:rPr>
        <w:t>mysql</w:t>
      </w:r>
      <w:proofErr w:type="spellEnd"/>
      <w:r w:rsidRPr="003958E6">
        <w:rPr>
          <w:b/>
        </w:rPr>
        <w:t xml:space="preserve"> -p 8089:8080")</w:t>
      </w:r>
    </w:p>
    <w:p w14:paraId="59ED0141" w14:textId="77777777" w:rsidR="003958E6" w:rsidRPr="003958E6" w:rsidRDefault="003958E6" w:rsidP="00C37954">
      <w:pPr>
        <w:spacing w:after="0"/>
        <w:ind w:left="720"/>
        <w:rPr>
          <w:b/>
        </w:rPr>
      </w:pPr>
      <w:r w:rsidRPr="003958E6">
        <w:rPr>
          <w:b/>
        </w:rPr>
        <w:t xml:space="preserve">  </w:t>
      </w:r>
    </w:p>
    <w:p w14:paraId="74561305" w14:textId="77777777" w:rsidR="003958E6" w:rsidRPr="003958E6" w:rsidRDefault="003958E6" w:rsidP="00C37954">
      <w:pPr>
        <w:spacing w:after="0"/>
        <w:ind w:left="720"/>
        <w:rPr>
          <w:b/>
        </w:rPr>
      </w:pPr>
      <w:r w:rsidRPr="003958E6">
        <w:rPr>
          <w:b/>
        </w:rPr>
        <w:t xml:space="preserve">        </w:t>
      </w:r>
      <w:proofErr w:type="spellStart"/>
      <w:r w:rsidRPr="003958E6">
        <w:rPr>
          <w:b/>
        </w:rPr>
        <w:t>sh</w:t>
      </w:r>
      <w:proofErr w:type="spellEnd"/>
      <w:r w:rsidRPr="003958E6">
        <w:rPr>
          <w:b/>
        </w:rPr>
        <w:t xml:space="preserve"> "docker inspect --format '{</w:t>
      </w:r>
      <w:proofErr w:type="gramStart"/>
      <w:r w:rsidRPr="003958E6">
        <w:rPr>
          <w:b/>
        </w:rPr>
        <w:t>{.Name</w:t>
      </w:r>
      <w:proofErr w:type="gramEnd"/>
      <w:r w:rsidRPr="003958E6">
        <w:rPr>
          <w:b/>
        </w:rPr>
        <w:t xml:space="preserve">}} is available at http://{{.NetworkSettings.IPAddress }}:8080/roar' \$(docker </w:t>
      </w:r>
      <w:proofErr w:type="spellStart"/>
      <w:r w:rsidRPr="003958E6">
        <w:rPr>
          <w:b/>
        </w:rPr>
        <w:t>ps</w:t>
      </w:r>
      <w:proofErr w:type="spellEnd"/>
      <w:r w:rsidRPr="003958E6">
        <w:rPr>
          <w:b/>
        </w:rPr>
        <w:t xml:space="preserve"> -q -l)" </w:t>
      </w:r>
    </w:p>
    <w:p w14:paraId="2524A30D" w14:textId="77777777" w:rsidR="003958E6" w:rsidRDefault="003958E6" w:rsidP="003958E6">
      <w:pPr>
        <w:spacing w:after="0"/>
        <w:ind w:left="1080"/>
        <w:rPr>
          <w:b/>
        </w:rPr>
      </w:pPr>
    </w:p>
    <w:p w14:paraId="098FE37F" w14:textId="77777777" w:rsidR="00C37954" w:rsidRPr="00C37954" w:rsidRDefault="00C37954" w:rsidP="003958E6">
      <w:pPr>
        <w:spacing w:after="0"/>
        <w:ind w:left="1080"/>
      </w:pPr>
      <w:r w:rsidRPr="00C37954">
        <w:t>}</w:t>
      </w:r>
    </w:p>
    <w:p w14:paraId="70173455" w14:textId="77777777" w:rsidR="00C37954" w:rsidRPr="00C37954" w:rsidRDefault="00C37954" w:rsidP="00C37954">
      <w:pPr>
        <w:spacing w:after="0"/>
      </w:pPr>
      <w:r w:rsidRPr="00C37954">
        <w:tab/>
        <w:t>}</w:t>
      </w:r>
    </w:p>
    <w:p w14:paraId="453F9FBC" w14:textId="77777777" w:rsidR="00CC79DA" w:rsidRPr="00CC79DA" w:rsidRDefault="00CC79DA" w:rsidP="00CC79DA"/>
    <w:p w14:paraId="34DFB6B4" w14:textId="77777777" w:rsidR="00CC79DA" w:rsidRPr="004F7D66" w:rsidRDefault="00C37954" w:rsidP="00C37954">
      <w:pPr>
        <w:pStyle w:val="ListParagraph"/>
        <w:numPr>
          <w:ilvl w:val="0"/>
          <w:numId w:val="9"/>
        </w:numPr>
      </w:pPr>
      <w:r>
        <w:rPr>
          <w:b/>
        </w:rPr>
        <w:t xml:space="preserve"> Save </w:t>
      </w:r>
      <w:r w:rsidRPr="004F7D66">
        <w:t>your changes and</w:t>
      </w:r>
      <w:r>
        <w:rPr>
          <w:b/>
        </w:rPr>
        <w:t xml:space="preserve"> Build with Parameters.</w:t>
      </w:r>
      <w:r w:rsidR="004F7D66">
        <w:rPr>
          <w:b/>
        </w:rPr>
        <w:t xml:space="preserve">   </w:t>
      </w:r>
      <w:r w:rsidR="004F7D66" w:rsidRPr="004F7D66">
        <w:t>Once completed, you will have another stage in your pipeline.</w:t>
      </w:r>
    </w:p>
    <w:p w14:paraId="0570F534" w14:textId="77777777" w:rsidR="004F7D66" w:rsidRDefault="004F7D66" w:rsidP="004F7D66">
      <w:pPr>
        <w:rPr>
          <w:b/>
        </w:rPr>
      </w:pPr>
      <w:r>
        <w:rPr>
          <w:noProof/>
        </w:rPr>
        <w:drawing>
          <wp:inline distT="0" distB="0" distL="0" distR="0" wp14:anchorId="45E738B6" wp14:editId="52777FAC">
            <wp:extent cx="6858000" cy="10534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053465"/>
                    </a:xfrm>
                    <a:prstGeom prst="rect">
                      <a:avLst/>
                    </a:prstGeom>
                  </pic:spPr>
                </pic:pic>
              </a:graphicData>
            </a:graphic>
          </wp:inline>
        </w:drawing>
      </w:r>
    </w:p>
    <w:p w14:paraId="597B8F40" w14:textId="77777777" w:rsidR="004F7D66" w:rsidRDefault="004F7D66" w:rsidP="004F7D66">
      <w:pPr>
        <w:rPr>
          <w:b/>
        </w:rPr>
      </w:pPr>
    </w:p>
    <w:p w14:paraId="74336F66" w14:textId="77777777" w:rsidR="004F7D66" w:rsidRDefault="004F7D66" w:rsidP="00F741ED">
      <w:pPr>
        <w:pStyle w:val="ListParagraph"/>
        <w:numPr>
          <w:ilvl w:val="0"/>
          <w:numId w:val="9"/>
        </w:numPr>
      </w:pPr>
      <w:r w:rsidRPr="004F7D66">
        <w:t>Now, open the</w:t>
      </w:r>
      <w:r w:rsidRPr="00F741ED">
        <w:rPr>
          <w:b/>
        </w:rPr>
        <w:t xml:space="preserve"> Console log </w:t>
      </w:r>
      <w:r w:rsidRPr="004F7D66">
        <w:t>for the last build of</w:t>
      </w:r>
      <w:r w:rsidRPr="00F741ED">
        <w:rPr>
          <w:b/>
        </w:rPr>
        <w:t xml:space="preserve"> pipe1.   </w:t>
      </w:r>
      <w:r>
        <w:t>Scroll down near the bottom of the console log and you should see the output of the Docker inspect command.  It will look something like the figure below.</w:t>
      </w:r>
    </w:p>
    <w:p w14:paraId="7445A47F" w14:textId="77777777" w:rsidR="004F7D66" w:rsidRPr="004F7D66" w:rsidRDefault="004F7D66" w:rsidP="004F7D66">
      <w:r>
        <w:rPr>
          <w:noProof/>
        </w:rPr>
        <w:drawing>
          <wp:inline distT="0" distB="0" distL="0" distR="0" wp14:anchorId="4D69D65B" wp14:editId="705137F9">
            <wp:extent cx="6858000" cy="13239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323975"/>
                    </a:xfrm>
                    <a:prstGeom prst="rect">
                      <a:avLst/>
                    </a:prstGeom>
                  </pic:spPr>
                </pic:pic>
              </a:graphicData>
            </a:graphic>
          </wp:inline>
        </w:drawing>
      </w:r>
    </w:p>
    <w:p w14:paraId="2EC49380" w14:textId="77777777" w:rsidR="00CC79DA" w:rsidRDefault="007865A4" w:rsidP="00F741ED">
      <w:pPr>
        <w:pStyle w:val="ListParagraph"/>
        <w:numPr>
          <w:ilvl w:val="0"/>
          <w:numId w:val="9"/>
        </w:numPr>
      </w:pPr>
      <w:r>
        <w:t xml:space="preserve">Click on the link after </w:t>
      </w:r>
      <w:r w:rsidR="004F7D66">
        <w:t>“</w:t>
      </w:r>
      <w:r w:rsidR="004F7D66" w:rsidRPr="00F741ED">
        <w:rPr>
          <w:b/>
        </w:rPr>
        <w:t>is available at</w:t>
      </w:r>
      <w:r w:rsidR="004F7D66">
        <w:t xml:space="preserve">”.  This is a link to our webapp running in the Docker container.  The </w:t>
      </w:r>
      <w:proofErr w:type="spellStart"/>
      <w:r w:rsidR="004F7D66">
        <w:t>ip</w:t>
      </w:r>
      <w:proofErr w:type="spellEnd"/>
      <w:r w:rsidR="004F7D66">
        <w:t xml:space="preserve"> address/</w:t>
      </w:r>
      <w:proofErr w:type="spellStart"/>
      <w:r w:rsidR="004F7D66">
        <w:t>url</w:t>
      </w:r>
      <w:proofErr w:type="spellEnd"/>
      <w:r w:rsidR="004F7D66">
        <w:t xml:space="preserve"> is on the Docker container.  Once you click on that you should see the webapp as its being run in Docker.</w:t>
      </w:r>
    </w:p>
    <w:p w14:paraId="465B569D" w14:textId="77777777" w:rsidR="004F7D66" w:rsidRDefault="004F7D66" w:rsidP="00751420">
      <w:r>
        <w:rPr>
          <w:noProof/>
        </w:rPr>
        <w:drawing>
          <wp:inline distT="0" distB="0" distL="0" distR="0" wp14:anchorId="76DD4044" wp14:editId="20F777CD">
            <wp:extent cx="6858000" cy="1532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532255"/>
                    </a:xfrm>
                    <a:prstGeom prst="rect">
                      <a:avLst/>
                    </a:prstGeom>
                  </pic:spPr>
                </pic:pic>
              </a:graphicData>
            </a:graphic>
          </wp:inline>
        </w:drawing>
      </w:r>
    </w:p>
    <w:p w14:paraId="391698F5" w14:textId="77777777" w:rsidR="00C64CC4" w:rsidRDefault="00C64CC4" w:rsidP="00C64CC4">
      <w:pPr>
        <w:rPr>
          <w:b/>
        </w:rPr>
      </w:pPr>
      <w:r>
        <w:rPr>
          <w:b/>
        </w:rPr>
        <w:t>=============================================================================================</w:t>
      </w:r>
    </w:p>
    <w:p w14:paraId="32F6B344" w14:textId="77777777" w:rsidR="00C64CC4" w:rsidRDefault="00C64CC4" w:rsidP="00C64CC4">
      <w:pPr>
        <w:rPr>
          <w:b/>
        </w:rPr>
      </w:pPr>
      <w:r>
        <w:rPr>
          <w:b/>
        </w:rPr>
        <w:tab/>
      </w:r>
      <w:r>
        <w:rPr>
          <w:b/>
        </w:rPr>
        <w:tab/>
      </w:r>
      <w:r>
        <w:rPr>
          <w:b/>
        </w:rPr>
        <w:tab/>
      </w:r>
      <w:r>
        <w:rPr>
          <w:b/>
        </w:rPr>
        <w:tab/>
      </w:r>
      <w:r>
        <w:rPr>
          <w:b/>
        </w:rPr>
        <w:tab/>
        <w:t>END OF CLASS LABS</w:t>
      </w:r>
    </w:p>
    <w:p w14:paraId="3D47FD63" w14:textId="77777777" w:rsidR="00C64CC4" w:rsidRDefault="00C64CC4" w:rsidP="00C64CC4">
      <w:pPr>
        <w:rPr>
          <w:b/>
        </w:rPr>
      </w:pPr>
      <w:r>
        <w:rPr>
          <w:b/>
        </w:rPr>
        <w:lastRenderedPageBreak/>
        <w:t>=============================================================================================</w:t>
      </w:r>
    </w:p>
    <w:p w14:paraId="0DD095F6" w14:textId="77777777" w:rsidR="00F741ED" w:rsidRDefault="00F741ED" w:rsidP="00751420"/>
    <w:p w14:paraId="1615AD6D" w14:textId="77777777" w:rsidR="003F50A3" w:rsidRDefault="003F50A3" w:rsidP="00BA43DC">
      <w:pPr>
        <w:rPr>
          <w:b/>
        </w:rPr>
      </w:pPr>
      <w:r>
        <w:rPr>
          <w:b/>
        </w:rPr>
        <w:t>NOTES ABOUT THE IMAGE:</w:t>
      </w:r>
    </w:p>
    <w:p w14:paraId="58AAE4C5" w14:textId="77777777" w:rsidR="003F50A3" w:rsidRDefault="003F50A3" w:rsidP="00BA43DC">
      <w:pPr>
        <w:rPr>
          <w:b/>
        </w:rPr>
      </w:pPr>
      <w:r>
        <w:rPr>
          <w:b/>
        </w:rPr>
        <w:t>Jenkins:  Running on http:/</w:t>
      </w:r>
      <w:r w:rsidR="003F73FF">
        <w:rPr>
          <w:b/>
        </w:rPr>
        <w:t>/localhost:8080   login: jenkins</w:t>
      </w:r>
      <w:proofErr w:type="gramStart"/>
      <w:r w:rsidR="003F73FF">
        <w:rPr>
          <w:b/>
        </w:rPr>
        <w:t>2</w:t>
      </w:r>
      <w:r>
        <w:rPr>
          <w:b/>
        </w:rPr>
        <w:t xml:space="preserve">  password</w:t>
      </w:r>
      <w:proofErr w:type="gramEnd"/>
      <w:r>
        <w:rPr>
          <w:b/>
        </w:rPr>
        <w:t xml:space="preserve">: </w:t>
      </w:r>
      <w:r w:rsidR="003F73FF">
        <w:rPr>
          <w:b/>
        </w:rPr>
        <w:t>jenkins2</w:t>
      </w:r>
    </w:p>
    <w:p w14:paraId="2F173FEB" w14:textId="77777777" w:rsidR="003F50A3" w:rsidRDefault="00BB3276" w:rsidP="00BA43DC">
      <w:pPr>
        <w:rPr>
          <w:b/>
        </w:rPr>
      </w:pPr>
      <w:r>
        <w:rPr>
          <w:b/>
        </w:rPr>
        <w:t xml:space="preserve">Sonar:   Running on </w:t>
      </w:r>
      <w:proofErr w:type="gramStart"/>
      <w:r>
        <w:rPr>
          <w:b/>
        </w:rPr>
        <w:t>http://localhost:9000/sonar  login</w:t>
      </w:r>
      <w:proofErr w:type="gramEnd"/>
      <w:r>
        <w:rPr>
          <w:b/>
        </w:rPr>
        <w:t>: admin  password: admin</w:t>
      </w:r>
    </w:p>
    <w:p w14:paraId="29FBF8DB" w14:textId="77777777" w:rsidR="00BB3276" w:rsidRDefault="00BB3276" w:rsidP="00BA43DC">
      <w:pPr>
        <w:rPr>
          <w:b/>
        </w:rPr>
      </w:pPr>
      <w:r>
        <w:rPr>
          <w:b/>
        </w:rPr>
        <w:t xml:space="preserve">Tomcat: Running on </w:t>
      </w:r>
      <w:proofErr w:type="gramStart"/>
      <w:r>
        <w:rPr>
          <w:b/>
        </w:rPr>
        <w:t>http://localhost:8084  Manager</w:t>
      </w:r>
      <w:proofErr w:type="gramEnd"/>
      <w:r>
        <w:rPr>
          <w:b/>
        </w:rPr>
        <w:t xml:space="preserve"> app login: admin password: admin   For deploying artifact login: tomcat  password: tomcat</w:t>
      </w:r>
    </w:p>
    <w:p w14:paraId="4286C545" w14:textId="77777777" w:rsidR="00BB3276" w:rsidRDefault="00BB3276" w:rsidP="00BA43DC">
      <w:pPr>
        <w:rPr>
          <w:b/>
        </w:rPr>
      </w:pPr>
      <w:proofErr w:type="spellStart"/>
      <w:r>
        <w:rPr>
          <w:b/>
        </w:rPr>
        <w:t>Mysql</w:t>
      </w:r>
      <w:proofErr w:type="spellEnd"/>
      <w:r>
        <w:rPr>
          <w:b/>
        </w:rPr>
        <w:t xml:space="preserve"> server:  Running on port 3036    login: </w:t>
      </w:r>
      <w:proofErr w:type="spellStart"/>
      <w:proofErr w:type="gramStart"/>
      <w:r>
        <w:rPr>
          <w:b/>
        </w:rPr>
        <w:t>mysql</w:t>
      </w:r>
      <w:proofErr w:type="spellEnd"/>
      <w:r>
        <w:rPr>
          <w:b/>
        </w:rPr>
        <w:t xml:space="preserve">  password</w:t>
      </w:r>
      <w:proofErr w:type="gramEnd"/>
      <w:r>
        <w:rPr>
          <w:b/>
        </w:rPr>
        <w:t xml:space="preserve">: </w:t>
      </w:r>
      <w:proofErr w:type="spellStart"/>
      <w:r>
        <w:rPr>
          <w:b/>
        </w:rPr>
        <w:t>mysql</w:t>
      </w:r>
      <w:proofErr w:type="spellEnd"/>
    </w:p>
    <w:p w14:paraId="474ACE7E" w14:textId="77777777" w:rsidR="00BB3276" w:rsidRDefault="00BB3276" w:rsidP="00BA43DC">
      <w:pPr>
        <w:rPr>
          <w:b/>
        </w:rPr>
      </w:pPr>
      <w:r>
        <w:rPr>
          <w:b/>
        </w:rPr>
        <w:t>Artifactory:  Running on localhost:808</w:t>
      </w:r>
      <w:r w:rsidR="003F73FF">
        <w:rPr>
          <w:b/>
        </w:rPr>
        <w:t>1</w:t>
      </w:r>
      <w:r>
        <w:rPr>
          <w:b/>
        </w:rPr>
        <w:t>/</w:t>
      </w:r>
      <w:proofErr w:type="spellStart"/>
      <w:r>
        <w:rPr>
          <w:b/>
        </w:rPr>
        <w:t>artifactory</w:t>
      </w:r>
      <w:proofErr w:type="spellEnd"/>
      <w:r>
        <w:rPr>
          <w:b/>
        </w:rPr>
        <w:t xml:space="preserve"> login: admin password: admin</w:t>
      </w:r>
    </w:p>
    <w:p w14:paraId="1BE09D3B" w14:textId="77777777" w:rsidR="00435A3D" w:rsidRDefault="00BA43DC" w:rsidP="00BA43DC">
      <w:r>
        <w:t xml:space="preserve"> </w:t>
      </w:r>
    </w:p>
    <w:p w14:paraId="12FC91AA" w14:textId="77777777" w:rsidR="00364FAD" w:rsidRDefault="00364FAD" w:rsidP="00364FAD"/>
    <w:p w14:paraId="7E6CE731" w14:textId="77777777" w:rsidR="00364FAD" w:rsidRDefault="00364FAD" w:rsidP="00364FAD"/>
    <w:p w14:paraId="32EE4B19" w14:textId="77777777" w:rsidR="003D3922" w:rsidRDefault="00364FAD" w:rsidP="007D534D">
      <w:r>
        <w:t xml:space="preserve">  </w:t>
      </w:r>
    </w:p>
    <w:sectPr w:rsidR="003D3922" w:rsidSect="00113E3E">
      <w:headerReference w:type="default" r:id="rId57"/>
      <w:footerReference w:type="default" r:id="rId5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0E418" w14:textId="77777777" w:rsidR="003E25FD" w:rsidRDefault="003E25FD" w:rsidP="00FB0E61">
      <w:pPr>
        <w:spacing w:after="0" w:line="240" w:lineRule="auto"/>
      </w:pPr>
      <w:r>
        <w:separator/>
      </w:r>
    </w:p>
  </w:endnote>
  <w:endnote w:type="continuationSeparator" w:id="0">
    <w:p w14:paraId="53E20BC5" w14:textId="77777777" w:rsidR="003E25FD" w:rsidRDefault="003E25F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7292C" w14:textId="2C1CA486" w:rsidR="00C04188" w:rsidRDefault="00C04188">
    <w:pPr>
      <w:pStyle w:val="Footer"/>
    </w:pPr>
    <w:r>
      <w:rPr>
        <w:noProof/>
      </w:rPr>
      <mc:AlternateContent>
        <mc:Choice Requires="wpg">
          <w:drawing>
            <wp:anchor distT="0" distB="0" distL="114300" distR="114300" simplePos="0" relativeHeight="251661312" behindDoc="0" locked="0" layoutInCell="1" allowOverlap="1" wp14:anchorId="3A03296A" wp14:editId="26588806">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05CE" w14:textId="77777777" w:rsidR="00C04188" w:rsidRDefault="00C04188">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Brent Laster</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A03296A"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218F05CE" w14:textId="77777777" w:rsidR="005A6DEB" w:rsidRDefault="005457CF">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A6DEB">
                            <w:rPr>
                              <w:color w:val="808080" w:themeColor="background1" w:themeShade="80"/>
                              <w:sz w:val="20"/>
                              <w:szCs w:val="20"/>
                            </w:rPr>
                            <w:t>Brent Laster</w:t>
                          </w:r>
                        </w:sdtContent>
                      </w:sdt>
                      <w:r w:rsidR="005A6DEB">
                        <w:rPr>
                          <w:caps/>
                          <w:color w:val="808080" w:themeColor="background1" w:themeShade="80"/>
                          <w:sz w:val="20"/>
                          <w:szCs w:val="20"/>
                        </w:rPr>
                        <w:t> </w:t>
                      </w:r>
                    </w:p>
                  </w:txbxContent>
                </v:textbox>
              </v:shape>
              <w10:wrap anchorx="page" anchory="margin"/>
            </v:group>
          </w:pict>
        </mc:Fallback>
      </mc:AlternateContent>
    </w:r>
    <w:r>
      <w:tab/>
      <w:t>© 20</w:t>
    </w:r>
    <w:r w:rsidR="008D36C6">
      <w:t>20</w:t>
    </w:r>
    <w:r>
      <w:t xml:space="preserve">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90711" w14:textId="77777777" w:rsidR="003E25FD" w:rsidRDefault="003E25FD" w:rsidP="00FB0E61">
      <w:pPr>
        <w:spacing w:after="0" w:line="240" w:lineRule="auto"/>
      </w:pPr>
      <w:r>
        <w:separator/>
      </w:r>
    </w:p>
  </w:footnote>
  <w:footnote w:type="continuationSeparator" w:id="0">
    <w:p w14:paraId="59D5AA5C" w14:textId="77777777" w:rsidR="003E25FD" w:rsidRDefault="003E25F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Content>
      <w:p w14:paraId="5D4F7770" w14:textId="77777777" w:rsidR="00C04188" w:rsidRDefault="00C04188">
        <w:pPr>
          <w:pStyle w:val="Header"/>
        </w:pPr>
        <w:r>
          <w:rPr>
            <w:noProof/>
          </w:rPr>
          <mc:AlternateContent>
            <mc:Choice Requires="wps">
              <w:drawing>
                <wp:anchor distT="0" distB="0" distL="114300" distR="114300" simplePos="0" relativeHeight="251659264" behindDoc="0" locked="0" layoutInCell="0" allowOverlap="1" wp14:anchorId="0F3115B5" wp14:editId="691A88E8">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710B8" w14:textId="77777777" w:rsidR="00C04188" w:rsidRDefault="00C0418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F3115B5"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nutQIAALk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Mxfqe61AgAAuQ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14:paraId="2D6710B8" w14:textId="77777777" w:rsidR="005A6DEB" w:rsidRDefault="005A6DE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2129CD">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2C4FA1"/>
    <w:multiLevelType w:val="hybridMultilevel"/>
    <w:tmpl w:val="8764845E"/>
    <w:lvl w:ilvl="0" w:tplc="84E48562">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9E0BDC"/>
    <w:multiLevelType w:val="hybridMultilevel"/>
    <w:tmpl w:val="6212D302"/>
    <w:lvl w:ilvl="0" w:tplc="B2F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3437E"/>
    <w:multiLevelType w:val="hybridMultilevel"/>
    <w:tmpl w:val="D2C0A44C"/>
    <w:lvl w:ilvl="0" w:tplc="BDBEA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0021B5"/>
    <w:multiLevelType w:val="hybridMultilevel"/>
    <w:tmpl w:val="B06CCD50"/>
    <w:lvl w:ilvl="0" w:tplc="B2E2FB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F1513"/>
    <w:multiLevelType w:val="hybridMultilevel"/>
    <w:tmpl w:val="6B6C6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11008"/>
    <w:multiLevelType w:val="hybridMultilevel"/>
    <w:tmpl w:val="341443FE"/>
    <w:lvl w:ilvl="0" w:tplc="1D4E7E7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11630"/>
    <w:multiLevelType w:val="hybridMultilevel"/>
    <w:tmpl w:val="C56A2BEC"/>
    <w:lvl w:ilvl="0" w:tplc="DF600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4"/>
  </w:num>
  <w:num w:numId="4">
    <w:abstractNumId w:val="1"/>
  </w:num>
  <w:num w:numId="5">
    <w:abstractNumId w:val="9"/>
  </w:num>
  <w:num w:numId="6">
    <w:abstractNumId w:val="8"/>
  </w:num>
  <w:num w:numId="7">
    <w:abstractNumId w:val="2"/>
  </w:num>
  <w:num w:numId="8">
    <w:abstractNumId w:val="0"/>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13B3B"/>
    <w:rsid w:val="000313BC"/>
    <w:rsid w:val="000445A5"/>
    <w:rsid w:val="0005523F"/>
    <w:rsid w:val="0007564F"/>
    <w:rsid w:val="000914DE"/>
    <w:rsid w:val="00096EB0"/>
    <w:rsid w:val="000A2107"/>
    <w:rsid w:val="000B26CC"/>
    <w:rsid w:val="000B5C4E"/>
    <w:rsid w:val="000B6D67"/>
    <w:rsid w:val="000C0315"/>
    <w:rsid w:val="000D366F"/>
    <w:rsid w:val="000D4D46"/>
    <w:rsid w:val="000D5C04"/>
    <w:rsid w:val="000E191B"/>
    <w:rsid w:val="000E3189"/>
    <w:rsid w:val="000E40D2"/>
    <w:rsid w:val="000E4596"/>
    <w:rsid w:val="000E5CFE"/>
    <w:rsid w:val="000F3901"/>
    <w:rsid w:val="000F4B4D"/>
    <w:rsid w:val="00113E3E"/>
    <w:rsid w:val="00125784"/>
    <w:rsid w:val="00127F15"/>
    <w:rsid w:val="001335D5"/>
    <w:rsid w:val="00135BD5"/>
    <w:rsid w:val="00136430"/>
    <w:rsid w:val="00136D58"/>
    <w:rsid w:val="00142946"/>
    <w:rsid w:val="00147AD0"/>
    <w:rsid w:val="00156770"/>
    <w:rsid w:val="00167CBC"/>
    <w:rsid w:val="001767E1"/>
    <w:rsid w:val="0018059E"/>
    <w:rsid w:val="00197234"/>
    <w:rsid w:val="001A6567"/>
    <w:rsid w:val="001D229E"/>
    <w:rsid w:val="001D6FE3"/>
    <w:rsid w:val="001E3967"/>
    <w:rsid w:val="002000E7"/>
    <w:rsid w:val="00206360"/>
    <w:rsid w:val="002129CD"/>
    <w:rsid w:val="00212BF0"/>
    <w:rsid w:val="00234D8F"/>
    <w:rsid w:val="00240FB2"/>
    <w:rsid w:val="00251426"/>
    <w:rsid w:val="00261490"/>
    <w:rsid w:val="00263946"/>
    <w:rsid w:val="002842A1"/>
    <w:rsid w:val="002863BF"/>
    <w:rsid w:val="00296382"/>
    <w:rsid w:val="002A38FE"/>
    <w:rsid w:val="002A4C91"/>
    <w:rsid w:val="002C58BB"/>
    <w:rsid w:val="002E3F12"/>
    <w:rsid w:val="002E5629"/>
    <w:rsid w:val="002E70FF"/>
    <w:rsid w:val="002F03D6"/>
    <w:rsid w:val="002F33B2"/>
    <w:rsid w:val="00301A02"/>
    <w:rsid w:val="00307C69"/>
    <w:rsid w:val="0031117C"/>
    <w:rsid w:val="00311502"/>
    <w:rsid w:val="00313E0D"/>
    <w:rsid w:val="0031440F"/>
    <w:rsid w:val="0031459D"/>
    <w:rsid w:val="00320BC0"/>
    <w:rsid w:val="0032234E"/>
    <w:rsid w:val="00325CF0"/>
    <w:rsid w:val="00327597"/>
    <w:rsid w:val="00327790"/>
    <w:rsid w:val="00334E2F"/>
    <w:rsid w:val="003408DF"/>
    <w:rsid w:val="003422C2"/>
    <w:rsid w:val="00364FAD"/>
    <w:rsid w:val="00373295"/>
    <w:rsid w:val="0037467F"/>
    <w:rsid w:val="0037558E"/>
    <w:rsid w:val="00376440"/>
    <w:rsid w:val="00381C33"/>
    <w:rsid w:val="003958E6"/>
    <w:rsid w:val="003B06EC"/>
    <w:rsid w:val="003B2276"/>
    <w:rsid w:val="003B32DF"/>
    <w:rsid w:val="003B35B6"/>
    <w:rsid w:val="003C56B6"/>
    <w:rsid w:val="003D3922"/>
    <w:rsid w:val="003E25FD"/>
    <w:rsid w:val="003E6606"/>
    <w:rsid w:val="003F50A3"/>
    <w:rsid w:val="003F6144"/>
    <w:rsid w:val="003F6AE4"/>
    <w:rsid w:val="003F73FF"/>
    <w:rsid w:val="004148F9"/>
    <w:rsid w:val="00421469"/>
    <w:rsid w:val="00435A3D"/>
    <w:rsid w:val="00440E40"/>
    <w:rsid w:val="004474AF"/>
    <w:rsid w:val="004750FE"/>
    <w:rsid w:val="00475748"/>
    <w:rsid w:val="0048659F"/>
    <w:rsid w:val="004A001C"/>
    <w:rsid w:val="004A300F"/>
    <w:rsid w:val="004A5B7D"/>
    <w:rsid w:val="004A7192"/>
    <w:rsid w:val="004B5264"/>
    <w:rsid w:val="004C0054"/>
    <w:rsid w:val="004C22B7"/>
    <w:rsid w:val="004D0CEC"/>
    <w:rsid w:val="004D6E1E"/>
    <w:rsid w:val="004D7895"/>
    <w:rsid w:val="004E3BE2"/>
    <w:rsid w:val="004E4EDF"/>
    <w:rsid w:val="004F3C96"/>
    <w:rsid w:val="004F4FE4"/>
    <w:rsid w:val="004F7D66"/>
    <w:rsid w:val="0050071A"/>
    <w:rsid w:val="00511F40"/>
    <w:rsid w:val="00515D56"/>
    <w:rsid w:val="0053083E"/>
    <w:rsid w:val="005378A2"/>
    <w:rsid w:val="00540448"/>
    <w:rsid w:val="00542A6D"/>
    <w:rsid w:val="00545562"/>
    <w:rsid w:val="005457CF"/>
    <w:rsid w:val="00555311"/>
    <w:rsid w:val="00565A94"/>
    <w:rsid w:val="00570FAF"/>
    <w:rsid w:val="00572599"/>
    <w:rsid w:val="0058446A"/>
    <w:rsid w:val="00585702"/>
    <w:rsid w:val="00585777"/>
    <w:rsid w:val="00591C2F"/>
    <w:rsid w:val="005A2DE0"/>
    <w:rsid w:val="005A6DEB"/>
    <w:rsid w:val="005D481C"/>
    <w:rsid w:val="005D5C33"/>
    <w:rsid w:val="00620C34"/>
    <w:rsid w:val="00620C6C"/>
    <w:rsid w:val="0062270F"/>
    <w:rsid w:val="00622E6F"/>
    <w:rsid w:val="00624AE4"/>
    <w:rsid w:val="00626263"/>
    <w:rsid w:val="006265DC"/>
    <w:rsid w:val="006279CE"/>
    <w:rsid w:val="0065698D"/>
    <w:rsid w:val="0065710C"/>
    <w:rsid w:val="006811C5"/>
    <w:rsid w:val="006816A5"/>
    <w:rsid w:val="0068784A"/>
    <w:rsid w:val="006A3CE2"/>
    <w:rsid w:val="006A61E5"/>
    <w:rsid w:val="006A779F"/>
    <w:rsid w:val="006C38E0"/>
    <w:rsid w:val="006D39E8"/>
    <w:rsid w:val="006E076E"/>
    <w:rsid w:val="006E6355"/>
    <w:rsid w:val="006F0356"/>
    <w:rsid w:val="006F45B0"/>
    <w:rsid w:val="0071532A"/>
    <w:rsid w:val="00723325"/>
    <w:rsid w:val="00726FC8"/>
    <w:rsid w:val="007357EF"/>
    <w:rsid w:val="00741265"/>
    <w:rsid w:val="00751420"/>
    <w:rsid w:val="0075743C"/>
    <w:rsid w:val="00763541"/>
    <w:rsid w:val="00780A5E"/>
    <w:rsid w:val="007812E3"/>
    <w:rsid w:val="00783243"/>
    <w:rsid w:val="007865A4"/>
    <w:rsid w:val="00793816"/>
    <w:rsid w:val="00794ED6"/>
    <w:rsid w:val="007966FA"/>
    <w:rsid w:val="007A303F"/>
    <w:rsid w:val="007B4642"/>
    <w:rsid w:val="007C1822"/>
    <w:rsid w:val="007C65FD"/>
    <w:rsid w:val="007C6D8C"/>
    <w:rsid w:val="007D4CB9"/>
    <w:rsid w:val="007D534D"/>
    <w:rsid w:val="007D5DD6"/>
    <w:rsid w:val="007E25F2"/>
    <w:rsid w:val="00815CCE"/>
    <w:rsid w:val="00825F37"/>
    <w:rsid w:val="00825FD1"/>
    <w:rsid w:val="00880D45"/>
    <w:rsid w:val="00892CDC"/>
    <w:rsid w:val="0089572F"/>
    <w:rsid w:val="008A3440"/>
    <w:rsid w:val="008B30A5"/>
    <w:rsid w:val="008D36C6"/>
    <w:rsid w:val="008D424D"/>
    <w:rsid w:val="008F3863"/>
    <w:rsid w:val="008F5907"/>
    <w:rsid w:val="0090379C"/>
    <w:rsid w:val="0092084D"/>
    <w:rsid w:val="0092235D"/>
    <w:rsid w:val="009228C6"/>
    <w:rsid w:val="00931E64"/>
    <w:rsid w:val="009333CF"/>
    <w:rsid w:val="009517C8"/>
    <w:rsid w:val="00952EAE"/>
    <w:rsid w:val="00983956"/>
    <w:rsid w:val="00990B7B"/>
    <w:rsid w:val="00990BF9"/>
    <w:rsid w:val="0099142C"/>
    <w:rsid w:val="00993931"/>
    <w:rsid w:val="00993EBC"/>
    <w:rsid w:val="00995B34"/>
    <w:rsid w:val="009C46EB"/>
    <w:rsid w:val="009D0542"/>
    <w:rsid w:val="009D6B0B"/>
    <w:rsid w:val="009D6C3E"/>
    <w:rsid w:val="00A02F3F"/>
    <w:rsid w:val="00A23A42"/>
    <w:rsid w:val="00A25B72"/>
    <w:rsid w:val="00A32405"/>
    <w:rsid w:val="00A40C5A"/>
    <w:rsid w:val="00A56C34"/>
    <w:rsid w:val="00A73FA4"/>
    <w:rsid w:val="00A80AB8"/>
    <w:rsid w:val="00A852FA"/>
    <w:rsid w:val="00A85D64"/>
    <w:rsid w:val="00A96EAA"/>
    <w:rsid w:val="00AD264D"/>
    <w:rsid w:val="00AD5E8C"/>
    <w:rsid w:val="00AE1F20"/>
    <w:rsid w:val="00AF2557"/>
    <w:rsid w:val="00B00A52"/>
    <w:rsid w:val="00B11EF7"/>
    <w:rsid w:val="00B1239C"/>
    <w:rsid w:val="00B405B4"/>
    <w:rsid w:val="00B46BC5"/>
    <w:rsid w:val="00B50827"/>
    <w:rsid w:val="00B64956"/>
    <w:rsid w:val="00B652F2"/>
    <w:rsid w:val="00B73DEF"/>
    <w:rsid w:val="00B8086F"/>
    <w:rsid w:val="00BA0B6A"/>
    <w:rsid w:val="00BA1EDC"/>
    <w:rsid w:val="00BA43DC"/>
    <w:rsid w:val="00BB27BF"/>
    <w:rsid w:val="00BB3276"/>
    <w:rsid w:val="00BB4AB4"/>
    <w:rsid w:val="00BB60FD"/>
    <w:rsid w:val="00BB6441"/>
    <w:rsid w:val="00BC01D2"/>
    <w:rsid w:val="00BC68EC"/>
    <w:rsid w:val="00BC7E2C"/>
    <w:rsid w:val="00BD13C6"/>
    <w:rsid w:val="00BD32E2"/>
    <w:rsid w:val="00BD6799"/>
    <w:rsid w:val="00BE25FA"/>
    <w:rsid w:val="00BE4034"/>
    <w:rsid w:val="00BF181A"/>
    <w:rsid w:val="00BF5604"/>
    <w:rsid w:val="00BF730A"/>
    <w:rsid w:val="00BF7CEA"/>
    <w:rsid w:val="00C00974"/>
    <w:rsid w:val="00C04188"/>
    <w:rsid w:val="00C11A47"/>
    <w:rsid w:val="00C12CA1"/>
    <w:rsid w:val="00C1432B"/>
    <w:rsid w:val="00C15DFF"/>
    <w:rsid w:val="00C243B7"/>
    <w:rsid w:val="00C27CE2"/>
    <w:rsid w:val="00C27D52"/>
    <w:rsid w:val="00C359FC"/>
    <w:rsid w:val="00C36B22"/>
    <w:rsid w:val="00C37954"/>
    <w:rsid w:val="00C46EC4"/>
    <w:rsid w:val="00C52055"/>
    <w:rsid w:val="00C540BF"/>
    <w:rsid w:val="00C6487C"/>
    <w:rsid w:val="00C64CC4"/>
    <w:rsid w:val="00C730C0"/>
    <w:rsid w:val="00C74D83"/>
    <w:rsid w:val="00C74FB6"/>
    <w:rsid w:val="00C82B47"/>
    <w:rsid w:val="00C94B8B"/>
    <w:rsid w:val="00CA623A"/>
    <w:rsid w:val="00CB3986"/>
    <w:rsid w:val="00CC4FA1"/>
    <w:rsid w:val="00CC79DA"/>
    <w:rsid w:val="00CD01F0"/>
    <w:rsid w:val="00CD1DC4"/>
    <w:rsid w:val="00CD28B6"/>
    <w:rsid w:val="00CF39E4"/>
    <w:rsid w:val="00CF3B63"/>
    <w:rsid w:val="00D0728A"/>
    <w:rsid w:val="00D11F80"/>
    <w:rsid w:val="00D1395E"/>
    <w:rsid w:val="00D24000"/>
    <w:rsid w:val="00D31DEA"/>
    <w:rsid w:val="00D36454"/>
    <w:rsid w:val="00D400B0"/>
    <w:rsid w:val="00D40A6A"/>
    <w:rsid w:val="00D41AA5"/>
    <w:rsid w:val="00D428AB"/>
    <w:rsid w:val="00D45116"/>
    <w:rsid w:val="00D516A0"/>
    <w:rsid w:val="00D66AE9"/>
    <w:rsid w:val="00D67725"/>
    <w:rsid w:val="00D67DC4"/>
    <w:rsid w:val="00D803CD"/>
    <w:rsid w:val="00D96E78"/>
    <w:rsid w:val="00D974CE"/>
    <w:rsid w:val="00DA519F"/>
    <w:rsid w:val="00DA7399"/>
    <w:rsid w:val="00DB0DCC"/>
    <w:rsid w:val="00DB195B"/>
    <w:rsid w:val="00DB7187"/>
    <w:rsid w:val="00DC5284"/>
    <w:rsid w:val="00DC5477"/>
    <w:rsid w:val="00DD19E6"/>
    <w:rsid w:val="00DD36ED"/>
    <w:rsid w:val="00DF1E36"/>
    <w:rsid w:val="00DF347E"/>
    <w:rsid w:val="00DF3752"/>
    <w:rsid w:val="00E10D05"/>
    <w:rsid w:val="00E1146F"/>
    <w:rsid w:val="00E133F9"/>
    <w:rsid w:val="00E203B7"/>
    <w:rsid w:val="00E333F4"/>
    <w:rsid w:val="00E50A06"/>
    <w:rsid w:val="00E523E3"/>
    <w:rsid w:val="00E56891"/>
    <w:rsid w:val="00E7338E"/>
    <w:rsid w:val="00E73E32"/>
    <w:rsid w:val="00E95096"/>
    <w:rsid w:val="00E957F0"/>
    <w:rsid w:val="00EA1590"/>
    <w:rsid w:val="00EA2ABA"/>
    <w:rsid w:val="00EA4DAE"/>
    <w:rsid w:val="00EB0484"/>
    <w:rsid w:val="00ED579B"/>
    <w:rsid w:val="00ED5A7E"/>
    <w:rsid w:val="00ED61A8"/>
    <w:rsid w:val="00EF0150"/>
    <w:rsid w:val="00F26F09"/>
    <w:rsid w:val="00F3116D"/>
    <w:rsid w:val="00F31791"/>
    <w:rsid w:val="00F35AA9"/>
    <w:rsid w:val="00F361C1"/>
    <w:rsid w:val="00F36F13"/>
    <w:rsid w:val="00F4343E"/>
    <w:rsid w:val="00F60EC9"/>
    <w:rsid w:val="00F654D2"/>
    <w:rsid w:val="00F7213B"/>
    <w:rsid w:val="00F741ED"/>
    <w:rsid w:val="00F75C39"/>
    <w:rsid w:val="00F81DD6"/>
    <w:rsid w:val="00FA20E3"/>
    <w:rsid w:val="00FA2C96"/>
    <w:rsid w:val="00FA42FC"/>
    <w:rsid w:val="00FA4A73"/>
    <w:rsid w:val="00FA6439"/>
    <w:rsid w:val="00FB0E61"/>
    <w:rsid w:val="00FB602C"/>
    <w:rsid w:val="00FB6D98"/>
    <w:rsid w:val="00FC441A"/>
    <w:rsid w:val="00FD5E9F"/>
    <w:rsid w:val="00FD607A"/>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D90B3"/>
  <w15:chartTrackingRefBased/>
  <w15:docId w15:val="{C16EECA9-601B-9849-B895-F60414E39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paragraph" w:styleId="ListParagraph">
    <w:name w:val="List Paragraph"/>
    <w:basedOn w:val="Normal"/>
    <w:uiPriority w:val="34"/>
    <w:qFormat/>
    <w:rsid w:val="008F5907"/>
    <w:pPr>
      <w:ind w:left="720"/>
      <w:contextualSpacing/>
    </w:pPr>
  </w:style>
  <w:style w:type="character" w:styleId="Hyperlink">
    <w:name w:val="Hyperlink"/>
    <w:basedOn w:val="DefaultParagraphFont"/>
    <w:uiPriority w:val="99"/>
    <w:unhideWhenUsed/>
    <w:rsid w:val="005378A2"/>
    <w:rPr>
      <w:color w:val="0563C1" w:themeColor="hyperlink"/>
      <w:u w:val="single"/>
    </w:rPr>
  </w:style>
  <w:style w:type="character" w:styleId="UnresolvedMention">
    <w:name w:val="Unresolved Mention"/>
    <w:basedOn w:val="DefaultParagraphFont"/>
    <w:uiPriority w:val="99"/>
    <w:semiHidden/>
    <w:unhideWhenUsed/>
    <w:rsid w:val="00983956"/>
    <w:rPr>
      <w:color w:val="808080"/>
      <w:shd w:val="clear" w:color="auto" w:fill="E6E6E6"/>
    </w:rPr>
  </w:style>
  <w:style w:type="character" w:styleId="FollowedHyperlink">
    <w:name w:val="FollowedHyperlink"/>
    <w:basedOn w:val="DefaultParagraphFont"/>
    <w:uiPriority w:val="99"/>
    <w:semiHidden/>
    <w:unhideWhenUsed/>
    <w:rsid w:val="00BD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16121">
      <w:bodyDiv w:val="1"/>
      <w:marLeft w:val="0"/>
      <w:marRight w:val="0"/>
      <w:marTop w:val="0"/>
      <w:marBottom w:val="0"/>
      <w:divBdr>
        <w:top w:val="none" w:sz="0" w:space="0" w:color="auto"/>
        <w:left w:val="none" w:sz="0" w:space="0" w:color="auto"/>
        <w:bottom w:val="none" w:sz="0" w:space="0" w:color="auto"/>
        <w:right w:val="none" w:sz="0" w:space="0" w:color="auto"/>
      </w:divBdr>
    </w:div>
    <w:div w:id="269170437">
      <w:bodyDiv w:val="1"/>
      <w:marLeft w:val="0"/>
      <w:marRight w:val="0"/>
      <w:marTop w:val="0"/>
      <w:marBottom w:val="0"/>
      <w:divBdr>
        <w:top w:val="none" w:sz="0" w:space="0" w:color="auto"/>
        <w:left w:val="none" w:sz="0" w:space="0" w:color="auto"/>
        <w:bottom w:val="none" w:sz="0" w:space="0" w:color="auto"/>
        <w:right w:val="none" w:sz="0" w:space="0" w:color="auto"/>
      </w:divBdr>
    </w:div>
    <w:div w:id="290400516">
      <w:bodyDiv w:val="1"/>
      <w:marLeft w:val="0"/>
      <w:marRight w:val="0"/>
      <w:marTop w:val="0"/>
      <w:marBottom w:val="0"/>
      <w:divBdr>
        <w:top w:val="none" w:sz="0" w:space="0" w:color="auto"/>
        <w:left w:val="none" w:sz="0" w:space="0" w:color="auto"/>
        <w:bottom w:val="none" w:sz="0" w:space="0" w:color="auto"/>
        <w:right w:val="none" w:sz="0" w:space="0" w:color="auto"/>
      </w:divBdr>
    </w:div>
    <w:div w:id="607733535">
      <w:bodyDiv w:val="1"/>
      <w:marLeft w:val="0"/>
      <w:marRight w:val="0"/>
      <w:marTop w:val="0"/>
      <w:marBottom w:val="0"/>
      <w:divBdr>
        <w:top w:val="none" w:sz="0" w:space="0" w:color="auto"/>
        <w:left w:val="none" w:sz="0" w:space="0" w:color="auto"/>
        <w:bottom w:val="none" w:sz="0" w:space="0" w:color="auto"/>
        <w:right w:val="none" w:sz="0" w:space="0" w:color="auto"/>
      </w:divBdr>
    </w:div>
    <w:div w:id="923298045">
      <w:bodyDiv w:val="1"/>
      <w:marLeft w:val="0"/>
      <w:marRight w:val="0"/>
      <w:marTop w:val="0"/>
      <w:marBottom w:val="0"/>
      <w:divBdr>
        <w:top w:val="none" w:sz="0" w:space="0" w:color="auto"/>
        <w:left w:val="none" w:sz="0" w:space="0" w:color="auto"/>
        <w:bottom w:val="none" w:sz="0" w:space="0" w:color="auto"/>
        <w:right w:val="none" w:sz="0" w:space="0" w:color="auto"/>
      </w:divBdr>
    </w:div>
    <w:div w:id="992370223">
      <w:bodyDiv w:val="1"/>
      <w:marLeft w:val="0"/>
      <w:marRight w:val="0"/>
      <w:marTop w:val="0"/>
      <w:marBottom w:val="0"/>
      <w:divBdr>
        <w:top w:val="none" w:sz="0" w:space="0" w:color="auto"/>
        <w:left w:val="none" w:sz="0" w:space="0" w:color="auto"/>
        <w:bottom w:val="none" w:sz="0" w:space="0" w:color="auto"/>
        <w:right w:val="none" w:sz="0" w:space="0" w:color="auto"/>
      </w:divBdr>
    </w:div>
    <w:div w:id="1170675471">
      <w:bodyDiv w:val="1"/>
      <w:marLeft w:val="0"/>
      <w:marRight w:val="0"/>
      <w:marTop w:val="0"/>
      <w:marBottom w:val="0"/>
      <w:divBdr>
        <w:top w:val="none" w:sz="0" w:space="0" w:color="auto"/>
        <w:left w:val="none" w:sz="0" w:space="0" w:color="auto"/>
        <w:bottom w:val="none" w:sz="0" w:space="0" w:color="auto"/>
        <w:right w:val="none" w:sz="0" w:space="0" w:color="auto"/>
      </w:divBdr>
    </w:div>
    <w:div w:id="1329482772">
      <w:bodyDiv w:val="1"/>
      <w:marLeft w:val="0"/>
      <w:marRight w:val="0"/>
      <w:marTop w:val="0"/>
      <w:marBottom w:val="0"/>
      <w:divBdr>
        <w:top w:val="none" w:sz="0" w:space="0" w:color="auto"/>
        <w:left w:val="none" w:sz="0" w:space="0" w:color="auto"/>
        <w:bottom w:val="none" w:sz="0" w:space="0" w:color="auto"/>
        <w:right w:val="none" w:sz="0" w:space="0" w:color="auto"/>
      </w:divBdr>
    </w:div>
    <w:div w:id="1474181031">
      <w:bodyDiv w:val="1"/>
      <w:marLeft w:val="0"/>
      <w:marRight w:val="0"/>
      <w:marTop w:val="0"/>
      <w:marBottom w:val="0"/>
      <w:divBdr>
        <w:top w:val="none" w:sz="0" w:space="0" w:color="auto"/>
        <w:left w:val="none" w:sz="0" w:space="0" w:color="auto"/>
        <w:bottom w:val="none" w:sz="0" w:space="0" w:color="auto"/>
        <w:right w:val="none" w:sz="0" w:space="0" w:color="auto"/>
      </w:divBdr>
    </w:div>
    <w:div w:id="1622834994">
      <w:bodyDiv w:val="1"/>
      <w:marLeft w:val="0"/>
      <w:marRight w:val="0"/>
      <w:marTop w:val="0"/>
      <w:marBottom w:val="0"/>
      <w:divBdr>
        <w:top w:val="none" w:sz="0" w:space="0" w:color="auto"/>
        <w:left w:val="none" w:sz="0" w:space="0" w:color="auto"/>
        <w:bottom w:val="none" w:sz="0" w:space="0" w:color="auto"/>
        <w:right w:val="none" w:sz="0" w:space="0" w:color="auto"/>
      </w:divBdr>
    </w:div>
    <w:div w:id="1838693550">
      <w:bodyDiv w:val="1"/>
      <w:marLeft w:val="0"/>
      <w:marRight w:val="0"/>
      <w:marTop w:val="0"/>
      <w:marBottom w:val="0"/>
      <w:divBdr>
        <w:top w:val="none" w:sz="0" w:space="0" w:color="auto"/>
        <w:left w:val="none" w:sz="0" w:space="0" w:color="auto"/>
        <w:bottom w:val="none" w:sz="0" w:space="0" w:color="auto"/>
        <w:right w:val="none" w:sz="0" w:space="0" w:color="auto"/>
      </w:divBdr>
    </w:div>
    <w:div w:id="1958833376">
      <w:bodyDiv w:val="1"/>
      <w:marLeft w:val="0"/>
      <w:marRight w:val="0"/>
      <w:marTop w:val="0"/>
      <w:marBottom w:val="0"/>
      <w:divBdr>
        <w:top w:val="none" w:sz="0" w:space="0" w:color="auto"/>
        <w:left w:val="none" w:sz="0" w:space="0" w:color="auto"/>
        <w:bottom w:val="none" w:sz="0" w:space="0" w:color="auto"/>
        <w:right w:val="none" w:sz="0" w:space="0" w:color="auto"/>
      </w:divBdr>
    </w:div>
    <w:div w:id="20816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localhost:8080/sonarqube-webhook/" TargetMode="External"/><Relationship Id="rId42" Type="http://schemas.openxmlformats.org/officeDocument/2006/relationships/hyperlink" Target="https://github.com/brentlaster/utilities"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localhost:8081/artifactory"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localhost:9000"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localhost:8080" TargetMode="External"/><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3.tiff"/><Relationship Id="rId31" Type="http://schemas.openxmlformats.org/officeDocument/2006/relationships/hyperlink" Target="http://localhost:8080/manage"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46C0B-6471-4ADB-B443-87ABA308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bdpj2-class-labs.docx</Template>
  <TotalTime>0</TotalTime>
  <Pages>29</Pages>
  <Words>5336</Words>
  <Characters>30420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2018-01-09T15:12:00Z</cp:lastPrinted>
  <dcterms:created xsi:type="dcterms:W3CDTF">2020-09-04T03:00:00Z</dcterms:created>
  <dcterms:modified xsi:type="dcterms:W3CDTF">2020-09-04T03:00:00Z</dcterms:modified>
</cp:coreProperties>
</file>